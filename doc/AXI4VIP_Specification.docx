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F1CE9" w:rsidRPr="001F69B1" w:rsidRDefault="008C6768" w:rsidP="000F1CE9">
      <w:pPr>
        <w:spacing w:before="60"/>
        <w:ind w:left="-142" w:right="-159"/>
        <w:jc w:val="center"/>
        <w:rPr>
          <w:rFonts w:ascii="Times New Roman Bold" w:hAnsi="Times New Roman Bold"/>
          <w:b/>
          <w:spacing w:val="-4"/>
          <w:w w:val="95"/>
        </w:rPr>
      </w:pPr>
      <w:r>
        <w:rPr>
          <w:rFonts w:ascii="Times New Roman Bold" w:hAnsi="Times New Roman Bold"/>
          <w:b/>
          <w:spacing w:val="-4"/>
          <w:w w:val="95"/>
        </w:rPr>
        <w:t>VLSI TECHNOLOGY PAGE</w:t>
      </w:r>
    </w:p>
    <w:p w:rsidR="000F1CE9" w:rsidRPr="001F69B1" w:rsidRDefault="000F1CE9" w:rsidP="000F1CE9">
      <w:pPr>
        <w:spacing w:before="60"/>
        <w:ind w:left="-142" w:right="-159"/>
        <w:jc w:val="center"/>
        <w:rPr>
          <w:rFonts w:ascii="Times New Roman Bold" w:hAnsi="Times New Roman Bold"/>
          <w:b/>
          <w:spacing w:val="-4"/>
          <w:w w:val="95"/>
        </w:rPr>
      </w:pPr>
    </w:p>
    <w:p w:rsidR="000F1CE9" w:rsidRDefault="000F1CE9" w:rsidP="000F1CE9">
      <w:pPr>
        <w:spacing w:before="60"/>
        <w:ind w:left="-142" w:right="-159"/>
        <w:jc w:val="center"/>
        <w:rPr>
          <w:rFonts w:ascii="Times New Roman Bold" w:hAnsi="Times New Roman Bold"/>
          <w:b/>
          <w:spacing w:val="-4"/>
          <w:w w:val="95"/>
        </w:rPr>
      </w:pPr>
    </w:p>
    <w:p w:rsidR="00182105" w:rsidRDefault="00182105" w:rsidP="000F1CE9">
      <w:pPr>
        <w:spacing w:before="60"/>
        <w:ind w:left="-142" w:right="-159"/>
        <w:jc w:val="center"/>
        <w:rPr>
          <w:rFonts w:ascii="Times New Roman Bold" w:hAnsi="Times New Roman Bold"/>
          <w:b/>
          <w:spacing w:val="-4"/>
          <w:w w:val="95"/>
        </w:rPr>
      </w:pPr>
    </w:p>
    <w:p w:rsidR="00182105" w:rsidRPr="001F69B1" w:rsidRDefault="00182105" w:rsidP="000F1CE9">
      <w:pPr>
        <w:spacing w:before="60"/>
        <w:ind w:left="-142" w:right="-159"/>
        <w:jc w:val="center"/>
        <w:rPr>
          <w:rFonts w:ascii="Times New Roman Bold" w:hAnsi="Times New Roman Bold"/>
          <w:b/>
          <w:spacing w:val="-4"/>
          <w:w w:val="95"/>
        </w:rPr>
      </w:pPr>
    </w:p>
    <w:p w:rsidR="000F1CE9" w:rsidRDefault="000F1CE9" w:rsidP="000F1CE9">
      <w:pPr>
        <w:spacing w:before="60"/>
        <w:ind w:left="-142" w:right="-159"/>
        <w:jc w:val="center"/>
        <w:rPr>
          <w:rFonts w:ascii="Times New Roman Bold" w:hAnsi="Times New Roman Bold"/>
          <w:b/>
          <w:spacing w:val="-4"/>
          <w:w w:val="95"/>
        </w:rPr>
      </w:pPr>
    </w:p>
    <w:p w:rsidR="00523795" w:rsidRDefault="00523795" w:rsidP="000F1CE9">
      <w:pPr>
        <w:spacing w:before="60"/>
        <w:ind w:left="-142" w:right="-159"/>
        <w:jc w:val="center"/>
        <w:rPr>
          <w:rFonts w:ascii="Times New Roman Bold" w:hAnsi="Times New Roman Bold"/>
          <w:b/>
          <w:spacing w:val="-4"/>
          <w:w w:val="95"/>
        </w:rPr>
      </w:pPr>
    </w:p>
    <w:p w:rsidR="00182105" w:rsidRPr="001F69B1" w:rsidRDefault="00182105" w:rsidP="000F1CE9">
      <w:pPr>
        <w:spacing w:before="60"/>
        <w:ind w:left="-142" w:right="-159"/>
        <w:jc w:val="center"/>
        <w:rPr>
          <w:rFonts w:ascii="Times New Roman Bold" w:hAnsi="Times New Roman Bold"/>
          <w:b/>
          <w:spacing w:val="-4"/>
          <w:w w:val="95"/>
        </w:rPr>
      </w:pPr>
    </w:p>
    <w:p w:rsidR="000F1CE9" w:rsidRPr="00523795" w:rsidRDefault="008C6768" w:rsidP="000F1CE9">
      <w:pPr>
        <w:jc w:val="center"/>
        <w:rPr>
          <w:rFonts w:cs="Times New Roman"/>
          <w:b/>
          <w:spacing w:val="-4"/>
          <w:sz w:val="36"/>
          <w:szCs w:val="36"/>
        </w:rPr>
      </w:pPr>
      <w:r>
        <w:rPr>
          <w:rFonts w:cs="Times New Roman"/>
          <w:b/>
          <w:spacing w:val="-4"/>
          <w:sz w:val="36"/>
          <w:szCs w:val="36"/>
        </w:rPr>
        <w:t>AXI4VIP SPECIFICATION</w:t>
      </w:r>
      <w:r w:rsidR="00636345">
        <w:rPr>
          <w:rFonts w:cs="Times New Roman"/>
          <w:b/>
          <w:spacing w:val="-4"/>
          <w:sz w:val="36"/>
          <w:szCs w:val="36"/>
        </w:rPr>
        <w:t>:</w:t>
      </w:r>
    </w:p>
    <w:p w:rsidR="00523795" w:rsidRPr="001F69B1" w:rsidRDefault="008C6768" w:rsidP="000F1CE9">
      <w:pPr>
        <w:jc w:val="center"/>
        <w:rPr>
          <w:rFonts w:cs="Times New Roman"/>
          <w:b/>
          <w:spacing w:val="-4"/>
          <w:sz w:val="56"/>
          <w:szCs w:val="90"/>
        </w:rPr>
      </w:pPr>
      <w:r>
        <w:rPr>
          <w:rFonts w:cs="Times New Roman"/>
          <w:b/>
          <w:spacing w:val="-4"/>
          <w:sz w:val="56"/>
          <w:szCs w:val="90"/>
        </w:rPr>
        <w:t>DESIGN DESCRIPTION</w:t>
      </w:r>
    </w:p>
    <w:p w:rsidR="000F1CE9" w:rsidRDefault="008C6768" w:rsidP="008C6768">
      <w:pPr>
        <w:spacing w:before="60"/>
        <w:ind w:left="-142" w:right="-159"/>
        <w:jc w:val="right"/>
        <w:rPr>
          <w:spacing w:val="-4"/>
        </w:rPr>
      </w:pPr>
      <w:r>
        <w:rPr>
          <w:spacing w:val="-4"/>
        </w:rPr>
        <w:t>Author:</w:t>
      </w:r>
    </w:p>
    <w:p w:rsidR="008C6768" w:rsidRDefault="008C6768" w:rsidP="008C6768">
      <w:pPr>
        <w:spacing w:before="60"/>
        <w:ind w:left="-142" w:right="-159"/>
        <w:jc w:val="right"/>
        <w:rPr>
          <w:spacing w:val="-4"/>
        </w:rPr>
      </w:pPr>
      <w:r>
        <w:rPr>
          <w:spacing w:val="-4"/>
        </w:rPr>
        <w:t>Nguyen Hung Quan</w:t>
      </w:r>
    </w:p>
    <w:p w:rsidR="008C6768" w:rsidRDefault="008C6768" w:rsidP="008C6768">
      <w:pPr>
        <w:spacing w:before="60"/>
        <w:ind w:left="-142" w:right="-159"/>
        <w:jc w:val="right"/>
        <w:rPr>
          <w:spacing w:val="-4"/>
        </w:rPr>
      </w:pPr>
      <w:r>
        <w:rPr>
          <w:spacing w:val="-4"/>
        </w:rPr>
        <w:t>Nguyen Huy</w:t>
      </w:r>
    </w:p>
    <w:p w:rsidR="008C6768" w:rsidRPr="001F69B1" w:rsidRDefault="008C6768" w:rsidP="008C6768">
      <w:pPr>
        <w:spacing w:before="60"/>
        <w:ind w:left="-142" w:right="-159"/>
        <w:jc w:val="right"/>
        <w:rPr>
          <w:spacing w:val="-4"/>
        </w:rPr>
      </w:pPr>
      <w:r>
        <w:rPr>
          <w:spacing w:val="-4"/>
        </w:rPr>
        <w:t>Le Quang Vu</w:t>
      </w:r>
    </w:p>
    <w:p w:rsidR="001F69B1" w:rsidRPr="001F69B1" w:rsidRDefault="001F69B1" w:rsidP="001F69B1">
      <w:pPr>
        <w:spacing w:before="60"/>
        <w:ind w:left="-142" w:right="-17"/>
        <w:jc w:val="right"/>
        <w:rPr>
          <w:spacing w:val="-4"/>
        </w:rPr>
      </w:pPr>
    </w:p>
    <w:p w:rsidR="000F1CE9" w:rsidRPr="001F69B1" w:rsidRDefault="000F1CE9" w:rsidP="000F1CE9">
      <w:pPr>
        <w:spacing w:before="60"/>
        <w:ind w:left="-142" w:right="-159"/>
        <w:jc w:val="center"/>
        <w:rPr>
          <w:spacing w:val="-4"/>
        </w:rPr>
      </w:pPr>
    </w:p>
    <w:p w:rsidR="002E20E0" w:rsidRDefault="002E20E0">
      <w:pPr>
        <w:spacing w:before="0" w:after="0" w:line="240" w:lineRule="auto"/>
        <w:jc w:val="left"/>
        <w:rPr>
          <w:rFonts w:ascii="Aachen" w:hAnsi="Aachen" w:cs="Times New Roman"/>
          <w:b/>
          <w:bCs/>
          <w:iCs/>
          <w:color w:val="323E4F"/>
          <w:spacing w:val="-4"/>
          <w:sz w:val="42"/>
          <w:szCs w:val="32"/>
          <w:lang w:eastAsia="x-none"/>
        </w:rPr>
      </w:pPr>
      <w:r>
        <w:br w:type="page"/>
      </w:r>
    </w:p>
    <w:p w:rsidR="00FF14C8" w:rsidRPr="001F0434" w:rsidRDefault="00E459D8" w:rsidP="0051059B">
      <w:pPr>
        <w:pStyle w:val="tieude1"/>
        <w:rPr>
          <w:lang w:val="en-US"/>
        </w:rPr>
      </w:pPr>
      <w:bookmarkStart w:id="0" w:name="_Toc92032826"/>
      <w:r>
        <w:rPr>
          <w:lang w:val="en-US"/>
        </w:rPr>
        <w:lastRenderedPageBreak/>
        <w:t>CONTENT</w:t>
      </w:r>
      <w:bookmarkEnd w:id="0"/>
    </w:p>
    <w:p w:rsidR="00681769" w:rsidRDefault="000A2997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</w:rPr>
      </w:pPr>
      <w:r w:rsidRPr="001F69B1">
        <w:rPr>
          <w:spacing w:val="-4"/>
        </w:rPr>
        <w:fldChar w:fldCharType="begin"/>
      </w:r>
      <w:r w:rsidRPr="001F69B1">
        <w:rPr>
          <w:spacing w:val="-4"/>
        </w:rPr>
        <w:instrText xml:space="preserve"> TOC \o "1-3" \h \z \u </w:instrText>
      </w:r>
      <w:r w:rsidRPr="001F69B1">
        <w:rPr>
          <w:spacing w:val="-4"/>
        </w:rPr>
        <w:fldChar w:fldCharType="separate"/>
      </w:r>
      <w:hyperlink w:anchor="_Toc92032826" w:history="1">
        <w:r w:rsidR="00681769" w:rsidRPr="00054D27">
          <w:rPr>
            <w:rStyle w:val="Hyperlink"/>
            <w:noProof/>
          </w:rPr>
          <w:t>CONTENT</w:t>
        </w:r>
        <w:r w:rsidR="00681769">
          <w:rPr>
            <w:noProof/>
            <w:webHidden/>
          </w:rPr>
          <w:tab/>
        </w:r>
        <w:r w:rsidR="00681769">
          <w:rPr>
            <w:noProof/>
            <w:webHidden/>
          </w:rPr>
          <w:fldChar w:fldCharType="begin"/>
        </w:r>
        <w:r w:rsidR="00681769">
          <w:rPr>
            <w:noProof/>
            <w:webHidden/>
          </w:rPr>
          <w:instrText xml:space="preserve"> PAGEREF _Toc92032826 \h </w:instrText>
        </w:r>
        <w:r w:rsidR="00681769">
          <w:rPr>
            <w:noProof/>
            <w:webHidden/>
          </w:rPr>
        </w:r>
        <w:r w:rsidR="00681769">
          <w:rPr>
            <w:noProof/>
            <w:webHidden/>
          </w:rPr>
          <w:fldChar w:fldCharType="separate"/>
        </w:r>
        <w:r w:rsidR="00681769">
          <w:rPr>
            <w:noProof/>
            <w:webHidden/>
          </w:rPr>
          <w:t>ii</w:t>
        </w:r>
        <w:r w:rsidR="00681769">
          <w:rPr>
            <w:noProof/>
            <w:webHidden/>
          </w:rPr>
          <w:fldChar w:fldCharType="end"/>
        </w:r>
      </w:hyperlink>
    </w:p>
    <w:p w:rsidR="00681769" w:rsidRDefault="00681769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</w:rPr>
      </w:pPr>
      <w:hyperlink w:anchor="_Toc92032827" w:history="1">
        <w:r w:rsidRPr="00054D27">
          <w:rPr>
            <w:rStyle w:val="Hyperlink"/>
            <w:noProof/>
          </w:rPr>
          <w:t>LIST OF FIGURES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_Toc92032827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iii</w:t>
        </w:r>
        <w:r>
          <w:rPr>
            <w:noProof/>
            <w:webHidden/>
          </w:rPr>
          <w:fldChar w:fldCharType="end"/>
        </w:r>
      </w:hyperlink>
    </w:p>
    <w:p w:rsidR="00681769" w:rsidRDefault="00681769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</w:rPr>
      </w:pPr>
      <w:hyperlink w:anchor="_Toc92032828" w:history="1">
        <w:r w:rsidRPr="00054D27">
          <w:rPr>
            <w:rStyle w:val="Hyperlink"/>
            <w:noProof/>
          </w:rPr>
          <w:t>LIST OF TABLES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_Toc92032828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iv</w:t>
        </w:r>
        <w:r>
          <w:rPr>
            <w:noProof/>
            <w:webHidden/>
          </w:rPr>
          <w:fldChar w:fldCharType="end"/>
        </w:r>
      </w:hyperlink>
    </w:p>
    <w:p w:rsidR="00681769" w:rsidRDefault="00681769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</w:rPr>
      </w:pPr>
      <w:hyperlink w:anchor="_Toc92032829" w:history="1">
        <w:r w:rsidRPr="00054D27">
          <w:rPr>
            <w:rStyle w:val="Hyperlink"/>
            <w:noProof/>
          </w:rPr>
          <w:t>GLOSSARY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_Toc92032829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v</w:t>
        </w:r>
        <w:r>
          <w:rPr>
            <w:noProof/>
            <w:webHidden/>
          </w:rPr>
          <w:fldChar w:fldCharType="end"/>
        </w:r>
      </w:hyperlink>
    </w:p>
    <w:p w:rsidR="00681769" w:rsidRDefault="00681769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</w:rPr>
      </w:pPr>
      <w:hyperlink w:anchor="_Toc92032830" w:history="1">
        <w:r w:rsidRPr="00054D27">
          <w:rPr>
            <w:rStyle w:val="Hyperlink"/>
            <w:noProof/>
            <w:kern w:val="32"/>
          </w:rPr>
          <w:t>1</w:t>
        </w:r>
        <w:r>
          <w:rPr>
            <w:rFonts w:asciiTheme="minorHAnsi" w:eastAsiaTheme="minorEastAsia" w:hAnsiTheme="minorHAnsi" w:cstheme="minorBidi"/>
            <w:b w:val="0"/>
            <w:bCs w:val="0"/>
            <w:noProof/>
            <w:sz w:val="22"/>
            <w:szCs w:val="22"/>
          </w:rPr>
          <w:tab/>
        </w:r>
        <w:r w:rsidRPr="00054D27">
          <w:rPr>
            <w:rStyle w:val="Hyperlink"/>
            <w:rFonts w:cs="Aachen"/>
            <w:noProof/>
            <w:spacing w:val="-4"/>
          </w:rPr>
          <w:t>AXI4VIP 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_Toc92032830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681769" w:rsidRDefault="00681769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92032831" w:history="1">
        <w:r w:rsidRPr="00054D27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Pr="00054D27">
          <w:rPr>
            <w:rStyle w:val="Hyperlink"/>
            <w:noProof/>
            <w:spacing w:val="-4"/>
          </w:rPr>
          <w:t>Features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_Toc92032831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81769" w:rsidRDefault="00681769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92032832" w:history="1">
        <w:r w:rsidRPr="00054D27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Pr="00054D27">
          <w:rPr>
            <w:rStyle w:val="Hyperlink"/>
            <w:noProof/>
          </w:rPr>
          <w:t>Block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_Toc92032832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681769" w:rsidRDefault="00681769">
      <w:pPr>
        <w:pStyle w:val="TOC2"/>
        <w:rPr>
          <w:rFonts w:asciiTheme="minorHAnsi" w:eastAsiaTheme="minorEastAsia" w:hAnsiTheme="minorHAnsi" w:cstheme="minorBidi"/>
          <w:bCs w:val="0"/>
          <w:noProof/>
          <w:sz w:val="22"/>
          <w:szCs w:val="22"/>
        </w:rPr>
      </w:pPr>
      <w:hyperlink w:anchor="_Toc92032833" w:history="1">
        <w:r w:rsidRPr="00054D27">
          <w:rPr>
            <w:rStyle w:val="Hyperlink"/>
            <w:noProof/>
          </w:rPr>
          <w:t>1.3</w:t>
        </w:r>
        <w:r>
          <w:rPr>
            <w:rFonts w:asciiTheme="minorHAnsi" w:eastAsiaTheme="minorEastAsia" w:hAnsiTheme="minorHAnsi" w:cstheme="minorBidi"/>
            <w:bCs w:val="0"/>
            <w:noProof/>
            <w:sz w:val="22"/>
            <w:szCs w:val="22"/>
          </w:rPr>
          <w:tab/>
        </w:r>
        <w:r w:rsidRPr="00054D27">
          <w:rPr>
            <w:rStyle w:val="Hyperlink"/>
            <w:noProof/>
          </w:rPr>
          <w:t>Directory and file structure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_Toc92032833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81769" w:rsidRDefault="00681769">
      <w:pPr>
        <w:pStyle w:val="TOC1"/>
        <w:rPr>
          <w:rFonts w:asciiTheme="minorHAnsi" w:eastAsiaTheme="minorEastAsia" w:hAnsiTheme="minorHAnsi" w:cstheme="minorBidi"/>
          <w:b w:val="0"/>
          <w:bCs w:val="0"/>
          <w:noProof/>
          <w:sz w:val="22"/>
          <w:szCs w:val="22"/>
        </w:rPr>
      </w:pPr>
      <w:hyperlink w:anchor="_Toc92032834" w:history="1">
        <w:r w:rsidRPr="00054D27">
          <w:rPr>
            <w:rStyle w:val="Hyperlink"/>
            <w:noProof/>
          </w:rPr>
          <w:t>BIBLIOGRAPHY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_Toc92032834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276DAA" w:rsidRDefault="000A2997" w:rsidP="001F69B1">
      <w:pPr>
        <w:tabs>
          <w:tab w:val="right" w:leader="dot" w:pos="6521"/>
        </w:tabs>
        <w:rPr>
          <w:b/>
          <w:bCs/>
          <w:noProof/>
          <w:spacing w:val="-4"/>
        </w:rPr>
      </w:pPr>
      <w:r w:rsidRPr="001F69B1">
        <w:rPr>
          <w:b/>
          <w:bCs/>
          <w:noProof/>
          <w:spacing w:val="-4"/>
        </w:rPr>
        <w:fldChar w:fldCharType="end"/>
      </w:r>
    </w:p>
    <w:p w:rsidR="00276DAA" w:rsidRDefault="00276DAA">
      <w:pPr>
        <w:spacing w:before="0" w:after="0" w:line="240" w:lineRule="auto"/>
        <w:jc w:val="left"/>
        <w:rPr>
          <w:b/>
          <w:bCs/>
          <w:noProof/>
          <w:spacing w:val="-4"/>
        </w:rPr>
      </w:pPr>
      <w:r>
        <w:rPr>
          <w:b/>
          <w:bCs/>
          <w:noProof/>
          <w:spacing w:val="-4"/>
        </w:rPr>
        <w:br w:type="page"/>
      </w:r>
    </w:p>
    <w:p w:rsidR="001F0434" w:rsidRDefault="001F0434" w:rsidP="001F69B1">
      <w:pPr>
        <w:tabs>
          <w:tab w:val="right" w:leader="dot" w:pos="6521"/>
        </w:tabs>
        <w:rPr>
          <w:b/>
          <w:bCs/>
          <w:noProof/>
          <w:spacing w:val="-4"/>
        </w:rPr>
      </w:pPr>
    </w:p>
    <w:p w:rsidR="001F0434" w:rsidRPr="00E459D8" w:rsidRDefault="00E459D8" w:rsidP="001F0434">
      <w:pPr>
        <w:pStyle w:val="tieude1"/>
        <w:rPr>
          <w:noProof/>
          <w:lang w:val="en-US"/>
        </w:rPr>
      </w:pPr>
      <w:bookmarkStart w:id="1" w:name="_Toc92032827"/>
      <w:r>
        <w:rPr>
          <w:noProof/>
          <w:lang w:val="en-US"/>
        </w:rPr>
        <w:t>LIST OF FIGURES</w:t>
      </w:r>
      <w:bookmarkEnd w:id="1"/>
    </w:p>
    <w:p w:rsidR="00681769" w:rsidRDefault="001F0434">
      <w:pPr>
        <w:pStyle w:val="TableofFigures"/>
        <w:tabs>
          <w:tab w:val="right" w:leader="dot" w:pos="6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fldChar w:fldCharType="begin"/>
      </w:r>
      <w:r>
        <w:rPr>
          <w:noProof/>
        </w:rPr>
        <w:instrText xml:space="preserve"> TOC \h \z \c "Hình" </w:instrText>
      </w:r>
      <w:r>
        <w:rPr>
          <w:noProof/>
        </w:rPr>
        <w:fldChar w:fldCharType="separate"/>
      </w:r>
      <w:hyperlink w:anchor="_Toc92032835" w:history="1">
        <w:r w:rsidR="00681769" w:rsidRPr="00002F3D">
          <w:rPr>
            <w:rStyle w:val="Hyperlink"/>
            <w:noProof/>
          </w:rPr>
          <w:t>Hình 1</w:t>
        </w:r>
        <w:r w:rsidR="00681769" w:rsidRPr="00002F3D">
          <w:rPr>
            <w:rStyle w:val="Hyperlink"/>
            <w:noProof/>
          </w:rPr>
          <w:noBreakHyphen/>
          <w:t>1: VIP integration block diagram</w:t>
        </w:r>
        <w:r w:rsidR="00681769">
          <w:rPr>
            <w:noProof/>
            <w:webHidden/>
          </w:rPr>
          <w:tab/>
        </w:r>
        <w:r w:rsidR="00681769">
          <w:rPr>
            <w:noProof/>
            <w:webHidden/>
          </w:rPr>
          <w:fldChar w:fldCharType="begin"/>
        </w:r>
        <w:r w:rsidR="00681769">
          <w:rPr>
            <w:noProof/>
            <w:webHidden/>
          </w:rPr>
          <w:instrText xml:space="preserve"> PAGEREF _Toc92032835 \h </w:instrText>
        </w:r>
        <w:r w:rsidR="00681769">
          <w:rPr>
            <w:noProof/>
            <w:webHidden/>
          </w:rPr>
        </w:r>
        <w:r w:rsidR="00681769">
          <w:rPr>
            <w:noProof/>
            <w:webHidden/>
          </w:rPr>
          <w:fldChar w:fldCharType="separate"/>
        </w:r>
        <w:r w:rsidR="00681769">
          <w:rPr>
            <w:noProof/>
            <w:webHidden/>
          </w:rPr>
          <w:t>3</w:t>
        </w:r>
        <w:r w:rsidR="00681769">
          <w:rPr>
            <w:noProof/>
            <w:webHidden/>
          </w:rPr>
          <w:fldChar w:fldCharType="end"/>
        </w:r>
      </w:hyperlink>
    </w:p>
    <w:p w:rsidR="001F0434" w:rsidRDefault="001F0434" w:rsidP="001F0434">
      <w:pPr>
        <w:rPr>
          <w:noProof/>
        </w:rPr>
      </w:pPr>
      <w:r>
        <w:rPr>
          <w:noProof/>
        </w:rPr>
        <w:fldChar w:fldCharType="end"/>
      </w:r>
    </w:p>
    <w:p w:rsidR="001F0434" w:rsidRDefault="001F0434">
      <w:pPr>
        <w:spacing w:before="0" w:after="0" w:line="240" w:lineRule="auto"/>
        <w:jc w:val="left"/>
        <w:rPr>
          <w:noProof/>
        </w:rPr>
      </w:pPr>
      <w:r>
        <w:rPr>
          <w:noProof/>
        </w:rPr>
        <w:br w:type="page"/>
      </w:r>
    </w:p>
    <w:p w:rsidR="001F0434" w:rsidRPr="00E459D8" w:rsidRDefault="00E459D8" w:rsidP="001F0434">
      <w:pPr>
        <w:pStyle w:val="tieude1"/>
        <w:rPr>
          <w:noProof/>
          <w:lang w:val="en-US"/>
        </w:rPr>
      </w:pPr>
      <w:bookmarkStart w:id="2" w:name="_Toc92032828"/>
      <w:r>
        <w:rPr>
          <w:noProof/>
          <w:lang w:val="en-US"/>
        </w:rPr>
        <w:lastRenderedPageBreak/>
        <w:t>LIST OF TABLES</w:t>
      </w:r>
      <w:bookmarkEnd w:id="2"/>
    </w:p>
    <w:p w:rsidR="00681769" w:rsidRDefault="000B4FB1">
      <w:pPr>
        <w:pStyle w:val="TableofFigures"/>
        <w:tabs>
          <w:tab w:val="right" w:leader="dot" w:pos="6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fldChar w:fldCharType="begin"/>
      </w:r>
      <w:r>
        <w:rPr>
          <w:noProof/>
        </w:rPr>
        <w:instrText xml:space="preserve"> TOC \h \z \c "Table" </w:instrText>
      </w:r>
      <w:r>
        <w:rPr>
          <w:noProof/>
        </w:rPr>
        <w:fldChar w:fldCharType="separate"/>
      </w:r>
      <w:hyperlink w:anchor="_Toc92032836" w:history="1">
        <w:r w:rsidR="00681769" w:rsidRPr="004F39E4">
          <w:rPr>
            <w:rStyle w:val="Hyperlink"/>
            <w:noProof/>
          </w:rPr>
          <w:t>Table 1</w:t>
        </w:r>
        <w:r w:rsidR="00681769" w:rsidRPr="004F39E4">
          <w:rPr>
            <w:rStyle w:val="Hyperlink"/>
            <w:noProof/>
          </w:rPr>
          <w:noBreakHyphen/>
          <w:t>1: Directory and file structure</w:t>
        </w:r>
        <w:r w:rsidR="00681769">
          <w:rPr>
            <w:noProof/>
            <w:webHidden/>
          </w:rPr>
          <w:tab/>
        </w:r>
        <w:r w:rsidR="00681769">
          <w:rPr>
            <w:noProof/>
            <w:webHidden/>
          </w:rPr>
          <w:fldChar w:fldCharType="begin"/>
        </w:r>
        <w:r w:rsidR="00681769">
          <w:rPr>
            <w:noProof/>
            <w:webHidden/>
          </w:rPr>
          <w:instrText xml:space="preserve"> PAGEREF _Toc92032836 \h </w:instrText>
        </w:r>
        <w:r w:rsidR="00681769">
          <w:rPr>
            <w:noProof/>
            <w:webHidden/>
          </w:rPr>
        </w:r>
        <w:r w:rsidR="00681769">
          <w:rPr>
            <w:noProof/>
            <w:webHidden/>
          </w:rPr>
          <w:fldChar w:fldCharType="separate"/>
        </w:r>
        <w:r w:rsidR="00681769">
          <w:rPr>
            <w:noProof/>
            <w:webHidden/>
          </w:rPr>
          <w:t>4</w:t>
        </w:r>
        <w:r w:rsidR="00681769">
          <w:rPr>
            <w:noProof/>
            <w:webHidden/>
          </w:rPr>
          <w:fldChar w:fldCharType="end"/>
        </w:r>
      </w:hyperlink>
    </w:p>
    <w:p w:rsidR="001F0434" w:rsidRDefault="000B4FB1" w:rsidP="001F0434">
      <w:pPr>
        <w:rPr>
          <w:noProof/>
        </w:rPr>
      </w:pPr>
      <w:r>
        <w:rPr>
          <w:noProof/>
        </w:rPr>
        <w:fldChar w:fldCharType="end"/>
      </w:r>
    </w:p>
    <w:p w:rsidR="001F0434" w:rsidRDefault="001F0434" w:rsidP="001F0434">
      <w:pPr>
        <w:rPr>
          <w:noProof/>
        </w:rPr>
      </w:pPr>
      <w:r>
        <w:rPr>
          <w:noProof/>
        </w:rPr>
        <w:br w:type="page"/>
      </w:r>
    </w:p>
    <w:p w:rsidR="00293416" w:rsidRPr="002F339B" w:rsidRDefault="002F339B" w:rsidP="002F339B">
      <w:pPr>
        <w:pStyle w:val="Heading1"/>
        <w:numPr>
          <w:ilvl w:val="0"/>
          <w:numId w:val="0"/>
        </w:numPr>
        <w:ind w:left="1080" w:hanging="1080"/>
        <w:rPr>
          <w:lang w:val="en-US"/>
        </w:rPr>
      </w:pPr>
      <w:bookmarkStart w:id="3" w:name="_Toc380418634"/>
      <w:bookmarkStart w:id="4" w:name="_Toc92032829"/>
      <w:r>
        <w:rPr>
          <w:rStyle w:val="Strong"/>
          <w:b/>
          <w:bCs/>
        </w:rPr>
        <w:lastRenderedPageBreak/>
        <w:t>G</w:t>
      </w:r>
      <w:r>
        <w:rPr>
          <w:rStyle w:val="Strong"/>
          <w:b/>
          <w:bCs/>
          <w:lang w:val="en-US"/>
        </w:rPr>
        <w:t>LOSSARY</w:t>
      </w:r>
      <w:bookmarkEnd w:id="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28"/>
        <w:gridCol w:w="4701"/>
      </w:tblGrid>
      <w:tr w:rsidR="00595528" w:rsidRPr="001C238B" w:rsidTr="00F927AB">
        <w:trPr>
          <w:tblHeader/>
        </w:trPr>
        <w:tc>
          <w:tcPr>
            <w:tcW w:w="1928" w:type="dxa"/>
            <w:shd w:val="clear" w:color="auto" w:fill="auto"/>
            <w:noWrap/>
            <w:vAlign w:val="center"/>
            <w:hideMark/>
          </w:tcPr>
          <w:p w:rsidR="00595528" w:rsidRPr="001C238B" w:rsidRDefault="00681769" w:rsidP="00681769">
            <w:pPr>
              <w:spacing w:before="60" w:after="60" w:line="240" w:lineRule="auto"/>
              <w:jc w:val="center"/>
              <w:rPr>
                <w:rFonts w:cs="Times New Roman"/>
                <w:b/>
                <w:bCs/>
                <w:spacing w:val="-4"/>
                <w:sz w:val="20"/>
                <w:szCs w:val="20"/>
              </w:rPr>
            </w:pPr>
            <w:r>
              <w:rPr>
                <w:rFonts w:cs="Times New Roman"/>
                <w:b/>
                <w:bCs/>
                <w:spacing w:val="-4"/>
                <w:sz w:val="20"/>
                <w:szCs w:val="20"/>
              </w:rPr>
              <w:t>Glossary</w:t>
            </w:r>
          </w:p>
        </w:tc>
        <w:tc>
          <w:tcPr>
            <w:tcW w:w="4701" w:type="dxa"/>
            <w:shd w:val="clear" w:color="auto" w:fill="auto"/>
            <w:noWrap/>
            <w:vAlign w:val="center"/>
            <w:hideMark/>
          </w:tcPr>
          <w:p w:rsidR="00595528" w:rsidRPr="001C238B" w:rsidRDefault="00E459D8" w:rsidP="001C238B">
            <w:pPr>
              <w:spacing w:before="60" w:after="60" w:line="240" w:lineRule="auto"/>
              <w:jc w:val="center"/>
              <w:rPr>
                <w:rFonts w:cs="Times New Roman"/>
                <w:b/>
                <w:bCs/>
                <w:spacing w:val="-4"/>
                <w:sz w:val="20"/>
                <w:szCs w:val="20"/>
              </w:rPr>
            </w:pPr>
            <w:bookmarkStart w:id="5" w:name="_GoBack"/>
            <w:r>
              <w:rPr>
                <w:rFonts w:cs="Times New Roman"/>
                <w:b/>
                <w:bCs/>
                <w:spacing w:val="-4"/>
                <w:sz w:val="20"/>
                <w:szCs w:val="20"/>
              </w:rPr>
              <w:t>Description</w:t>
            </w:r>
            <w:bookmarkEnd w:id="5"/>
          </w:p>
        </w:tc>
      </w:tr>
      <w:tr w:rsidR="00595528" w:rsidRPr="001C238B" w:rsidTr="00F927AB">
        <w:tc>
          <w:tcPr>
            <w:tcW w:w="1928" w:type="dxa"/>
            <w:shd w:val="clear" w:color="auto" w:fill="auto"/>
            <w:noWrap/>
            <w:vAlign w:val="center"/>
          </w:tcPr>
          <w:p w:rsidR="00595528" w:rsidRPr="001C238B" w:rsidRDefault="00595528" w:rsidP="001C238B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</w:p>
        </w:tc>
        <w:tc>
          <w:tcPr>
            <w:tcW w:w="4701" w:type="dxa"/>
            <w:shd w:val="clear" w:color="auto" w:fill="auto"/>
            <w:noWrap/>
            <w:vAlign w:val="center"/>
          </w:tcPr>
          <w:p w:rsidR="00595528" w:rsidRPr="001C238B" w:rsidRDefault="00595528" w:rsidP="001C238B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</w:p>
        </w:tc>
      </w:tr>
      <w:tr w:rsidR="00F927AB" w:rsidRPr="001C238B" w:rsidTr="00F927AB">
        <w:tc>
          <w:tcPr>
            <w:tcW w:w="1928" w:type="dxa"/>
            <w:shd w:val="clear" w:color="auto" w:fill="auto"/>
            <w:noWrap/>
            <w:vAlign w:val="center"/>
          </w:tcPr>
          <w:p w:rsidR="00F927AB" w:rsidRPr="001C238B" w:rsidRDefault="00F927AB" w:rsidP="001C238B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</w:p>
        </w:tc>
        <w:tc>
          <w:tcPr>
            <w:tcW w:w="4701" w:type="dxa"/>
            <w:shd w:val="clear" w:color="auto" w:fill="auto"/>
            <w:noWrap/>
            <w:vAlign w:val="center"/>
          </w:tcPr>
          <w:p w:rsidR="00F927AB" w:rsidRPr="001C238B" w:rsidRDefault="00F927AB" w:rsidP="001C238B">
            <w:pPr>
              <w:spacing w:before="60" w:after="60" w:line="240" w:lineRule="auto"/>
              <w:rPr>
                <w:rFonts w:cs="Times New Roman"/>
                <w:spacing w:val="-4"/>
                <w:sz w:val="20"/>
                <w:szCs w:val="20"/>
              </w:rPr>
            </w:pPr>
          </w:p>
        </w:tc>
      </w:tr>
    </w:tbl>
    <w:p w:rsidR="00611B95" w:rsidRDefault="00611B95">
      <w:pPr>
        <w:spacing w:before="0" w:after="0" w:line="240" w:lineRule="auto"/>
        <w:jc w:val="left"/>
        <w:rPr>
          <w:spacing w:val="-4"/>
        </w:rPr>
      </w:pPr>
    </w:p>
    <w:p w:rsidR="0051059B" w:rsidRDefault="0051059B" w:rsidP="0051059B">
      <w:pPr>
        <w:tabs>
          <w:tab w:val="left" w:pos="5090"/>
        </w:tabs>
        <w:spacing w:before="0" w:after="0" w:line="240" w:lineRule="auto"/>
      </w:pPr>
      <w:r>
        <w:tab/>
      </w:r>
    </w:p>
    <w:p w:rsidR="0051059B" w:rsidRDefault="0051059B" w:rsidP="0051059B">
      <w:pPr>
        <w:tabs>
          <w:tab w:val="left" w:pos="5090"/>
        </w:tabs>
        <w:spacing w:before="0" w:after="0" w:line="240" w:lineRule="auto"/>
      </w:pPr>
    </w:p>
    <w:p w:rsidR="0051059B" w:rsidRDefault="0051059B" w:rsidP="0051059B">
      <w:pPr>
        <w:tabs>
          <w:tab w:val="left" w:pos="5090"/>
        </w:tabs>
        <w:spacing w:before="0" w:after="0" w:line="240" w:lineRule="auto"/>
      </w:pPr>
    </w:p>
    <w:p w:rsidR="0051059B" w:rsidRDefault="0051059B" w:rsidP="0051059B">
      <w:pPr>
        <w:tabs>
          <w:tab w:val="left" w:pos="5090"/>
        </w:tabs>
        <w:spacing w:before="0" w:after="0" w:line="240" w:lineRule="auto"/>
      </w:pPr>
    </w:p>
    <w:p w:rsidR="0051059B" w:rsidRDefault="0051059B" w:rsidP="0051059B"/>
    <w:p w:rsidR="00F67786" w:rsidRPr="0051059B" w:rsidRDefault="00F67786" w:rsidP="0051059B">
      <w:pPr>
        <w:sectPr w:rsidR="00F67786" w:rsidRPr="0051059B" w:rsidSect="002666B1">
          <w:footerReference w:type="even" r:id="rId8"/>
          <w:footerReference w:type="default" r:id="rId9"/>
          <w:pgSz w:w="8789" w:h="13325" w:code="9"/>
          <w:pgMar w:top="964" w:right="964" w:bottom="964" w:left="964" w:header="720" w:footer="0" w:gutter="357"/>
          <w:pgNumType w:fmt="lowerRoman" w:start="1"/>
          <w:cols w:space="720"/>
          <w:docGrid w:linePitch="360"/>
        </w:sectPr>
      </w:pPr>
    </w:p>
    <w:p w:rsidR="005551F2" w:rsidRPr="004151FE" w:rsidRDefault="00E459D8" w:rsidP="0051059B">
      <w:pPr>
        <w:pStyle w:val="Heading1"/>
        <w:spacing w:before="240"/>
        <w:ind w:left="1077" w:hanging="1077"/>
        <w:rPr>
          <w:rFonts w:cs="Aachen"/>
          <w:color w:val="auto"/>
          <w:spacing w:val="-4"/>
        </w:rPr>
      </w:pPr>
      <w:bookmarkStart w:id="6" w:name="_Toc92032830"/>
      <w:bookmarkEnd w:id="3"/>
      <w:r>
        <w:rPr>
          <w:rFonts w:cs="Aachen"/>
          <w:color w:val="auto"/>
          <w:spacing w:val="-4"/>
          <w:sz w:val="44"/>
          <w:lang w:val="en-US"/>
        </w:rPr>
        <w:lastRenderedPageBreak/>
        <w:t>AXI4VIP OVERVIEW</w:t>
      </w:r>
      <w:bookmarkEnd w:id="6"/>
    </w:p>
    <w:p w:rsidR="001C238B" w:rsidRDefault="001C238B" w:rsidP="00427D0F">
      <w:pPr>
        <w:rPr>
          <w:spacing w:val="-4"/>
        </w:rPr>
      </w:pPr>
    </w:p>
    <w:p w:rsidR="000469CB" w:rsidRPr="001F69B1" w:rsidRDefault="000469CB" w:rsidP="00684B8B">
      <w:pPr>
        <w:rPr>
          <w:spacing w:val="-4"/>
        </w:rPr>
      </w:pPr>
    </w:p>
    <w:p w:rsidR="001C238B" w:rsidRDefault="001C238B" w:rsidP="00684B8B">
      <w:pPr>
        <w:rPr>
          <w:spacing w:val="-4"/>
        </w:rPr>
      </w:pPr>
    </w:p>
    <w:p w:rsidR="001C238B" w:rsidRPr="001C238B" w:rsidRDefault="001C238B" w:rsidP="001C238B"/>
    <w:p w:rsidR="001C238B" w:rsidRPr="001C238B" w:rsidRDefault="001812FE" w:rsidP="001C238B">
      <w:r>
        <w:rPr>
          <w:noProof/>
          <w:spacing w:val="-4"/>
        </w:rPr>
        <mc:AlternateContent>
          <mc:Choice Requires="wpg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112564</wp:posOffset>
                </wp:positionH>
                <wp:positionV relativeFrom="paragraph">
                  <wp:posOffset>213797</wp:posOffset>
                </wp:positionV>
                <wp:extent cx="3832023" cy="2487930"/>
                <wp:effectExtent l="19050" t="19050" r="35560" b="45720"/>
                <wp:wrapNone/>
                <wp:docPr id="1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2023" cy="2487930"/>
                          <a:chOff x="2780" y="3863"/>
                          <a:chExt cx="4135" cy="3918"/>
                        </a:xfrm>
                      </wpg:grpSpPr>
                      <wps:wsp>
                        <wps:cNvPr id="2" name="AutoShape 273"/>
                        <wps:cNvSpPr>
                          <a:spLocks noChangeArrowheads="1"/>
                        </wps:cNvSpPr>
                        <wps:spPr bwMode="auto">
                          <a:xfrm>
                            <a:off x="2780" y="3863"/>
                            <a:ext cx="4135" cy="3918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57150" cmpd="thickThin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Text Box 274"/>
                        <wps:cNvSpPr txBox="1">
                          <a:spLocks noChangeArrowheads="1"/>
                        </wps:cNvSpPr>
                        <wps:spPr bwMode="auto">
                          <a:xfrm>
                            <a:off x="3166" y="4270"/>
                            <a:ext cx="3383" cy="318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455C9" w:rsidRPr="009B2D69" w:rsidRDefault="00E459D8">
                              <w:pPr>
                                <w:rPr>
                                  <w:rFonts w:cs="Times New Roman"/>
                                </w:rPr>
                              </w:pPr>
                              <w:r>
                                <w:rPr>
                                  <w:rFonts w:cs="Times New Roman"/>
                                  <w:spacing w:val="-4"/>
                                </w:rPr>
                                <w:t>..</w:t>
                              </w:r>
                              <w:r w:rsidR="008455C9">
                                <w:rPr>
                                  <w:rFonts w:cs="Times New Roman"/>
                                  <w:spacing w:val="-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75" o:spid="_x0000_s1026" style="position:absolute;left:0;text-align:left;margin-left:8.85pt;margin-top:16.85pt;width:301.75pt;height:195.9pt;z-index:251670016" coordorigin="2780,3863" coordsize="4135,39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">
                <v:roundrect id="AutoShape 273" o:spid="_x0000_s1027" style="position:absolute;left:2780;top:3863;width:4135;height:3918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" strokeweight="4.5pt">
                  <v:stroke linestyle="thickThin"/>
                </v:round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74" o:spid="_x0000_s1028" type="#_x0000_t202" style="position:absolute;left:3166;top:4270;width:3383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" stroked="f">
                  <v:textbox>
                    <w:txbxContent>
                      <w:p w:rsidR="008455C9" w:rsidRPr="009B2D69" w:rsidRDefault="00E459D8">
                        <w:pPr>
                          <w:rPr>
                            <w:rFonts w:cs="Times New Roman"/>
                          </w:rPr>
                        </w:pPr>
                        <w:r>
                          <w:rPr>
                            <w:rFonts w:cs="Times New Roman"/>
                            <w:spacing w:val="-4"/>
                          </w:rPr>
                          <w:t>..</w:t>
                        </w:r>
                        <w:r w:rsidR="008455C9">
                          <w:rPr>
                            <w:rFonts w:cs="Times New Roman"/>
                            <w:spacing w:val="-4"/>
                          </w:rPr>
                          <w:t>.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1C238B" w:rsidRPr="001C238B" w:rsidRDefault="001C238B" w:rsidP="001C238B"/>
    <w:p w:rsidR="001C238B" w:rsidRPr="001C238B" w:rsidRDefault="001C238B" w:rsidP="001C238B"/>
    <w:p w:rsidR="001C238B" w:rsidRPr="001C238B" w:rsidRDefault="001C238B" w:rsidP="001C238B"/>
    <w:p w:rsidR="001C238B" w:rsidRPr="001C238B" w:rsidRDefault="001C238B" w:rsidP="001C238B"/>
    <w:p w:rsidR="001C238B" w:rsidRPr="001C238B" w:rsidRDefault="001C238B" w:rsidP="001C238B"/>
    <w:p w:rsidR="001C238B" w:rsidRPr="001C238B" w:rsidRDefault="001C238B" w:rsidP="001C238B"/>
    <w:p w:rsidR="001C238B" w:rsidRDefault="001C238B" w:rsidP="00684B8B"/>
    <w:p w:rsidR="001C238B" w:rsidRDefault="001C238B" w:rsidP="001C238B">
      <w:pPr>
        <w:tabs>
          <w:tab w:val="left" w:pos="2495"/>
        </w:tabs>
      </w:pPr>
      <w:r>
        <w:tab/>
      </w:r>
    </w:p>
    <w:p w:rsidR="001C238B" w:rsidRDefault="001C238B" w:rsidP="001C238B">
      <w:pPr>
        <w:tabs>
          <w:tab w:val="left" w:pos="2495"/>
        </w:tabs>
      </w:pPr>
    </w:p>
    <w:p w:rsidR="000469CB" w:rsidRPr="001F69B1" w:rsidRDefault="000469CB" w:rsidP="00684B8B">
      <w:pPr>
        <w:rPr>
          <w:spacing w:val="-4"/>
        </w:rPr>
      </w:pPr>
      <w:r w:rsidRPr="001C238B">
        <w:br w:type="page"/>
      </w:r>
    </w:p>
    <w:p w:rsidR="00146CB6" w:rsidRDefault="00BE5CCD" w:rsidP="00524088">
      <w:pPr>
        <w:pStyle w:val="Heading2"/>
        <w:numPr>
          <w:ilvl w:val="1"/>
          <w:numId w:val="1"/>
        </w:numPr>
        <w:spacing w:after="0" w:line="277" w:lineRule="auto"/>
        <w:rPr>
          <w:spacing w:val="-4"/>
          <w:lang w:val="en-US"/>
        </w:rPr>
      </w:pPr>
      <w:bookmarkStart w:id="7" w:name="_Toc92032831"/>
      <w:r>
        <w:rPr>
          <w:spacing w:val="-4"/>
          <w:lang w:val="en-US"/>
        </w:rPr>
        <w:lastRenderedPageBreak/>
        <w:t>Feature</w:t>
      </w:r>
      <w:r w:rsidR="00E000D0">
        <w:rPr>
          <w:spacing w:val="-4"/>
          <w:lang w:val="en-US"/>
        </w:rPr>
        <w:t>s</w:t>
      </w:r>
      <w:bookmarkEnd w:id="7"/>
    </w:p>
    <w:p w:rsidR="00000000" w:rsidRDefault="00A85524" w:rsidP="000C05BC">
      <w:pPr>
        <w:pStyle w:val="ListParagraph"/>
        <w:numPr>
          <w:ilvl w:val="0"/>
          <w:numId w:val="12"/>
        </w:numPr>
      </w:pPr>
      <w:r>
        <w:t xml:space="preserve">Support both </w:t>
      </w:r>
      <w:r w:rsidR="000C05BC" w:rsidRPr="00A85524">
        <w:t>AMBA AXI4</w:t>
      </w:r>
      <w:r>
        <w:t xml:space="preserve"> master and slave mode</w:t>
      </w:r>
    </w:p>
    <w:p w:rsidR="00A85524" w:rsidRPr="00A85524" w:rsidRDefault="00A85524" w:rsidP="000C05BC">
      <w:pPr>
        <w:pStyle w:val="ListParagraph"/>
        <w:numPr>
          <w:ilvl w:val="0"/>
          <w:numId w:val="12"/>
        </w:numPr>
      </w:pPr>
      <w:r>
        <w:t>Support both active and passive mode</w:t>
      </w:r>
    </w:p>
    <w:p w:rsidR="00A85524" w:rsidRDefault="00A85524" w:rsidP="000C05BC">
      <w:pPr>
        <w:pStyle w:val="ListParagraph"/>
        <w:numPr>
          <w:ilvl w:val="0"/>
          <w:numId w:val="12"/>
        </w:numPr>
      </w:pPr>
      <w:r>
        <w:t>Configure the bit width of address and data bus</w:t>
      </w:r>
    </w:p>
    <w:p w:rsidR="00A85524" w:rsidRPr="00A85524" w:rsidRDefault="00A85524" w:rsidP="000C05BC">
      <w:pPr>
        <w:pStyle w:val="ListParagraph"/>
        <w:numPr>
          <w:ilvl w:val="0"/>
          <w:numId w:val="12"/>
        </w:numPr>
      </w:pPr>
      <w:r>
        <w:t>Configure the transfer type, response type</w:t>
      </w:r>
    </w:p>
    <w:p w:rsidR="00000000" w:rsidRPr="00A85524" w:rsidRDefault="00A85524" w:rsidP="000C05BC">
      <w:pPr>
        <w:pStyle w:val="ListParagraph"/>
        <w:numPr>
          <w:ilvl w:val="0"/>
          <w:numId w:val="12"/>
        </w:numPr>
      </w:pPr>
      <w:r>
        <w:t>Support the AXI protocol checker and assertion</w:t>
      </w:r>
      <w:r w:rsidR="000C05BC" w:rsidRPr="00A85524">
        <w:t xml:space="preserve"> </w:t>
      </w:r>
    </w:p>
    <w:p w:rsidR="00000000" w:rsidRPr="00A85524" w:rsidRDefault="00A85524" w:rsidP="000C05BC">
      <w:pPr>
        <w:pStyle w:val="ListParagraph"/>
        <w:numPr>
          <w:ilvl w:val="0"/>
          <w:numId w:val="12"/>
        </w:numPr>
      </w:pPr>
      <w:r>
        <w:t>Support the debug report</w:t>
      </w:r>
    </w:p>
    <w:p w:rsidR="00A8438F" w:rsidRDefault="00A85524" w:rsidP="000C05BC">
      <w:pPr>
        <w:pStyle w:val="ListParagraph"/>
        <w:numPr>
          <w:ilvl w:val="0"/>
          <w:numId w:val="12"/>
        </w:numPr>
      </w:pPr>
      <w:r>
        <w:t>Support outstanding and</w:t>
      </w:r>
      <w:r w:rsidRPr="00A85524">
        <w:t xml:space="preserve"> out-of-order</w:t>
      </w:r>
      <w:r>
        <w:t xml:space="preserve"> feature</w:t>
      </w:r>
    </w:p>
    <w:p w:rsidR="00A85524" w:rsidRPr="00A85524" w:rsidRDefault="00A85524" w:rsidP="000C05BC">
      <w:pPr>
        <w:pStyle w:val="ListParagraph"/>
        <w:numPr>
          <w:ilvl w:val="0"/>
          <w:numId w:val="12"/>
        </w:numPr>
      </w:pPr>
      <w:r w:rsidRPr="00A85524">
        <w:t>Do not support “send a write data before sending the write address” (AXI3 only)</w:t>
      </w:r>
    </w:p>
    <w:p w:rsidR="000D32AE" w:rsidRDefault="00BE5CCD" w:rsidP="000D32AE">
      <w:pPr>
        <w:pStyle w:val="Heading2"/>
      </w:pPr>
      <w:bookmarkStart w:id="8" w:name="_Toc92032832"/>
      <w:r>
        <w:rPr>
          <w:lang w:val="en-US"/>
        </w:rPr>
        <w:t>Block diagram</w:t>
      </w:r>
      <w:bookmarkEnd w:id="8"/>
    </w:p>
    <w:p w:rsidR="00A8438F" w:rsidRDefault="00A8438F" w:rsidP="00A8438F"/>
    <w:p w:rsidR="00BE5CCD" w:rsidRDefault="00BE5CCD" w:rsidP="00A8438F"/>
    <w:p w:rsidR="00A8438F" w:rsidRDefault="00A8438F" w:rsidP="00A8438F">
      <w:pPr>
        <w:sectPr w:rsidR="00A8438F" w:rsidSect="002666B1">
          <w:footerReference w:type="even" r:id="rId10"/>
          <w:footerReference w:type="default" r:id="rId11"/>
          <w:pgSz w:w="8789" w:h="13325" w:code="9"/>
          <w:pgMar w:top="964" w:right="964" w:bottom="964" w:left="964" w:header="720" w:footer="0" w:gutter="357"/>
          <w:pgNumType w:start="1"/>
          <w:cols w:space="720"/>
          <w:docGrid w:linePitch="360"/>
        </w:sectPr>
      </w:pPr>
    </w:p>
    <w:p w:rsidR="00A8438F" w:rsidRDefault="000B4FB1" w:rsidP="00A8438F">
      <w:pPr>
        <w:keepNext/>
        <w:spacing w:after="0" w:line="240" w:lineRule="auto"/>
        <w:jc w:val="center"/>
      </w:pPr>
      <w:r>
        <w:object w:dxaOrig="24751" w:dyaOrig="1463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483.95pt;height:286.2pt" o:ole="">
            <v:imagedata r:id="rId12" o:title=""/>
          </v:shape>
          <o:OLEObject Type="Embed" ProgID="Visio.Drawing.15" ShapeID="_x0000_i1035" DrawAspect="Content" ObjectID="_1702645609" r:id="rId13"/>
        </w:object>
      </w:r>
    </w:p>
    <w:p w:rsidR="00A8438F" w:rsidRPr="00A8438F" w:rsidRDefault="00A8438F" w:rsidP="00A8438F">
      <w:pPr>
        <w:pStyle w:val="Caption"/>
      </w:pPr>
      <w:bookmarkStart w:id="9" w:name="_Ref84189996"/>
      <w:bookmarkStart w:id="10" w:name="_Toc92032835"/>
      <w:r w:rsidRPr="00A8438F">
        <w:t xml:space="preserve">Hình </w:t>
      </w:r>
      <w:fldSimple w:instr=" STYLEREF 1 \s ">
        <w:r w:rsidR="00681769">
          <w:rPr>
            <w:noProof/>
          </w:rPr>
          <w:t>1</w:t>
        </w:r>
      </w:fldSimple>
      <w:r w:rsidR="00F24754">
        <w:noBreakHyphen/>
      </w:r>
      <w:fldSimple w:instr=" SEQ Hình \* ARABIC \s 1 ">
        <w:r w:rsidR="00681769">
          <w:rPr>
            <w:noProof/>
          </w:rPr>
          <w:t>1</w:t>
        </w:r>
      </w:fldSimple>
      <w:bookmarkEnd w:id="9"/>
      <w:r w:rsidRPr="00A8438F">
        <w:t xml:space="preserve">: </w:t>
      </w:r>
      <w:r w:rsidR="000B4FB1">
        <w:t>VIP integration block diagram</w:t>
      </w:r>
      <w:bookmarkEnd w:id="10"/>
    </w:p>
    <w:p w:rsidR="00DF38D2" w:rsidRDefault="00DF38D2">
      <w:pPr>
        <w:spacing w:before="0" w:after="0" w:line="240" w:lineRule="auto"/>
        <w:jc w:val="left"/>
        <w:sectPr w:rsidR="00DF38D2" w:rsidSect="00A8438F">
          <w:pgSz w:w="13325" w:h="8789" w:orient="landscape" w:code="9"/>
          <w:pgMar w:top="965" w:right="965" w:bottom="965" w:left="965" w:header="720" w:footer="0" w:gutter="360"/>
          <w:cols w:space="720"/>
          <w:docGrid w:linePitch="360"/>
        </w:sectPr>
      </w:pPr>
    </w:p>
    <w:p w:rsidR="000D32AE" w:rsidRDefault="005C276A" w:rsidP="000D32AE">
      <w:pPr>
        <w:pStyle w:val="Heading2"/>
        <w:rPr>
          <w:lang w:val="en-US"/>
        </w:rPr>
      </w:pPr>
      <w:bookmarkStart w:id="11" w:name="_Toc92032833"/>
      <w:r>
        <w:rPr>
          <w:lang w:val="en-US"/>
        </w:rPr>
        <w:lastRenderedPageBreak/>
        <w:t>Directory and file structure</w:t>
      </w:r>
      <w:bookmarkEnd w:id="11"/>
    </w:p>
    <w:p w:rsidR="000B3175" w:rsidRDefault="000B3175" w:rsidP="000B3175">
      <w:pPr>
        <w:pStyle w:val="Caption"/>
        <w:keepNext/>
      </w:pPr>
      <w:bookmarkStart w:id="12" w:name="_Toc92032836"/>
      <w:r>
        <w:t xml:space="preserve">Table </w:t>
      </w:r>
      <w:fldSimple w:instr=" STYLEREF 1 \s ">
        <w:r w:rsidR="00681769">
          <w:rPr>
            <w:noProof/>
          </w:rPr>
          <w:t>1</w:t>
        </w:r>
      </w:fldSimple>
      <w:r>
        <w:noBreakHyphen/>
      </w:r>
      <w:fldSimple w:instr=" SEQ Table \* ARABIC \s 1 ">
        <w:r w:rsidR="00681769">
          <w:rPr>
            <w:noProof/>
          </w:rPr>
          <w:t>1</w:t>
        </w:r>
      </w:fldSimple>
      <w:r>
        <w:t>: Directory and file structure</w:t>
      </w:r>
      <w:bookmarkEnd w:id="12"/>
    </w:p>
    <w:tbl>
      <w:tblPr>
        <w:tblW w:w="0" w:type="auto"/>
        <w:tblLook w:val="04A0" w:firstRow="1" w:lastRow="0" w:firstColumn="1" w:lastColumn="0" w:noHBand="0" w:noVBand="1"/>
      </w:tblPr>
      <w:tblGrid>
        <w:gridCol w:w="2157"/>
        <w:gridCol w:w="3552"/>
        <w:gridCol w:w="780"/>
      </w:tblGrid>
      <w:tr w:rsidR="007C42E8" w:rsidRPr="007C42E8" w:rsidTr="007C42E8">
        <w:trPr>
          <w:tblHeader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Directory and File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2CC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Priority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rtl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RTL code (DUT)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vip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UVM components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axi_mst_agent.sv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axi_mst_driver.sv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axi_mst_sequencer.sv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axi_mst_transaction.sv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axi_mst_cfg.sv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axi_slv_agent.sv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axi_slv_driver.sv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axi_slv_sequencer.sv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axi_slv_transaction.sv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axi_slv_cfg.sv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axi_monitor.sv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axi_transaction.sv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axi_typedef.sv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axi_defines.svh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axi_pkg.sv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axi_cfg.sv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axi_interface.sv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axi_func_cov.sv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axi_assertion.sv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env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environment components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axi_environment.sv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axi_testbench.sv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axi_scoreboard.sv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axi_env_pkg.sv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lastRenderedPageBreak/>
              <w:t>|-- axi_vir_sequencer.sv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axi_error_catcher.sv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test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testcase files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axi_base_test.sv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axi_test_pkg.sv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seq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sequence files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axi_mst_base_seq.sv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axi_slv_base_seq.sv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axi_seq_pkg.sv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run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working directory and the testcase execution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run_sim.py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compile.f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|-- Makefile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project.env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Set the env variables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img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Project images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7C42E8" w:rsidRPr="007C42E8" w:rsidTr="007C42E8">
        <w:tc>
          <w:tcPr>
            <w:tcW w:w="0" w:type="auto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doc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Specification documents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7C42E8" w:rsidRPr="007C42E8" w:rsidRDefault="007C42E8" w:rsidP="007C42E8">
            <w:pPr>
              <w:spacing w:before="0" w:after="0" w:line="240" w:lineRule="auto"/>
              <w:jc w:val="lef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C42E8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</w:tbl>
    <w:p w:rsidR="007C42E8" w:rsidRPr="007C42E8" w:rsidRDefault="007C42E8" w:rsidP="007C42E8">
      <w:pPr>
        <w:rPr>
          <w:lang w:eastAsia="x-none"/>
        </w:rPr>
      </w:pPr>
    </w:p>
    <w:p w:rsidR="00982321" w:rsidRPr="00C32645" w:rsidRDefault="00982321" w:rsidP="00C32645">
      <w:r w:rsidRPr="00C32645">
        <w:br w:type="page"/>
      </w:r>
    </w:p>
    <w:p w:rsidR="001E635E" w:rsidRPr="00DC3A17" w:rsidRDefault="001E635E" w:rsidP="00DC3A17">
      <w:pPr>
        <w:rPr>
          <w:lang w:eastAsia="x-none"/>
        </w:rPr>
      </w:pPr>
    </w:p>
    <w:p w:rsidR="00457576" w:rsidRPr="00F30BE7" w:rsidRDefault="00457576" w:rsidP="00782276">
      <w:pPr>
        <w:rPr>
          <w:lang w:eastAsia="x-none"/>
        </w:rPr>
      </w:pPr>
    </w:p>
    <w:p w:rsidR="00782276" w:rsidRDefault="00782276">
      <w:pPr>
        <w:spacing w:before="0" w:after="0" w:line="240" w:lineRule="auto"/>
        <w:jc w:val="left"/>
        <w:rPr>
          <w:lang w:val="x-none" w:eastAsia="x-none"/>
        </w:rPr>
      </w:pPr>
      <w:r>
        <w:rPr>
          <w:lang w:val="x-none" w:eastAsia="x-none"/>
        </w:rPr>
        <w:br w:type="page"/>
      </w:r>
    </w:p>
    <w:p w:rsidR="00F40F7C" w:rsidRDefault="00F40F7C" w:rsidP="00BC145F">
      <w:pPr>
        <w:rPr>
          <w:spacing w:val="-4"/>
        </w:rPr>
      </w:pPr>
    </w:p>
    <w:p w:rsidR="00182105" w:rsidRDefault="002535ED" w:rsidP="00BC145F">
      <w:pPr>
        <w:rPr>
          <w:spacing w:val="-4"/>
        </w:rPr>
      </w:pPr>
      <w:r>
        <w:rPr>
          <w:spacing w:val="-4"/>
        </w:rPr>
        <w:br w:type="page"/>
      </w:r>
    </w:p>
    <w:p w:rsidR="00182105" w:rsidRPr="00B04F4B" w:rsidRDefault="00B04F4B" w:rsidP="00B04F4B">
      <w:pPr>
        <w:pStyle w:val="Heading1"/>
        <w:numPr>
          <w:ilvl w:val="0"/>
          <w:numId w:val="0"/>
        </w:numPr>
        <w:ind w:left="1080" w:hanging="1080"/>
        <w:rPr>
          <w:lang w:val="en-US"/>
        </w:rPr>
      </w:pPr>
      <w:bookmarkStart w:id="13" w:name="_Toc92032834"/>
      <w:r>
        <w:rPr>
          <w:rStyle w:val="Strong"/>
          <w:b/>
          <w:bCs/>
        </w:rPr>
        <w:lastRenderedPageBreak/>
        <w:t>B</w:t>
      </w:r>
      <w:r>
        <w:rPr>
          <w:rStyle w:val="Strong"/>
          <w:b/>
          <w:bCs/>
          <w:lang w:val="en-US"/>
        </w:rPr>
        <w:t>IBLIOGRAPHY</w:t>
      </w:r>
      <w:bookmarkEnd w:id="13"/>
    </w:p>
    <w:p w:rsidR="00170C4F" w:rsidRPr="00F57B3B" w:rsidRDefault="001B64A5" w:rsidP="00F57B3B">
      <w:pPr>
        <w:pStyle w:val="Buoc123"/>
        <w:rPr>
          <w:spacing w:val="-4"/>
          <w:sz w:val="24"/>
        </w:rPr>
      </w:pPr>
      <w:r>
        <w:rPr>
          <w:spacing w:val="-4"/>
          <w:sz w:val="24"/>
        </w:rPr>
        <w:t>..</w:t>
      </w:r>
      <w:r w:rsidR="009E238F" w:rsidRPr="00F57B3B">
        <w:rPr>
          <w:spacing w:val="-4"/>
          <w:sz w:val="24"/>
        </w:rPr>
        <w:t>.</w:t>
      </w:r>
    </w:p>
    <w:sectPr w:rsidR="00170C4F" w:rsidRPr="00F57B3B" w:rsidSect="004C4CB5">
      <w:pgSz w:w="8789" w:h="13325" w:code="9"/>
      <w:pgMar w:top="965" w:right="965" w:bottom="965" w:left="965" w:header="720" w:footer="0" w:gutter="36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C05BC" w:rsidRDefault="000C05BC">
      <w:r>
        <w:separator/>
      </w:r>
    </w:p>
  </w:endnote>
  <w:endnote w:type="continuationSeparator" w:id="0">
    <w:p w:rsidR="000C05BC" w:rsidRDefault="000C05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0CAC1CE-BF8D-4F7B-8D98-DBA57A679ACD}"/>
    <w:embedBold r:id="rId2" w:fontKey="{0066F9B5-06C3-4DE8-AB0E-929FC9693493}"/>
    <w:embedItalic r:id="rId3" w:fontKey="{3F32E8F7-E9AA-4800-A499-DD88DA7C67C2}"/>
    <w:embedBoldItalic r:id="rId4" w:fontKey="{91BE7D94-D978-4077-9F74-408B7413423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5" w:fontKey="{CC961467-5F54-4F2D-97E4-2213816741AC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6" w:fontKey="{9B1C9821-F97E-4B37-AD63-D662559D57E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B0CF3A4F-89CD-4CB1-9D7E-9676E6EC1E75}"/>
    <w:embedBold r:id="rId8" w:fontKey="{7AB58851-67C2-4E72-8B3D-0277F89B935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894F8487-4CCE-486C-9EB2-77B88554307E}"/>
    <w:embedBold r:id="rId10" w:fontKey="{CBF9E4F5-8BB6-48F2-9A57-288B77DBACF8}"/>
    <w:embedBoldItalic r:id="rId11" w:fontKey="{D70707D0-8975-45E6-9505-655D81503272}"/>
  </w:font>
  <w:font w:name="Aachen">
    <w:charset w:val="00"/>
    <w:family w:val="roman"/>
    <w:pitch w:val="variable"/>
    <w:sig w:usb0="20000A87" w:usb1="08000000" w:usb2="00000008" w:usb3="00000000" w:csb0="00000101" w:csb1="00000000"/>
    <w:embedBold r:id="rId12" w:fontKey="{1DCA65EE-81B2-4662-A8FD-7E74DCB5C4F2}"/>
    <w:embedBoldItalic r:id="rId13" w:fontKey="{AC72AA95-CC73-4A4A-AA70-F26569DBB2A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4" w:fontKey="{BE700464-41FF-432A-B484-6E9A9156D5B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DE511FEC-5F29-4B68-A879-303F043064C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6" w:fontKey="{2048C4C4-E54B-4926-8C0F-99917648E024}"/>
    <w:embedBold r:id="rId17" w:fontKey="{16841B63-2EFD-4B02-9E06-5C414D65FA13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Bold r:id="rId18" w:fontKey="{08AAAE5A-6023-4674-9687-8F50D9CB260E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9" w:fontKey="{F0666F29-06DC-41CB-B9CF-E1091A579DE7}"/>
    <w:embedBold r:id="rId20" w:fontKey="{89D50128-02B9-4194-ACBE-FC637A200BD1}"/>
  </w:font>
  <w:font w:name="VnNimbusRomanNo9L">
    <w:altName w:val="Times New Roman"/>
    <w:panose1 w:val="00000000000000000000"/>
    <w:charset w:val="00"/>
    <w:family w:val="roman"/>
    <w:notTrueType/>
    <w:pitch w:val="default"/>
  </w:font>
  <w:font w:name="Times New Roman Bold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455C9" w:rsidRDefault="008455C9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681769">
      <w:rPr>
        <w:noProof/>
      </w:rPr>
      <w:t>iv</w:t>
    </w:r>
    <w:r>
      <w:fldChar w:fldCharType="end"/>
    </w:r>
  </w:p>
  <w:p w:rsidR="008455C9" w:rsidRPr="002666B1" w:rsidRDefault="008455C9" w:rsidP="002666B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455C9" w:rsidRDefault="008455C9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681769">
      <w:rPr>
        <w:noProof/>
      </w:rPr>
      <w:t>v</w:t>
    </w:r>
    <w:r>
      <w:fldChar w:fldCharType="end"/>
    </w:r>
  </w:p>
  <w:p w:rsidR="008455C9" w:rsidRPr="00A410F9" w:rsidRDefault="008455C9" w:rsidP="00A410F9">
    <w:pPr>
      <w:pStyle w:val="Footer"/>
      <w:tabs>
        <w:tab w:val="clear" w:pos="4320"/>
        <w:tab w:val="center" w:pos="3591"/>
      </w:tabs>
      <w:jc w:val="righ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455C9" w:rsidRDefault="008455C9">
    <w:pPr>
      <w:pStyle w:val="Footer"/>
    </w:pPr>
    <w:r>
      <w:fldChar w:fldCharType="begin"/>
    </w:r>
    <w:r>
      <w:instrText xml:space="preserve"> PAGE   \* MERGEFORMAT </w:instrText>
    </w:r>
    <w:r>
      <w:fldChar w:fldCharType="separate"/>
    </w:r>
    <w:r w:rsidR="00681769">
      <w:rPr>
        <w:noProof/>
      </w:rPr>
      <w:t>2</w:t>
    </w:r>
    <w:r>
      <w:fldChar w:fldCharType="end"/>
    </w:r>
  </w:p>
  <w:p w:rsidR="008455C9" w:rsidRDefault="008455C9">
    <w:pPr>
      <w:pStyle w:val="Footer"/>
      <w:jc w:val="righ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455C9" w:rsidRDefault="008455C9">
    <w:pPr>
      <w:pStyle w:val="Footer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681769">
      <w:rPr>
        <w:noProof/>
      </w:rPr>
      <w:t>3</w:t>
    </w:r>
    <w:r>
      <w:fldChar w:fldCharType="end"/>
    </w:r>
  </w:p>
  <w:p w:rsidR="008455C9" w:rsidRPr="00A410F9" w:rsidRDefault="008455C9" w:rsidP="003F0881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05BC" w:rsidRDefault="000C05BC">
      <w:r>
        <w:separator/>
      </w:r>
    </w:p>
  </w:footnote>
  <w:footnote w:type="continuationSeparator" w:id="0">
    <w:p w:rsidR="000C05BC" w:rsidRDefault="000C05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EF171B"/>
    <w:multiLevelType w:val="multilevel"/>
    <w:tmpl w:val="04BCDBA4"/>
    <w:lvl w:ilvl="0">
      <w:start w:val="1"/>
      <w:numFmt w:val="decimal"/>
      <w:pStyle w:val="ListParagraph"/>
      <w:lvlText w:val="%1."/>
      <w:lvlJc w:val="left"/>
      <w:pPr>
        <w:ind w:left="357" w:hanging="357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720" w:hanging="363"/>
      </w:pPr>
      <w:rPr>
        <w:rFonts w:hint="default"/>
      </w:rPr>
    </w:lvl>
    <w:lvl w:ilvl="2">
      <w:start w:val="1"/>
      <w:numFmt w:val="lowerRoman"/>
      <w:lvlText w:val="%3."/>
      <w:lvlJc w:val="left"/>
      <w:pPr>
        <w:ind w:left="1077" w:hanging="357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119709B2"/>
    <w:multiLevelType w:val="multilevel"/>
    <w:tmpl w:val="FEDCEB92"/>
    <w:styleLink w:val="Bulletlist"/>
    <w:lvl w:ilvl="0">
      <w:start w:val="1"/>
      <w:numFmt w:val="bullet"/>
      <w:lvlText w:val=""/>
      <w:lvlJc w:val="left"/>
      <w:pPr>
        <w:ind w:left="360" w:hanging="360"/>
      </w:pPr>
      <w:rPr>
        <w:rFonts w:ascii="Wingdings" w:hAnsi="Wingdings"/>
        <w:sz w:val="24"/>
      </w:rPr>
    </w:lvl>
    <w:lvl w:ilvl="1">
      <w:start w:val="1"/>
      <w:numFmt w:val="bullet"/>
      <w:lvlText w:val="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19C72C33"/>
    <w:multiLevelType w:val="multilevel"/>
    <w:tmpl w:val="FEDCEB92"/>
    <w:styleLink w:val="Listbuller"/>
    <w:lvl w:ilvl="0">
      <w:start w:val="1"/>
      <w:numFmt w:val="bullet"/>
      <w:lvlText w:val=""/>
      <w:lvlJc w:val="left"/>
      <w:pPr>
        <w:ind w:left="360" w:hanging="360"/>
      </w:pPr>
      <w:rPr>
        <w:rFonts w:ascii="Wingdings" w:hAnsi="Wingdings"/>
        <w:sz w:val="24"/>
      </w:rPr>
    </w:lvl>
    <w:lvl w:ilvl="1">
      <w:start w:val="1"/>
      <w:numFmt w:val="bullet"/>
      <w:lvlText w:val="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1E1B2FE6"/>
    <w:multiLevelType w:val="multilevel"/>
    <w:tmpl w:val="FEDCEB92"/>
    <w:styleLink w:val="Danhsachbullet"/>
    <w:lvl w:ilvl="0">
      <w:start w:val="1"/>
      <w:numFmt w:val="bullet"/>
      <w:lvlText w:val=""/>
      <w:lvlJc w:val="left"/>
      <w:pPr>
        <w:ind w:left="360" w:hanging="360"/>
      </w:pPr>
      <w:rPr>
        <w:rFonts w:ascii="Wingdings" w:hAnsi="Wingdings"/>
        <w:sz w:val="24"/>
      </w:rPr>
    </w:lvl>
    <w:lvl w:ilvl="1">
      <w:start w:val="1"/>
      <w:numFmt w:val="bullet"/>
      <w:lvlText w:val="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23912172"/>
    <w:multiLevelType w:val="multilevel"/>
    <w:tmpl w:val="FEDCEB92"/>
    <w:styleLink w:val="fawegaweg"/>
    <w:lvl w:ilvl="0">
      <w:start w:val="1"/>
      <w:numFmt w:val="bullet"/>
      <w:lvlText w:val=""/>
      <w:lvlJc w:val="left"/>
      <w:pPr>
        <w:ind w:left="360" w:hanging="360"/>
      </w:pPr>
      <w:rPr>
        <w:rFonts w:ascii="Wingdings" w:hAnsi="Wingdings"/>
        <w:sz w:val="24"/>
      </w:rPr>
    </w:lvl>
    <w:lvl w:ilvl="1">
      <w:start w:val="1"/>
      <w:numFmt w:val="bullet"/>
      <w:lvlText w:val="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5" w15:restartNumberingAfterBreak="0">
    <w:nsid w:val="2DC35AAB"/>
    <w:multiLevelType w:val="multilevel"/>
    <w:tmpl w:val="5BB2511A"/>
    <w:lvl w:ilvl="0">
      <w:start w:val="1"/>
      <w:numFmt w:val="bullet"/>
      <w:pStyle w:val="Lis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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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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2E047E17"/>
    <w:multiLevelType w:val="hybridMultilevel"/>
    <w:tmpl w:val="108C3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DE5954"/>
    <w:multiLevelType w:val="multilevel"/>
    <w:tmpl w:val="B6FC5C8C"/>
    <w:styleLink w:val="Listhang02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88690C"/>
    <w:multiLevelType w:val="multilevel"/>
    <w:tmpl w:val="5802A018"/>
    <w:styleLink w:val="BulletedList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Times New Roman" w:hint="default"/>
        <w:sz w:val="24"/>
      </w:rPr>
    </w:lvl>
    <w:lvl w:ilvl="2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>
      <w:start w:val="1"/>
      <w:numFmt w:val="bullet"/>
      <w:lvlText w:val="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E6539AB"/>
    <w:multiLevelType w:val="hybridMultilevel"/>
    <w:tmpl w:val="8CA87338"/>
    <w:lvl w:ilvl="0" w:tplc="0E7E36BE">
      <w:start w:val="1"/>
      <w:numFmt w:val="decimal"/>
      <w:pStyle w:val="Buoc123"/>
      <w:lvlText w:val="%1."/>
      <w:lvlJc w:val="left"/>
      <w:pPr>
        <w:ind w:left="360" w:hanging="360"/>
      </w:pPr>
      <w:rPr>
        <w:rFonts w:ascii="Times New Roman" w:hAnsi="Times New Roman" w:hint="default"/>
        <w:b w:val="0"/>
        <w:i w:val="0"/>
        <w:spacing w:val="0"/>
        <w:position w:val="0"/>
        <w:sz w:val="26"/>
        <w:szCs w:val="4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A65013"/>
    <w:multiLevelType w:val="multilevel"/>
    <w:tmpl w:val="F8D6B818"/>
    <w:lvl w:ilvl="0">
      <w:start w:val="1"/>
      <w:numFmt w:val="decimal"/>
      <w:pStyle w:val="Heading1"/>
      <w:lvlText w:val="%1"/>
      <w:lvlJc w:val="left"/>
      <w:pPr>
        <w:tabs>
          <w:tab w:val="num" w:pos="1080"/>
        </w:tabs>
        <w:ind w:left="1080" w:hanging="1080"/>
      </w:pPr>
      <w:rPr>
        <w:rFonts w:ascii="Times New Roman" w:hAnsi="Times New Roman" w:cs="Times New Roman" w:hint="default"/>
        <w:b/>
        <w:bCs/>
        <w:i w:val="0"/>
        <w:iCs w:val="0"/>
        <w:caps w:val="0"/>
        <w:smallCaps w:val="0"/>
        <w:strike w:val="0"/>
        <w:dstrike w:val="0"/>
        <w:vanish w:val="0"/>
        <w:webHidden w:val="0"/>
        <w:color w:val="0070C0"/>
        <w:spacing w:val="0"/>
        <w:kern w:val="32"/>
        <w:position w:val="0"/>
        <w:sz w:val="120"/>
        <w:szCs w:val="12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680"/>
        </w:tabs>
        <w:ind w:left="680" w:hanging="680"/>
      </w:pPr>
      <w:rPr>
        <w:rFonts w:cs="Times New Roman" w:hint="default"/>
        <w:i w:val="0"/>
        <w:iCs w:val="0"/>
        <w:caps w:val="0"/>
        <w:smallCaps w:val="0"/>
        <w:strike w:val="0"/>
        <w:dstrike w:val="0"/>
        <w:vanish w:val="0"/>
        <w:webHidden w:val="0"/>
        <w:color w:val="000000"/>
        <w:spacing w:val="0"/>
        <w:kern w:val="0"/>
        <w:position w:val="0"/>
        <w:sz w:val="32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94"/>
        </w:tabs>
        <w:ind w:left="794" w:hanging="794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51"/>
        </w:tabs>
        <w:ind w:left="851" w:hanging="851"/>
      </w:pPr>
      <w:rPr>
        <w:rFonts w:hint="default"/>
        <w:b/>
        <w:i w:val="0"/>
        <w:sz w:val="24"/>
        <w:szCs w:val="24"/>
      </w:rPr>
    </w:lvl>
    <w:lvl w:ilvl="4">
      <w:start w:val="1"/>
      <w:numFmt w:val="lowerLetter"/>
      <w:pStyle w:val="Heading5"/>
      <w:lvlText w:val="%5)"/>
      <w:lvlJc w:val="left"/>
      <w:pPr>
        <w:tabs>
          <w:tab w:val="num" w:pos="720"/>
        </w:tabs>
        <w:ind w:left="720" w:hanging="360"/>
      </w:pPr>
      <w:rPr>
        <w:rFonts w:hint="default"/>
        <w:b/>
        <w:i w:val="0"/>
        <w:sz w:val="32"/>
        <w:szCs w:val="32"/>
      </w:rPr>
    </w:lvl>
    <w:lvl w:ilvl="5">
      <w:start w:val="1"/>
      <w:numFmt w:val="none"/>
      <w:pStyle w:val="Heading6"/>
      <w:lvlText w:val=""/>
      <w:lvlJc w:val="left"/>
      <w:pPr>
        <w:tabs>
          <w:tab w:val="num" w:pos="0"/>
        </w:tabs>
        <w:ind w:left="0" w:firstLine="0"/>
      </w:pPr>
      <w:rPr>
        <w:rFonts w:hint="default"/>
        <w:b/>
        <w:i w:val="0"/>
        <w:sz w:val="28"/>
        <w:szCs w:val="28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num w:numId="1">
    <w:abstractNumId w:val="10"/>
  </w:num>
  <w:num w:numId="2">
    <w:abstractNumId w:val="7"/>
  </w:num>
  <w:num w:numId="3">
    <w:abstractNumId w:val="8"/>
  </w:num>
  <w:num w:numId="4">
    <w:abstractNumId w:val="3"/>
  </w:num>
  <w:num w:numId="5">
    <w:abstractNumId w:val="4"/>
  </w:num>
  <w:num w:numId="6">
    <w:abstractNumId w:val="2"/>
  </w:num>
  <w:num w:numId="7">
    <w:abstractNumId w:val="1"/>
  </w:num>
  <w:num w:numId="8">
    <w:abstractNumId w:val="5"/>
  </w:num>
  <w:num w:numId="9">
    <w:abstractNumId w:val="0"/>
  </w:num>
  <w:num w:numId="10">
    <w:abstractNumId w:val="9"/>
  </w:num>
  <w:num w:numId="11">
    <w:abstractNumId w:val="10"/>
  </w:num>
  <w:num w:numId="12">
    <w:abstractNumId w:val="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TrueTypeFonts/>
  <w:embedSystemFonts/>
  <w:hideSpellingErrors/>
  <w:hideGrammaticalErrors/>
  <w:activeWritingStyle w:appName="MSWord" w:lang="en-US" w:vendorID="64" w:dllVersion="131078" w:nlCheck="1" w:checkStyle="1"/>
  <w:activeWritingStyle w:appName="MSWord" w:lang="fr-FR" w:vendorID="64" w:dllVersion="131078" w:nlCheck="1" w:checkStyle="0"/>
  <w:proofState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evenAndOddHeaders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4F26"/>
    <w:rsid w:val="00000052"/>
    <w:rsid w:val="0000065F"/>
    <w:rsid w:val="000019DD"/>
    <w:rsid w:val="00002A18"/>
    <w:rsid w:val="0000338B"/>
    <w:rsid w:val="00003EBB"/>
    <w:rsid w:val="00004254"/>
    <w:rsid w:val="00005C02"/>
    <w:rsid w:val="00005F69"/>
    <w:rsid w:val="00006C4F"/>
    <w:rsid w:val="00007016"/>
    <w:rsid w:val="0000709E"/>
    <w:rsid w:val="00007491"/>
    <w:rsid w:val="000075D8"/>
    <w:rsid w:val="0001047D"/>
    <w:rsid w:val="000107A1"/>
    <w:rsid w:val="00010BA8"/>
    <w:rsid w:val="00011DEF"/>
    <w:rsid w:val="00012546"/>
    <w:rsid w:val="000132E8"/>
    <w:rsid w:val="00013507"/>
    <w:rsid w:val="0001374B"/>
    <w:rsid w:val="0001382D"/>
    <w:rsid w:val="00013DA1"/>
    <w:rsid w:val="00014136"/>
    <w:rsid w:val="00015B07"/>
    <w:rsid w:val="00020017"/>
    <w:rsid w:val="00020DEF"/>
    <w:rsid w:val="0002156F"/>
    <w:rsid w:val="0002409F"/>
    <w:rsid w:val="00024705"/>
    <w:rsid w:val="0002524F"/>
    <w:rsid w:val="00025276"/>
    <w:rsid w:val="000252D2"/>
    <w:rsid w:val="0002712C"/>
    <w:rsid w:val="00030D94"/>
    <w:rsid w:val="0003339B"/>
    <w:rsid w:val="00033432"/>
    <w:rsid w:val="00033585"/>
    <w:rsid w:val="0003359F"/>
    <w:rsid w:val="00033751"/>
    <w:rsid w:val="00033998"/>
    <w:rsid w:val="0003410E"/>
    <w:rsid w:val="00034641"/>
    <w:rsid w:val="00034ECC"/>
    <w:rsid w:val="00035779"/>
    <w:rsid w:val="0003578F"/>
    <w:rsid w:val="00035C5B"/>
    <w:rsid w:val="00036171"/>
    <w:rsid w:val="00037375"/>
    <w:rsid w:val="00037718"/>
    <w:rsid w:val="00040388"/>
    <w:rsid w:val="000408AB"/>
    <w:rsid w:val="00041045"/>
    <w:rsid w:val="00042CA1"/>
    <w:rsid w:val="0004356B"/>
    <w:rsid w:val="000437A3"/>
    <w:rsid w:val="0004436B"/>
    <w:rsid w:val="000447C1"/>
    <w:rsid w:val="000462A8"/>
    <w:rsid w:val="000466B0"/>
    <w:rsid w:val="000469CB"/>
    <w:rsid w:val="00046ABD"/>
    <w:rsid w:val="00047408"/>
    <w:rsid w:val="00047D2B"/>
    <w:rsid w:val="00050967"/>
    <w:rsid w:val="00050E25"/>
    <w:rsid w:val="000516AB"/>
    <w:rsid w:val="00051859"/>
    <w:rsid w:val="00051EDA"/>
    <w:rsid w:val="00053813"/>
    <w:rsid w:val="000552A0"/>
    <w:rsid w:val="00057597"/>
    <w:rsid w:val="00057B45"/>
    <w:rsid w:val="0006045F"/>
    <w:rsid w:val="00060E37"/>
    <w:rsid w:val="00060E4E"/>
    <w:rsid w:val="00061285"/>
    <w:rsid w:val="00062700"/>
    <w:rsid w:val="00062FBD"/>
    <w:rsid w:val="00064CD8"/>
    <w:rsid w:val="000658B2"/>
    <w:rsid w:val="000670F6"/>
    <w:rsid w:val="00067878"/>
    <w:rsid w:val="00072B1D"/>
    <w:rsid w:val="000736B1"/>
    <w:rsid w:val="000768FB"/>
    <w:rsid w:val="0007696D"/>
    <w:rsid w:val="00077B28"/>
    <w:rsid w:val="00081154"/>
    <w:rsid w:val="00081B89"/>
    <w:rsid w:val="0008233B"/>
    <w:rsid w:val="000825D3"/>
    <w:rsid w:val="00083C61"/>
    <w:rsid w:val="00084818"/>
    <w:rsid w:val="00091737"/>
    <w:rsid w:val="00091A45"/>
    <w:rsid w:val="00091E7C"/>
    <w:rsid w:val="00092A01"/>
    <w:rsid w:val="000934EB"/>
    <w:rsid w:val="00094027"/>
    <w:rsid w:val="00094C2E"/>
    <w:rsid w:val="00094F12"/>
    <w:rsid w:val="000A2997"/>
    <w:rsid w:val="000A4870"/>
    <w:rsid w:val="000A4EFF"/>
    <w:rsid w:val="000A6981"/>
    <w:rsid w:val="000B0860"/>
    <w:rsid w:val="000B3175"/>
    <w:rsid w:val="000B4143"/>
    <w:rsid w:val="000B4735"/>
    <w:rsid w:val="000B4E70"/>
    <w:rsid w:val="000B4FB1"/>
    <w:rsid w:val="000B510A"/>
    <w:rsid w:val="000B512D"/>
    <w:rsid w:val="000B65E3"/>
    <w:rsid w:val="000B7D7C"/>
    <w:rsid w:val="000C05BC"/>
    <w:rsid w:val="000C2232"/>
    <w:rsid w:val="000C3BEB"/>
    <w:rsid w:val="000C426D"/>
    <w:rsid w:val="000C4311"/>
    <w:rsid w:val="000C5D25"/>
    <w:rsid w:val="000C6A72"/>
    <w:rsid w:val="000D0454"/>
    <w:rsid w:val="000D2D06"/>
    <w:rsid w:val="000D2F10"/>
    <w:rsid w:val="000D32AE"/>
    <w:rsid w:val="000D3C62"/>
    <w:rsid w:val="000D492C"/>
    <w:rsid w:val="000D50EF"/>
    <w:rsid w:val="000D624D"/>
    <w:rsid w:val="000D691A"/>
    <w:rsid w:val="000D6DC8"/>
    <w:rsid w:val="000D70B2"/>
    <w:rsid w:val="000E02B6"/>
    <w:rsid w:val="000E1585"/>
    <w:rsid w:val="000E282E"/>
    <w:rsid w:val="000E31CD"/>
    <w:rsid w:val="000E324F"/>
    <w:rsid w:val="000E45AA"/>
    <w:rsid w:val="000E4A61"/>
    <w:rsid w:val="000E5CD0"/>
    <w:rsid w:val="000E5DB0"/>
    <w:rsid w:val="000E5F53"/>
    <w:rsid w:val="000E61A7"/>
    <w:rsid w:val="000E6540"/>
    <w:rsid w:val="000E7487"/>
    <w:rsid w:val="000E74B7"/>
    <w:rsid w:val="000E76D7"/>
    <w:rsid w:val="000F12F8"/>
    <w:rsid w:val="000F1CE9"/>
    <w:rsid w:val="000F3329"/>
    <w:rsid w:val="000F35CB"/>
    <w:rsid w:val="000F3622"/>
    <w:rsid w:val="000F4B55"/>
    <w:rsid w:val="000F4C0C"/>
    <w:rsid w:val="000F4FF7"/>
    <w:rsid w:val="000F571F"/>
    <w:rsid w:val="000F68A9"/>
    <w:rsid w:val="000F71AE"/>
    <w:rsid w:val="000F778C"/>
    <w:rsid w:val="000F7A68"/>
    <w:rsid w:val="000F7B46"/>
    <w:rsid w:val="001006ED"/>
    <w:rsid w:val="0010139A"/>
    <w:rsid w:val="00101767"/>
    <w:rsid w:val="0010427F"/>
    <w:rsid w:val="001045FE"/>
    <w:rsid w:val="0010481F"/>
    <w:rsid w:val="00104F1E"/>
    <w:rsid w:val="00105160"/>
    <w:rsid w:val="001054B0"/>
    <w:rsid w:val="00105AED"/>
    <w:rsid w:val="001067ED"/>
    <w:rsid w:val="00106BD4"/>
    <w:rsid w:val="0010799A"/>
    <w:rsid w:val="00107E42"/>
    <w:rsid w:val="00110457"/>
    <w:rsid w:val="00111A48"/>
    <w:rsid w:val="001123FF"/>
    <w:rsid w:val="00112BC9"/>
    <w:rsid w:val="001132BF"/>
    <w:rsid w:val="00114F95"/>
    <w:rsid w:val="0011533B"/>
    <w:rsid w:val="00116F59"/>
    <w:rsid w:val="001221D4"/>
    <w:rsid w:val="00123B5C"/>
    <w:rsid w:val="00124A88"/>
    <w:rsid w:val="00125252"/>
    <w:rsid w:val="001254D3"/>
    <w:rsid w:val="00125CCE"/>
    <w:rsid w:val="001271F6"/>
    <w:rsid w:val="0012721C"/>
    <w:rsid w:val="00127DBD"/>
    <w:rsid w:val="00130131"/>
    <w:rsid w:val="00130CC4"/>
    <w:rsid w:val="001314AD"/>
    <w:rsid w:val="00131EEE"/>
    <w:rsid w:val="00134523"/>
    <w:rsid w:val="00134734"/>
    <w:rsid w:val="00135938"/>
    <w:rsid w:val="00135D49"/>
    <w:rsid w:val="00136C31"/>
    <w:rsid w:val="00137FAA"/>
    <w:rsid w:val="00140B20"/>
    <w:rsid w:val="001420D7"/>
    <w:rsid w:val="001431D4"/>
    <w:rsid w:val="00143361"/>
    <w:rsid w:val="001436ED"/>
    <w:rsid w:val="00144848"/>
    <w:rsid w:val="00144851"/>
    <w:rsid w:val="001449E1"/>
    <w:rsid w:val="001453B5"/>
    <w:rsid w:val="001465F8"/>
    <w:rsid w:val="001467F4"/>
    <w:rsid w:val="00146CB6"/>
    <w:rsid w:val="001476D2"/>
    <w:rsid w:val="0014776D"/>
    <w:rsid w:val="001501E8"/>
    <w:rsid w:val="00154CCB"/>
    <w:rsid w:val="00154F6B"/>
    <w:rsid w:val="001550DB"/>
    <w:rsid w:val="001553B8"/>
    <w:rsid w:val="001573F9"/>
    <w:rsid w:val="00157941"/>
    <w:rsid w:val="00160B99"/>
    <w:rsid w:val="00162C17"/>
    <w:rsid w:val="00163B82"/>
    <w:rsid w:val="001641D2"/>
    <w:rsid w:val="001642D9"/>
    <w:rsid w:val="001646A5"/>
    <w:rsid w:val="00166A3E"/>
    <w:rsid w:val="00166B59"/>
    <w:rsid w:val="00167182"/>
    <w:rsid w:val="001703A3"/>
    <w:rsid w:val="0017079D"/>
    <w:rsid w:val="00170C4F"/>
    <w:rsid w:val="00171608"/>
    <w:rsid w:val="001717D3"/>
    <w:rsid w:val="0017211C"/>
    <w:rsid w:val="00172206"/>
    <w:rsid w:val="00172EBB"/>
    <w:rsid w:val="00173755"/>
    <w:rsid w:val="00173C3F"/>
    <w:rsid w:val="00174D6B"/>
    <w:rsid w:val="001750CB"/>
    <w:rsid w:val="00175173"/>
    <w:rsid w:val="001752CA"/>
    <w:rsid w:val="001759D5"/>
    <w:rsid w:val="00177266"/>
    <w:rsid w:val="00177F78"/>
    <w:rsid w:val="00180366"/>
    <w:rsid w:val="0018040C"/>
    <w:rsid w:val="001812FE"/>
    <w:rsid w:val="00181601"/>
    <w:rsid w:val="00181C1F"/>
    <w:rsid w:val="00182105"/>
    <w:rsid w:val="00182FEE"/>
    <w:rsid w:val="00183975"/>
    <w:rsid w:val="00183E4B"/>
    <w:rsid w:val="00184086"/>
    <w:rsid w:val="00185618"/>
    <w:rsid w:val="0018792A"/>
    <w:rsid w:val="00190A29"/>
    <w:rsid w:val="001917EC"/>
    <w:rsid w:val="00191896"/>
    <w:rsid w:val="001927EF"/>
    <w:rsid w:val="00193476"/>
    <w:rsid w:val="0019368C"/>
    <w:rsid w:val="0019445D"/>
    <w:rsid w:val="00195387"/>
    <w:rsid w:val="00195402"/>
    <w:rsid w:val="00196940"/>
    <w:rsid w:val="00196A58"/>
    <w:rsid w:val="00196C52"/>
    <w:rsid w:val="001A002F"/>
    <w:rsid w:val="001A06D8"/>
    <w:rsid w:val="001A1886"/>
    <w:rsid w:val="001A2A5C"/>
    <w:rsid w:val="001A4A72"/>
    <w:rsid w:val="001A4CAF"/>
    <w:rsid w:val="001A4E83"/>
    <w:rsid w:val="001A52A6"/>
    <w:rsid w:val="001A6A6A"/>
    <w:rsid w:val="001A6EE0"/>
    <w:rsid w:val="001A7ACC"/>
    <w:rsid w:val="001B018A"/>
    <w:rsid w:val="001B0B63"/>
    <w:rsid w:val="001B38C9"/>
    <w:rsid w:val="001B43B3"/>
    <w:rsid w:val="001B5111"/>
    <w:rsid w:val="001B64A5"/>
    <w:rsid w:val="001B724D"/>
    <w:rsid w:val="001B72FC"/>
    <w:rsid w:val="001B7407"/>
    <w:rsid w:val="001B7993"/>
    <w:rsid w:val="001C02AB"/>
    <w:rsid w:val="001C02C2"/>
    <w:rsid w:val="001C0C8E"/>
    <w:rsid w:val="001C0CEF"/>
    <w:rsid w:val="001C1662"/>
    <w:rsid w:val="001C238B"/>
    <w:rsid w:val="001C29B4"/>
    <w:rsid w:val="001C4CF4"/>
    <w:rsid w:val="001C6181"/>
    <w:rsid w:val="001D3311"/>
    <w:rsid w:val="001D3F26"/>
    <w:rsid w:val="001D46A9"/>
    <w:rsid w:val="001D4A2D"/>
    <w:rsid w:val="001D6049"/>
    <w:rsid w:val="001D69DD"/>
    <w:rsid w:val="001E0594"/>
    <w:rsid w:val="001E09AF"/>
    <w:rsid w:val="001E0D1C"/>
    <w:rsid w:val="001E1087"/>
    <w:rsid w:val="001E271A"/>
    <w:rsid w:val="001E31A4"/>
    <w:rsid w:val="001E3E8B"/>
    <w:rsid w:val="001E49C8"/>
    <w:rsid w:val="001E60D9"/>
    <w:rsid w:val="001E635E"/>
    <w:rsid w:val="001E786A"/>
    <w:rsid w:val="001E7A2D"/>
    <w:rsid w:val="001E7DBE"/>
    <w:rsid w:val="001E7E73"/>
    <w:rsid w:val="001E7F9D"/>
    <w:rsid w:val="001F0434"/>
    <w:rsid w:val="001F06B7"/>
    <w:rsid w:val="001F262F"/>
    <w:rsid w:val="001F28C3"/>
    <w:rsid w:val="001F2BE2"/>
    <w:rsid w:val="001F69B1"/>
    <w:rsid w:val="001F6D4B"/>
    <w:rsid w:val="001F7C3C"/>
    <w:rsid w:val="00201027"/>
    <w:rsid w:val="002018F3"/>
    <w:rsid w:val="00201B1C"/>
    <w:rsid w:val="0020421E"/>
    <w:rsid w:val="00207883"/>
    <w:rsid w:val="00207D31"/>
    <w:rsid w:val="00210F50"/>
    <w:rsid w:val="0021160C"/>
    <w:rsid w:val="0021310C"/>
    <w:rsid w:val="00213D83"/>
    <w:rsid w:val="00214EBC"/>
    <w:rsid w:val="002165D3"/>
    <w:rsid w:val="00216697"/>
    <w:rsid w:val="002169AD"/>
    <w:rsid w:val="00216CD0"/>
    <w:rsid w:val="0021767E"/>
    <w:rsid w:val="00217D7A"/>
    <w:rsid w:val="002203A9"/>
    <w:rsid w:val="002203D4"/>
    <w:rsid w:val="00223C1C"/>
    <w:rsid w:val="00223EEA"/>
    <w:rsid w:val="00226A02"/>
    <w:rsid w:val="002302C4"/>
    <w:rsid w:val="00233389"/>
    <w:rsid w:val="00233421"/>
    <w:rsid w:val="0023441D"/>
    <w:rsid w:val="00234A01"/>
    <w:rsid w:val="002357EA"/>
    <w:rsid w:val="00235962"/>
    <w:rsid w:val="00236652"/>
    <w:rsid w:val="00241AE2"/>
    <w:rsid w:val="00241C93"/>
    <w:rsid w:val="00242272"/>
    <w:rsid w:val="00242604"/>
    <w:rsid w:val="00242B89"/>
    <w:rsid w:val="002431D0"/>
    <w:rsid w:val="002434DE"/>
    <w:rsid w:val="00243D93"/>
    <w:rsid w:val="00246048"/>
    <w:rsid w:val="00246C52"/>
    <w:rsid w:val="002471DC"/>
    <w:rsid w:val="002506CD"/>
    <w:rsid w:val="00251256"/>
    <w:rsid w:val="0025148B"/>
    <w:rsid w:val="0025162D"/>
    <w:rsid w:val="00251BD6"/>
    <w:rsid w:val="00252EDF"/>
    <w:rsid w:val="00253416"/>
    <w:rsid w:val="002535ED"/>
    <w:rsid w:val="002536DE"/>
    <w:rsid w:val="00254BCA"/>
    <w:rsid w:val="00256C3F"/>
    <w:rsid w:val="00257D76"/>
    <w:rsid w:val="0026034D"/>
    <w:rsid w:val="002618DF"/>
    <w:rsid w:val="00262440"/>
    <w:rsid w:val="00262A47"/>
    <w:rsid w:val="002631E1"/>
    <w:rsid w:val="00263A3D"/>
    <w:rsid w:val="00265278"/>
    <w:rsid w:val="002666B1"/>
    <w:rsid w:val="00266840"/>
    <w:rsid w:val="0026696C"/>
    <w:rsid w:val="002679B5"/>
    <w:rsid w:val="00270826"/>
    <w:rsid w:val="00270AC2"/>
    <w:rsid w:val="0027103D"/>
    <w:rsid w:val="00271AAE"/>
    <w:rsid w:val="00272307"/>
    <w:rsid w:val="00273644"/>
    <w:rsid w:val="002758E8"/>
    <w:rsid w:val="00275C35"/>
    <w:rsid w:val="00276307"/>
    <w:rsid w:val="002766CD"/>
    <w:rsid w:val="00276DAA"/>
    <w:rsid w:val="00277DF9"/>
    <w:rsid w:val="00280A70"/>
    <w:rsid w:val="00282419"/>
    <w:rsid w:val="002850F1"/>
    <w:rsid w:val="00285298"/>
    <w:rsid w:val="002852F2"/>
    <w:rsid w:val="00285D2B"/>
    <w:rsid w:val="00286870"/>
    <w:rsid w:val="00286E1A"/>
    <w:rsid w:val="00287890"/>
    <w:rsid w:val="00287897"/>
    <w:rsid w:val="00287931"/>
    <w:rsid w:val="00290835"/>
    <w:rsid w:val="00291C19"/>
    <w:rsid w:val="00293416"/>
    <w:rsid w:val="002956BF"/>
    <w:rsid w:val="00296BA0"/>
    <w:rsid w:val="002A034A"/>
    <w:rsid w:val="002A1EF2"/>
    <w:rsid w:val="002A24EA"/>
    <w:rsid w:val="002A2548"/>
    <w:rsid w:val="002A3DC5"/>
    <w:rsid w:val="002A43FD"/>
    <w:rsid w:val="002A458A"/>
    <w:rsid w:val="002A465A"/>
    <w:rsid w:val="002A4E78"/>
    <w:rsid w:val="002A5C83"/>
    <w:rsid w:val="002A713C"/>
    <w:rsid w:val="002B0420"/>
    <w:rsid w:val="002B1575"/>
    <w:rsid w:val="002B164C"/>
    <w:rsid w:val="002B1EBA"/>
    <w:rsid w:val="002B1F93"/>
    <w:rsid w:val="002B2C02"/>
    <w:rsid w:val="002B2C2E"/>
    <w:rsid w:val="002B3FDC"/>
    <w:rsid w:val="002B4000"/>
    <w:rsid w:val="002B487C"/>
    <w:rsid w:val="002B4D1C"/>
    <w:rsid w:val="002B4EB2"/>
    <w:rsid w:val="002B5F3E"/>
    <w:rsid w:val="002B6928"/>
    <w:rsid w:val="002C2936"/>
    <w:rsid w:val="002C41D2"/>
    <w:rsid w:val="002C44A7"/>
    <w:rsid w:val="002C45F8"/>
    <w:rsid w:val="002C548F"/>
    <w:rsid w:val="002C5D78"/>
    <w:rsid w:val="002C737C"/>
    <w:rsid w:val="002D0943"/>
    <w:rsid w:val="002D0B7E"/>
    <w:rsid w:val="002D0F3B"/>
    <w:rsid w:val="002D1374"/>
    <w:rsid w:val="002D2238"/>
    <w:rsid w:val="002D43E6"/>
    <w:rsid w:val="002D549F"/>
    <w:rsid w:val="002D60FC"/>
    <w:rsid w:val="002D6E55"/>
    <w:rsid w:val="002D7A8A"/>
    <w:rsid w:val="002D7F79"/>
    <w:rsid w:val="002E01BA"/>
    <w:rsid w:val="002E0231"/>
    <w:rsid w:val="002E1E5E"/>
    <w:rsid w:val="002E20E0"/>
    <w:rsid w:val="002E333F"/>
    <w:rsid w:val="002E48D1"/>
    <w:rsid w:val="002E4BD7"/>
    <w:rsid w:val="002E59A3"/>
    <w:rsid w:val="002E7D60"/>
    <w:rsid w:val="002F13F2"/>
    <w:rsid w:val="002F339B"/>
    <w:rsid w:val="002F4723"/>
    <w:rsid w:val="002F49C1"/>
    <w:rsid w:val="002F5FA9"/>
    <w:rsid w:val="003008B6"/>
    <w:rsid w:val="00301E8C"/>
    <w:rsid w:val="003026A6"/>
    <w:rsid w:val="003031A0"/>
    <w:rsid w:val="003031C3"/>
    <w:rsid w:val="003035B3"/>
    <w:rsid w:val="0030399D"/>
    <w:rsid w:val="00303CC4"/>
    <w:rsid w:val="0031024A"/>
    <w:rsid w:val="00311186"/>
    <w:rsid w:val="003118BD"/>
    <w:rsid w:val="00311FFB"/>
    <w:rsid w:val="00313224"/>
    <w:rsid w:val="0031387C"/>
    <w:rsid w:val="00313BBE"/>
    <w:rsid w:val="00313C09"/>
    <w:rsid w:val="00314D55"/>
    <w:rsid w:val="00314E68"/>
    <w:rsid w:val="003158BE"/>
    <w:rsid w:val="00315E10"/>
    <w:rsid w:val="00316995"/>
    <w:rsid w:val="00317AAF"/>
    <w:rsid w:val="0032047B"/>
    <w:rsid w:val="00321BB3"/>
    <w:rsid w:val="00322082"/>
    <w:rsid w:val="00322A8C"/>
    <w:rsid w:val="00323096"/>
    <w:rsid w:val="003237BE"/>
    <w:rsid w:val="0032496A"/>
    <w:rsid w:val="003253F8"/>
    <w:rsid w:val="00326B31"/>
    <w:rsid w:val="00327896"/>
    <w:rsid w:val="003307F3"/>
    <w:rsid w:val="00330910"/>
    <w:rsid w:val="00330FBB"/>
    <w:rsid w:val="003312A4"/>
    <w:rsid w:val="00331580"/>
    <w:rsid w:val="00331912"/>
    <w:rsid w:val="00331BAE"/>
    <w:rsid w:val="003334DD"/>
    <w:rsid w:val="0033352B"/>
    <w:rsid w:val="00333F64"/>
    <w:rsid w:val="003342E4"/>
    <w:rsid w:val="0033459F"/>
    <w:rsid w:val="003348FB"/>
    <w:rsid w:val="00334ADC"/>
    <w:rsid w:val="00335B80"/>
    <w:rsid w:val="003361CF"/>
    <w:rsid w:val="003365D5"/>
    <w:rsid w:val="00336FCC"/>
    <w:rsid w:val="003376A9"/>
    <w:rsid w:val="00340A43"/>
    <w:rsid w:val="0034154F"/>
    <w:rsid w:val="003418B0"/>
    <w:rsid w:val="00341EA2"/>
    <w:rsid w:val="003448CB"/>
    <w:rsid w:val="00344E29"/>
    <w:rsid w:val="0034508E"/>
    <w:rsid w:val="0034660A"/>
    <w:rsid w:val="00346D48"/>
    <w:rsid w:val="00347115"/>
    <w:rsid w:val="00350845"/>
    <w:rsid w:val="00351593"/>
    <w:rsid w:val="00351C52"/>
    <w:rsid w:val="00352753"/>
    <w:rsid w:val="00352CA9"/>
    <w:rsid w:val="00352EBD"/>
    <w:rsid w:val="00353481"/>
    <w:rsid w:val="00355800"/>
    <w:rsid w:val="00355B70"/>
    <w:rsid w:val="00356661"/>
    <w:rsid w:val="003579F4"/>
    <w:rsid w:val="00361312"/>
    <w:rsid w:val="003617A2"/>
    <w:rsid w:val="00361A44"/>
    <w:rsid w:val="00363588"/>
    <w:rsid w:val="00364938"/>
    <w:rsid w:val="00365B79"/>
    <w:rsid w:val="00365D55"/>
    <w:rsid w:val="003668C4"/>
    <w:rsid w:val="00367A1E"/>
    <w:rsid w:val="00370636"/>
    <w:rsid w:val="00371534"/>
    <w:rsid w:val="00371581"/>
    <w:rsid w:val="00372060"/>
    <w:rsid w:val="003722C6"/>
    <w:rsid w:val="00372FAD"/>
    <w:rsid w:val="00375884"/>
    <w:rsid w:val="00376EBE"/>
    <w:rsid w:val="00381314"/>
    <w:rsid w:val="003824F1"/>
    <w:rsid w:val="003851B4"/>
    <w:rsid w:val="00386009"/>
    <w:rsid w:val="003867FD"/>
    <w:rsid w:val="00386BA0"/>
    <w:rsid w:val="00387DBA"/>
    <w:rsid w:val="00390D14"/>
    <w:rsid w:val="0039156E"/>
    <w:rsid w:val="0039156F"/>
    <w:rsid w:val="00395697"/>
    <w:rsid w:val="00395843"/>
    <w:rsid w:val="00395D94"/>
    <w:rsid w:val="0039661B"/>
    <w:rsid w:val="0039667D"/>
    <w:rsid w:val="003A01D2"/>
    <w:rsid w:val="003A1680"/>
    <w:rsid w:val="003A214B"/>
    <w:rsid w:val="003A2982"/>
    <w:rsid w:val="003A39CA"/>
    <w:rsid w:val="003A3D9E"/>
    <w:rsid w:val="003A4151"/>
    <w:rsid w:val="003A4175"/>
    <w:rsid w:val="003A5A56"/>
    <w:rsid w:val="003A5F24"/>
    <w:rsid w:val="003A6A61"/>
    <w:rsid w:val="003A7519"/>
    <w:rsid w:val="003B0D1F"/>
    <w:rsid w:val="003B0FC3"/>
    <w:rsid w:val="003B2235"/>
    <w:rsid w:val="003B2B87"/>
    <w:rsid w:val="003B3CCF"/>
    <w:rsid w:val="003B40CF"/>
    <w:rsid w:val="003B4F34"/>
    <w:rsid w:val="003B64E3"/>
    <w:rsid w:val="003B6636"/>
    <w:rsid w:val="003B6774"/>
    <w:rsid w:val="003B681A"/>
    <w:rsid w:val="003B7730"/>
    <w:rsid w:val="003C0016"/>
    <w:rsid w:val="003C04F2"/>
    <w:rsid w:val="003C0530"/>
    <w:rsid w:val="003C0C4F"/>
    <w:rsid w:val="003C3147"/>
    <w:rsid w:val="003C38D6"/>
    <w:rsid w:val="003C3935"/>
    <w:rsid w:val="003C441A"/>
    <w:rsid w:val="003C57D4"/>
    <w:rsid w:val="003C6829"/>
    <w:rsid w:val="003C74F0"/>
    <w:rsid w:val="003C7A14"/>
    <w:rsid w:val="003C7A5F"/>
    <w:rsid w:val="003D0830"/>
    <w:rsid w:val="003D0B8E"/>
    <w:rsid w:val="003D1775"/>
    <w:rsid w:val="003D1939"/>
    <w:rsid w:val="003D1B69"/>
    <w:rsid w:val="003D284B"/>
    <w:rsid w:val="003D5C8B"/>
    <w:rsid w:val="003E1137"/>
    <w:rsid w:val="003E2089"/>
    <w:rsid w:val="003E2EEB"/>
    <w:rsid w:val="003E513B"/>
    <w:rsid w:val="003E5668"/>
    <w:rsid w:val="003E599C"/>
    <w:rsid w:val="003E6009"/>
    <w:rsid w:val="003E63CA"/>
    <w:rsid w:val="003E78BA"/>
    <w:rsid w:val="003E78CC"/>
    <w:rsid w:val="003F00BB"/>
    <w:rsid w:val="003F0594"/>
    <w:rsid w:val="003F0881"/>
    <w:rsid w:val="003F149F"/>
    <w:rsid w:val="003F2045"/>
    <w:rsid w:val="003F37F2"/>
    <w:rsid w:val="003F3948"/>
    <w:rsid w:val="003F5ADC"/>
    <w:rsid w:val="003F6805"/>
    <w:rsid w:val="00400058"/>
    <w:rsid w:val="00400CE6"/>
    <w:rsid w:val="00400E80"/>
    <w:rsid w:val="00401EF8"/>
    <w:rsid w:val="00402DC1"/>
    <w:rsid w:val="00403E5D"/>
    <w:rsid w:val="00404B98"/>
    <w:rsid w:val="004056AE"/>
    <w:rsid w:val="00405C6A"/>
    <w:rsid w:val="00406499"/>
    <w:rsid w:val="00407764"/>
    <w:rsid w:val="00407F45"/>
    <w:rsid w:val="00410983"/>
    <w:rsid w:val="00411C35"/>
    <w:rsid w:val="00413638"/>
    <w:rsid w:val="00413C3F"/>
    <w:rsid w:val="004147A6"/>
    <w:rsid w:val="004151FE"/>
    <w:rsid w:val="00415889"/>
    <w:rsid w:val="00415AB3"/>
    <w:rsid w:val="00416072"/>
    <w:rsid w:val="00416142"/>
    <w:rsid w:val="004166C0"/>
    <w:rsid w:val="0042132E"/>
    <w:rsid w:val="00421791"/>
    <w:rsid w:val="00422251"/>
    <w:rsid w:val="0042250F"/>
    <w:rsid w:val="004225F0"/>
    <w:rsid w:val="00422A96"/>
    <w:rsid w:val="00423345"/>
    <w:rsid w:val="0042469D"/>
    <w:rsid w:val="00424AB4"/>
    <w:rsid w:val="00424E02"/>
    <w:rsid w:val="00425158"/>
    <w:rsid w:val="0042518B"/>
    <w:rsid w:val="00425558"/>
    <w:rsid w:val="00426C3C"/>
    <w:rsid w:val="004271D4"/>
    <w:rsid w:val="00427D0F"/>
    <w:rsid w:val="0043147C"/>
    <w:rsid w:val="0043208B"/>
    <w:rsid w:val="00432ED7"/>
    <w:rsid w:val="00433172"/>
    <w:rsid w:val="00433952"/>
    <w:rsid w:val="004347FC"/>
    <w:rsid w:val="004349AE"/>
    <w:rsid w:val="00434ECC"/>
    <w:rsid w:val="00437ADB"/>
    <w:rsid w:val="00440A68"/>
    <w:rsid w:val="00440E7E"/>
    <w:rsid w:val="00442C57"/>
    <w:rsid w:val="00442E79"/>
    <w:rsid w:val="00444ECC"/>
    <w:rsid w:val="004450F7"/>
    <w:rsid w:val="004457E5"/>
    <w:rsid w:val="0044747B"/>
    <w:rsid w:val="0045265A"/>
    <w:rsid w:val="00452F90"/>
    <w:rsid w:val="00453537"/>
    <w:rsid w:val="004537B2"/>
    <w:rsid w:val="00453E3A"/>
    <w:rsid w:val="00454B34"/>
    <w:rsid w:val="00455958"/>
    <w:rsid w:val="00456481"/>
    <w:rsid w:val="00456864"/>
    <w:rsid w:val="00456BF2"/>
    <w:rsid w:val="00457576"/>
    <w:rsid w:val="00457B55"/>
    <w:rsid w:val="00457C88"/>
    <w:rsid w:val="00460946"/>
    <w:rsid w:val="00462F04"/>
    <w:rsid w:val="00463373"/>
    <w:rsid w:val="004639E5"/>
    <w:rsid w:val="00463BF8"/>
    <w:rsid w:val="00464286"/>
    <w:rsid w:val="0046433A"/>
    <w:rsid w:val="00464CA6"/>
    <w:rsid w:val="00465732"/>
    <w:rsid w:val="00465F47"/>
    <w:rsid w:val="00466012"/>
    <w:rsid w:val="00466CF0"/>
    <w:rsid w:val="00466E75"/>
    <w:rsid w:val="0047031A"/>
    <w:rsid w:val="004708F1"/>
    <w:rsid w:val="004717AE"/>
    <w:rsid w:val="00472BFE"/>
    <w:rsid w:val="0047405C"/>
    <w:rsid w:val="004743B6"/>
    <w:rsid w:val="0047466C"/>
    <w:rsid w:val="00475860"/>
    <w:rsid w:val="00476DCA"/>
    <w:rsid w:val="004770CC"/>
    <w:rsid w:val="004775C1"/>
    <w:rsid w:val="00477888"/>
    <w:rsid w:val="00480C91"/>
    <w:rsid w:val="004818CB"/>
    <w:rsid w:val="0048254B"/>
    <w:rsid w:val="004849AD"/>
    <w:rsid w:val="004851D4"/>
    <w:rsid w:val="00486532"/>
    <w:rsid w:val="00487C76"/>
    <w:rsid w:val="004901AB"/>
    <w:rsid w:val="00490373"/>
    <w:rsid w:val="00490968"/>
    <w:rsid w:val="00491E08"/>
    <w:rsid w:val="0049245C"/>
    <w:rsid w:val="00493865"/>
    <w:rsid w:val="00493C03"/>
    <w:rsid w:val="004943EE"/>
    <w:rsid w:val="00496800"/>
    <w:rsid w:val="004968DD"/>
    <w:rsid w:val="004A0CE1"/>
    <w:rsid w:val="004A3F9B"/>
    <w:rsid w:val="004A4CF0"/>
    <w:rsid w:val="004A58FB"/>
    <w:rsid w:val="004B0A41"/>
    <w:rsid w:val="004B174E"/>
    <w:rsid w:val="004B4B92"/>
    <w:rsid w:val="004B76E1"/>
    <w:rsid w:val="004B7DAA"/>
    <w:rsid w:val="004C18A7"/>
    <w:rsid w:val="004C496B"/>
    <w:rsid w:val="004C4AC6"/>
    <w:rsid w:val="004C4CB5"/>
    <w:rsid w:val="004C5BBC"/>
    <w:rsid w:val="004C6C0F"/>
    <w:rsid w:val="004D22A3"/>
    <w:rsid w:val="004D2DD3"/>
    <w:rsid w:val="004D2F75"/>
    <w:rsid w:val="004D47DC"/>
    <w:rsid w:val="004D6477"/>
    <w:rsid w:val="004D75E9"/>
    <w:rsid w:val="004E0FCB"/>
    <w:rsid w:val="004E1E77"/>
    <w:rsid w:val="004E23B9"/>
    <w:rsid w:val="004E2AEE"/>
    <w:rsid w:val="004E3D41"/>
    <w:rsid w:val="004E4E52"/>
    <w:rsid w:val="004E4EC4"/>
    <w:rsid w:val="004E62E8"/>
    <w:rsid w:val="004E78E6"/>
    <w:rsid w:val="004F064E"/>
    <w:rsid w:val="004F0991"/>
    <w:rsid w:val="004F09D8"/>
    <w:rsid w:val="004F1FE9"/>
    <w:rsid w:val="004F23CB"/>
    <w:rsid w:val="004F27E2"/>
    <w:rsid w:val="004F348D"/>
    <w:rsid w:val="004F3578"/>
    <w:rsid w:val="004F4973"/>
    <w:rsid w:val="004F4C62"/>
    <w:rsid w:val="004F60FE"/>
    <w:rsid w:val="004F6E54"/>
    <w:rsid w:val="00500BA0"/>
    <w:rsid w:val="005023B1"/>
    <w:rsid w:val="005026DF"/>
    <w:rsid w:val="00502BF8"/>
    <w:rsid w:val="00503281"/>
    <w:rsid w:val="005044AD"/>
    <w:rsid w:val="005046D7"/>
    <w:rsid w:val="00507C76"/>
    <w:rsid w:val="00507CDA"/>
    <w:rsid w:val="00507E06"/>
    <w:rsid w:val="0051059B"/>
    <w:rsid w:val="00512C0D"/>
    <w:rsid w:val="00513201"/>
    <w:rsid w:val="00513B81"/>
    <w:rsid w:val="00515338"/>
    <w:rsid w:val="00516C7D"/>
    <w:rsid w:val="00520D38"/>
    <w:rsid w:val="0052197C"/>
    <w:rsid w:val="00521C77"/>
    <w:rsid w:val="005221BF"/>
    <w:rsid w:val="00522F63"/>
    <w:rsid w:val="005235C5"/>
    <w:rsid w:val="00523795"/>
    <w:rsid w:val="0052387D"/>
    <w:rsid w:val="00524088"/>
    <w:rsid w:val="0052483E"/>
    <w:rsid w:val="005257FC"/>
    <w:rsid w:val="005258E0"/>
    <w:rsid w:val="00526CC1"/>
    <w:rsid w:val="00526E56"/>
    <w:rsid w:val="00527113"/>
    <w:rsid w:val="00530219"/>
    <w:rsid w:val="00530975"/>
    <w:rsid w:val="00530B31"/>
    <w:rsid w:val="005318FB"/>
    <w:rsid w:val="00532030"/>
    <w:rsid w:val="005328D5"/>
    <w:rsid w:val="00532E56"/>
    <w:rsid w:val="0053419B"/>
    <w:rsid w:val="00535415"/>
    <w:rsid w:val="005369F0"/>
    <w:rsid w:val="005373BC"/>
    <w:rsid w:val="00537BB5"/>
    <w:rsid w:val="005432F7"/>
    <w:rsid w:val="005471B8"/>
    <w:rsid w:val="005471CF"/>
    <w:rsid w:val="00550BDA"/>
    <w:rsid w:val="005520F2"/>
    <w:rsid w:val="00552C27"/>
    <w:rsid w:val="005539F1"/>
    <w:rsid w:val="00554347"/>
    <w:rsid w:val="005551F2"/>
    <w:rsid w:val="00560279"/>
    <w:rsid w:val="005602DE"/>
    <w:rsid w:val="0056088C"/>
    <w:rsid w:val="005614B5"/>
    <w:rsid w:val="00561A54"/>
    <w:rsid w:val="005620B3"/>
    <w:rsid w:val="0056266F"/>
    <w:rsid w:val="00562B9D"/>
    <w:rsid w:val="005632EB"/>
    <w:rsid w:val="00563980"/>
    <w:rsid w:val="00563A75"/>
    <w:rsid w:val="00563DC5"/>
    <w:rsid w:val="00564191"/>
    <w:rsid w:val="0056452B"/>
    <w:rsid w:val="00564BF7"/>
    <w:rsid w:val="00565927"/>
    <w:rsid w:val="00566D29"/>
    <w:rsid w:val="005714B0"/>
    <w:rsid w:val="0057183D"/>
    <w:rsid w:val="00571D69"/>
    <w:rsid w:val="00573F85"/>
    <w:rsid w:val="00575C5B"/>
    <w:rsid w:val="005809A6"/>
    <w:rsid w:val="0058108E"/>
    <w:rsid w:val="00581690"/>
    <w:rsid w:val="005820C1"/>
    <w:rsid w:val="005836B1"/>
    <w:rsid w:val="00583CB2"/>
    <w:rsid w:val="00583E9A"/>
    <w:rsid w:val="00584A7E"/>
    <w:rsid w:val="00584B73"/>
    <w:rsid w:val="00584B83"/>
    <w:rsid w:val="00584BC3"/>
    <w:rsid w:val="005858E3"/>
    <w:rsid w:val="00585FB3"/>
    <w:rsid w:val="00586DD9"/>
    <w:rsid w:val="005871E7"/>
    <w:rsid w:val="005878BF"/>
    <w:rsid w:val="00587BDB"/>
    <w:rsid w:val="00587C0D"/>
    <w:rsid w:val="00587C8D"/>
    <w:rsid w:val="00587ECD"/>
    <w:rsid w:val="005903AF"/>
    <w:rsid w:val="0059057E"/>
    <w:rsid w:val="00590B05"/>
    <w:rsid w:val="00590F66"/>
    <w:rsid w:val="00592143"/>
    <w:rsid w:val="00592EDE"/>
    <w:rsid w:val="00593183"/>
    <w:rsid w:val="00594774"/>
    <w:rsid w:val="00595528"/>
    <w:rsid w:val="00595EC5"/>
    <w:rsid w:val="0059602B"/>
    <w:rsid w:val="00596A13"/>
    <w:rsid w:val="005A03FE"/>
    <w:rsid w:val="005A0804"/>
    <w:rsid w:val="005A0D15"/>
    <w:rsid w:val="005A1AD5"/>
    <w:rsid w:val="005A2CB0"/>
    <w:rsid w:val="005A2E6C"/>
    <w:rsid w:val="005A361C"/>
    <w:rsid w:val="005A3753"/>
    <w:rsid w:val="005A50C1"/>
    <w:rsid w:val="005A57A5"/>
    <w:rsid w:val="005A6123"/>
    <w:rsid w:val="005A6588"/>
    <w:rsid w:val="005B0DAE"/>
    <w:rsid w:val="005B13AC"/>
    <w:rsid w:val="005B4F67"/>
    <w:rsid w:val="005B51DB"/>
    <w:rsid w:val="005B564B"/>
    <w:rsid w:val="005B6A8B"/>
    <w:rsid w:val="005B718C"/>
    <w:rsid w:val="005B71A3"/>
    <w:rsid w:val="005B763E"/>
    <w:rsid w:val="005C0F0B"/>
    <w:rsid w:val="005C25A4"/>
    <w:rsid w:val="005C276A"/>
    <w:rsid w:val="005C280F"/>
    <w:rsid w:val="005C3D6A"/>
    <w:rsid w:val="005C44AC"/>
    <w:rsid w:val="005C454E"/>
    <w:rsid w:val="005C52C2"/>
    <w:rsid w:val="005C6D99"/>
    <w:rsid w:val="005C7400"/>
    <w:rsid w:val="005D2536"/>
    <w:rsid w:val="005D2EB9"/>
    <w:rsid w:val="005D44B4"/>
    <w:rsid w:val="005D4F2C"/>
    <w:rsid w:val="005D6265"/>
    <w:rsid w:val="005D70E1"/>
    <w:rsid w:val="005E22D2"/>
    <w:rsid w:val="005E22FE"/>
    <w:rsid w:val="005E352B"/>
    <w:rsid w:val="005E4545"/>
    <w:rsid w:val="005E4875"/>
    <w:rsid w:val="005E4C92"/>
    <w:rsid w:val="005E5787"/>
    <w:rsid w:val="005E7F6E"/>
    <w:rsid w:val="005F0467"/>
    <w:rsid w:val="005F1442"/>
    <w:rsid w:val="005F1DA2"/>
    <w:rsid w:val="005F26D9"/>
    <w:rsid w:val="005F455A"/>
    <w:rsid w:val="005F4959"/>
    <w:rsid w:val="005F49E7"/>
    <w:rsid w:val="005F4B0F"/>
    <w:rsid w:val="005F4CD8"/>
    <w:rsid w:val="005F6EDE"/>
    <w:rsid w:val="005F74E4"/>
    <w:rsid w:val="00600478"/>
    <w:rsid w:val="006022CF"/>
    <w:rsid w:val="00602652"/>
    <w:rsid w:val="0060355D"/>
    <w:rsid w:val="006037DB"/>
    <w:rsid w:val="00603FD5"/>
    <w:rsid w:val="00606A4D"/>
    <w:rsid w:val="00607CA1"/>
    <w:rsid w:val="006100B0"/>
    <w:rsid w:val="00610444"/>
    <w:rsid w:val="0061199D"/>
    <w:rsid w:val="00611B95"/>
    <w:rsid w:val="00613BAA"/>
    <w:rsid w:val="00613CF8"/>
    <w:rsid w:val="00613D3E"/>
    <w:rsid w:val="0061440A"/>
    <w:rsid w:val="00614948"/>
    <w:rsid w:val="006155EF"/>
    <w:rsid w:val="006156C0"/>
    <w:rsid w:val="006179C9"/>
    <w:rsid w:val="00620DAA"/>
    <w:rsid w:val="006224F3"/>
    <w:rsid w:val="006225D3"/>
    <w:rsid w:val="006235DD"/>
    <w:rsid w:val="00624291"/>
    <w:rsid w:val="0062488F"/>
    <w:rsid w:val="006268F8"/>
    <w:rsid w:val="00626A35"/>
    <w:rsid w:val="006276FD"/>
    <w:rsid w:val="00630029"/>
    <w:rsid w:val="00630808"/>
    <w:rsid w:val="006311D1"/>
    <w:rsid w:val="006336DC"/>
    <w:rsid w:val="0063417E"/>
    <w:rsid w:val="00635055"/>
    <w:rsid w:val="00635196"/>
    <w:rsid w:val="00635FB2"/>
    <w:rsid w:val="0063627F"/>
    <w:rsid w:val="00636345"/>
    <w:rsid w:val="00636B7C"/>
    <w:rsid w:val="0063722A"/>
    <w:rsid w:val="00637291"/>
    <w:rsid w:val="00637723"/>
    <w:rsid w:val="00637872"/>
    <w:rsid w:val="0064175F"/>
    <w:rsid w:val="00642A65"/>
    <w:rsid w:val="006447DA"/>
    <w:rsid w:val="00647EEE"/>
    <w:rsid w:val="00651094"/>
    <w:rsid w:val="006517D6"/>
    <w:rsid w:val="00651818"/>
    <w:rsid w:val="006536D9"/>
    <w:rsid w:val="00654E75"/>
    <w:rsid w:val="00655AC5"/>
    <w:rsid w:val="00655F91"/>
    <w:rsid w:val="006568A8"/>
    <w:rsid w:val="00657B51"/>
    <w:rsid w:val="006610BB"/>
    <w:rsid w:val="00661682"/>
    <w:rsid w:val="00661F48"/>
    <w:rsid w:val="0066208C"/>
    <w:rsid w:val="00662603"/>
    <w:rsid w:val="00662A35"/>
    <w:rsid w:val="00662C7C"/>
    <w:rsid w:val="00662CF5"/>
    <w:rsid w:val="006632DB"/>
    <w:rsid w:val="006637E3"/>
    <w:rsid w:val="006664AE"/>
    <w:rsid w:val="00666C5E"/>
    <w:rsid w:val="00667175"/>
    <w:rsid w:val="00670746"/>
    <w:rsid w:val="00670875"/>
    <w:rsid w:val="00670C89"/>
    <w:rsid w:val="00670C8E"/>
    <w:rsid w:val="006710BD"/>
    <w:rsid w:val="006715F4"/>
    <w:rsid w:val="0067174B"/>
    <w:rsid w:val="00673BA8"/>
    <w:rsid w:val="00673D9B"/>
    <w:rsid w:val="00674837"/>
    <w:rsid w:val="0067524D"/>
    <w:rsid w:val="006768EF"/>
    <w:rsid w:val="00677A8F"/>
    <w:rsid w:val="00677AEA"/>
    <w:rsid w:val="00680DC4"/>
    <w:rsid w:val="00681769"/>
    <w:rsid w:val="00681CF5"/>
    <w:rsid w:val="006848EC"/>
    <w:rsid w:val="00684B8B"/>
    <w:rsid w:val="006851C9"/>
    <w:rsid w:val="0069010D"/>
    <w:rsid w:val="00691184"/>
    <w:rsid w:val="00691DAE"/>
    <w:rsid w:val="0069248C"/>
    <w:rsid w:val="00692721"/>
    <w:rsid w:val="00692C65"/>
    <w:rsid w:val="00692F1A"/>
    <w:rsid w:val="006934BE"/>
    <w:rsid w:val="00694A85"/>
    <w:rsid w:val="00696ACD"/>
    <w:rsid w:val="00697534"/>
    <w:rsid w:val="006A027D"/>
    <w:rsid w:val="006A2409"/>
    <w:rsid w:val="006A3618"/>
    <w:rsid w:val="006A498D"/>
    <w:rsid w:val="006A49DB"/>
    <w:rsid w:val="006A712A"/>
    <w:rsid w:val="006B10FC"/>
    <w:rsid w:val="006B1713"/>
    <w:rsid w:val="006B25C8"/>
    <w:rsid w:val="006B3402"/>
    <w:rsid w:val="006B37DB"/>
    <w:rsid w:val="006B3D2D"/>
    <w:rsid w:val="006B42F1"/>
    <w:rsid w:val="006B539E"/>
    <w:rsid w:val="006B6A06"/>
    <w:rsid w:val="006C009B"/>
    <w:rsid w:val="006C16BE"/>
    <w:rsid w:val="006C16DE"/>
    <w:rsid w:val="006C1E5F"/>
    <w:rsid w:val="006C240E"/>
    <w:rsid w:val="006C38E0"/>
    <w:rsid w:val="006C3C44"/>
    <w:rsid w:val="006C4FB1"/>
    <w:rsid w:val="006C526B"/>
    <w:rsid w:val="006C5707"/>
    <w:rsid w:val="006D0051"/>
    <w:rsid w:val="006D077E"/>
    <w:rsid w:val="006D12E0"/>
    <w:rsid w:val="006D405E"/>
    <w:rsid w:val="006D5062"/>
    <w:rsid w:val="006D50E6"/>
    <w:rsid w:val="006D7231"/>
    <w:rsid w:val="006D723E"/>
    <w:rsid w:val="006D76E8"/>
    <w:rsid w:val="006D7B76"/>
    <w:rsid w:val="006E014E"/>
    <w:rsid w:val="006E0598"/>
    <w:rsid w:val="006E0917"/>
    <w:rsid w:val="006E0982"/>
    <w:rsid w:val="006E29FD"/>
    <w:rsid w:val="006E2EEB"/>
    <w:rsid w:val="006E5289"/>
    <w:rsid w:val="006E59C1"/>
    <w:rsid w:val="006E6780"/>
    <w:rsid w:val="006F01C9"/>
    <w:rsid w:val="006F0459"/>
    <w:rsid w:val="006F0F55"/>
    <w:rsid w:val="006F1083"/>
    <w:rsid w:val="006F10C6"/>
    <w:rsid w:val="006F32A5"/>
    <w:rsid w:val="006F40A9"/>
    <w:rsid w:val="006F4AF7"/>
    <w:rsid w:val="006F5E96"/>
    <w:rsid w:val="006F6035"/>
    <w:rsid w:val="006F66B8"/>
    <w:rsid w:val="006F6860"/>
    <w:rsid w:val="006F7365"/>
    <w:rsid w:val="006F77C1"/>
    <w:rsid w:val="007002C3"/>
    <w:rsid w:val="00700446"/>
    <w:rsid w:val="0070108B"/>
    <w:rsid w:val="00703508"/>
    <w:rsid w:val="00703CAB"/>
    <w:rsid w:val="007044CF"/>
    <w:rsid w:val="00704C13"/>
    <w:rsid w:val="0070534F"/>
    <w:rsid w:val="0070541E"/>
    <w:rsid w:val="00705988"/>
    <w:rsid w:val="00705D8C"/>
    <w:rsid w:val="007060D7"/>
    <w:rsid w:val="00707067"/>
    <w:rsid w:val="007072BB"/>
    <w:rsid w:val="00707E2D"/>
    <w:rsid w:val="00710423"/>
    <w:rsid w:val="00712AE1"/>
    <w:rsid w:val="00712F85"/>
    <w:rsid w:val="0071315F"/>
    <w:rsid w:val="00713D2F"/>
    <w:rsid w:val="007151B0"/>
    <w:rsid w:val="00717803"/>
    <w:rsid w:val="007178CB"/>
    <w:rsid w:val="00721171"/>
    <w:rsid w:val="00721D02"/>
    <w:rsid w:val="00722D5E"/>
    <w:rsid w:val="00724841"/>
    <w:rsid w:val="00724AAC"/>
    <w:rsid w:val="00725813"/>
    <w:rsid w:val="00725A1F"/>
    <w:rsid w:val="007267C8"/>
    <w:rsid w:val="00726DF1"/>
    <w:rsid w:val="007301A0"/>
    <w:rsid w:val="00730EEA"/>
    <w:rsid w:val="00731074"/>
    <w:rsid w:val="00733FB0"/>
    <w:rsid w:val="0073717C"/>
    <w:rsid w:val="00737605"/>
    <w:rsid w:val="00740576"/>
    <w:rsid w:val="007405DC"/>
    <w:rsid w:val="00742557"/>
    <w:rsid w:val="00742662"/>
    <w:rsid w:val="00744BDD"/>
    <w:rsid w:val="00745564"/>
    <w:rsid w:val="00746A05"/>
    <w:rsid w:val="00746BE2"/>
    <w:rsid w:val="00750B38"/>
    <w:rsid w:val="0075172A"/>
    <w:rsid w:val="00751D2E"/>
    <w:rsid w:val="0075297A"/>
    <w:rsid w:val="00752C7F"/>
    <w:rsid w:val="007539ED"/>
    <w:rsid w:val="00753DFA"/>
    <w:rsid w:val="00753F9E"/>
    <w:rsid w:val="0075448C"/>
    <w:rsid w:val="007553B2"/>
    <w:rsid w:val="00755A90"/>
    <w:rsid w:val="00756973"/>
    <w:rsid w:val="00757C7E"/>
    <w:rsid w:val="00757D1A"/>
    <w:rsid w:val="00761B4B"/>
    <w:rsid w:val="00762451"/>
    <w:rsid w:val="00762A4B"/>
    <w:rsid w:val="007633EC"/>
    <w:rsid w:val="007635E3"/>
    <w:rsid w:val="00764525"/>
    <w:rsid w:val="00765E1D"/>
    <w:rsid w:val="00765E92"/>
    <w:rsid w:val="00767084"/>
    <w:rsid w:val="0076736F"/>
    <w:rsid w:val="00770154"/>
    <w:rsid w:val="0077164D"/>
    <w:rsid w:val="00771C94"/>
    <w:rsid w:val="00774356"/>
    <w:rsid w:val="00775BCE"/>
    <w:rsid w:val="00777B46"/>
    <w:rsid w:val="00780D5B"/>
    <w:rsid w:val="00781C07"/>
    <w:rsid w:val="00782276"/>
    <w:rsid w:val="00782519"/>
    <w:rsid w:val="00783A23"/>
    <w:rsid w:val="0078456E"/>
    <w:rsid w:val="007859A9"/>
    <w:rsid w:val="00785D21"/>
    <w:rsid w:val="007864A5"/>
    <w:rsid w:val="0078652C"/>
    <w:rsid w:val="0078772A"/>
    <w:rsid w:val="00791AE7"/>
    <w:rsid w:val="007926B4"/>
    <w:rsid w:val="00793255"/>
    <w:rsid w:val="00793FCC"/>
    <w:rsid w:val="00794598"/>
    <w:rsid w:val="00794F33"/>
    <w:rsid w:val="0079541C"/>
    <w:rsid w:val="007954EF"/>
    <w:rsid w:val="00796091"/>
    <w:rsid w:val="00797C2E"/>
    <w:rsid w:val="007A0CA8"/>
    <w:rsid w:val="007A0E5E"/>
    <w:rsid w:val="007A1ED2"/>
    <w:rsid w:val="007A2525"/>
    <w:rsid w:val="007A4C1D"/>
    <w:rsid w:val="007A588E"/>
    <w:rsid w:val="007A5D24"/>
    <w:rsid w:val="007A6605"/>
    <w:rsid w:val="007A665D"/>
    <w:rsid w:val="007A7D97"/>
    <w:rsid w:val="007B01F5"/>
    <w:rsid w:val="007B0552"/>
    <w:rsid w:val="007B0AA3"/>
    <w:rsid w:val="007B287C"/>
    <w:rsid w:val="007B2FF3"/>
    <w:rsid w:val="007B398C"/>
    <w:rsid w:val="007B3D11"/>
    <w:rsid w:val="007B465C"/>
    <w:rsid w:val="007B57E3"/>
    <w:rsid w:val="007B5C56"/>
    <w:rsid w:val="007B7001"/>
    <w:rsid w:val="007B77E8"/>
    <w:rsid w:val="007C050E"/>
    <w:rsid w:val="007C18F1"/>
    <w:rsid w:val="007C2D79"/>
    <w:rsid w:val="007C3395"/>
    <w:rsid w:val="007C3EF5"/>
    <w:rsid w:val="007C42E8"/>
    <w:rsid w:val="007C55DE"/>
    <w:rsid w:val="007C6E34"/>
    <w:rsid w:val="007C7DC7"/>
    <w:rsid w:val="007C7F1A"/>
    <w:rsid w:val="007D08B4"/>
    <w:rsid w:val="007D0D01"/>
    <w:rsid w:val="007D24A4"/>
    <w:rsid w:val="007D2779"/>
    <w:rsid w:val="007D27C1"/>
    <w:rsid w:val="007D2839"/>
    <w:rsid w:val="007D420C"/>
    <w:rsid w:val="007D6EC5"/>
    <w:rsid w:val="007D6FD3"/>
    <w:rsid w:val="007D7A40"/>
    <w:rsid w:val="007D7B7B"/>
    <w:rsid w:val="007E0457"/>
    <w:rsid w:val="007E2460"/>
    <w:rsid w:val="007E2B2F"/>
    <w:rsid w:val="007E5110"/>
    <w:rsid w:val="007E5F12"/>
    <w:rsid w:val="007E6750"/>
    <w:rsid w:val="007F0551"/>
    <w:rsid w:val="007F0F0A"/>
    <w:rsid w:val="007F1738"/>
    <w:rsid w:val="007F1D03"/>
    <w:rsid w:val="007F6C37"/>
    <w:rsid w:val="0080148F"/>
    <w:rsid w:val="00801501"/>
    <w:rsid w:val="00801A99"/>
    <w:rsid w:val="008023D2"/>
    <w:rsid w:val="00803583"/>
    <w:rsid w:val="0080389F"/>
    <w:rsid w:val="0080448D"/>
    <w:rsid w:val="0080762A"/>
    <w:rsid w:val="00807EDB"/>
    <w:rsid w:val="00807EE1"/>
    <w:rsid w:val="00810C93"/>
    <w:rsid w:val="008110EC"/>
    <w:rsid w:val="008121D7"/>
    <w:rsid w:val="008133D1"/>
    <w:rsid w:val="008134E9"/>
    <w:rsid w:val="0081379E"/>
    <w:rsid w:val="00815115"/>
    <w:rsid w:val="008158AA"/>
    <w:rsid w:val="008166B9"/>
    <w:rsid w:val="00817772"/>
    <w:rsid w:val="008177AA"/>
    <w:rsid w:val="008207B6"/>
    <w:rsid w:val="008210CA"/>
    <w:rsid w:val="0082130F"/>
    <w:rsid w:val="00821D44"/>
    <w:rsid w:val="008223D3"/>
    <w:rsid w:val="00822C64"/>
    <w:rsid w:val="00822F2C"/>
    <w:rsid w:val="00823DFD"/>
    <w:rsid w:val="00826B13"/>
    <w:rsid w:val="00830080"/>
    <w:rsid w:val="00830568"/>
    <w:rsid w:val="008306B4"/>
    <w:rsid w:val="0083263D"/>
    <w:rsid w:val="00832776"/>
    <w:rsid w:val="008335C8"/>
    <w:rsid w:val="00834828"/>
    <w:rsid w:val="00836EA6"/>
    <w:rsid w:val="00836F81"/>
    <w:rsid w:val="00837182"/>
    <w:rsid w:val="008373BA"/>
    <w:rsid w:val="00837457"/>
    <w:rsid w:val="00840A34"/>
    <w:rsid w:val="008420B7"/>
    <w:rsid w:val="008422D1"/>
    <w:rsid w:val="00842F4D"/>
    <w:rsid w:val="008455C9"/>
    <w:rsid w:val="00845687"/>
    <w:rsid w:val="00847712"/>
    <w:rsid w:val="00851394"/>
    <w:rsid w:val="008537A9"/>
    <w:rsid w:val="00854A42"/>
    <w:rsid w:val="00854E15"/>
    <w:rsid w:val="008559B9"/>
    <w:rsid w:val="008563A7"/>
    <w:rsid w:val="00856D40"/>
    <w:rsid w:val="008573FF"/>
    <w:rsid w:val="008575BA"/>
    <w:rsid w:val="00857C6B"/>
    <w:rsid w:val="008609ED"/>
    <w:rsid w:val="00863FAC"/>
    <w:rsid w:val="00864850"/>
    <w:rsid w:val="00865816"/>
    <w:rsid w:val="008677FD"/>
    <w:rsid w:val="008708EA"/>
    <w:rsid w:val="00870935"/>
    <w:rsid w:val="0087160F"/>
    <w:rsid w:val="00872D10"/>
    <w:rsid w:val="008731EA"/>
    <w:rsid w:val="00873CD1"/>
    <w:rsid w:val="00877B51"/>
    <w:rsid w:val="00877C76"/>
    <w:rsid w:val="00880F09"/>
    <w:rsid w:val="008822F0"/>
    <w:rsid w:val="008823A7"/>
    <w:rsid w:val="00882682"/>
    <w:rsid w:val="00882EC7"/>
    <w:rsid w:val="0088356D"/>
    <w:rsid w:val="00885A07"/>
    <w:rsid w:val="00886260"/>
    <w:rsid w:val="00890238"/>
    <w:rsid w:val="00890986"/>
    <w:rsid w:val="00891D7A"/>
    <w:rsid w:val="00891F08"/>
    <w:rsid w:val="00891F40"/>
    <w:rsid w:val="00891F42"/>
    <w:rsid w:val="00892472"/>
    <w:rsid w:val="0089332F"/>
    <w:rsid w:val="00893F5A"/>
    <w:rsid w:val="00894C19"/>
    <w:rsid w:val="00894D75"/>
    <w:rsid w:val="00895DD8"/>
    <w:rsid w:val="008963F8"/>
    <w:rsid w:val="00896BD9"/>
    <w:rsid w:val="008977BC"/>
    <w:rsid w:val="008A138F"/>
    <w:rsid w:val="008A1797"/>
    <w:rsid w:val="008A45CC"/>
    <w:rsid w:val="008A61B1"/>
    <w:rsid w:val="008A68D4"/>
    <w:rsid w:val="008A70ED"/>
    <w:rsid w:val="008A70FB"/>
    <w:rsid w:val="008A72AF"/>
    <w:rsid w:val="008A72C7"/>
    <w:rsid w:val="008A745B"/>
    <w:rsid w:val="008B11AC"/>
    <w:rsid w:val="008B1909"/>
    <w:rsid w:val="008B1B2A"/>
    <w:rsid w:val="008B2BA5"/>
    <w:rsid w:val="008B378E"/>
    <w:rsid w:val="008B4862"/>
    <w:rsid w:val="008B4ACD"/>
    <w:rsid w:val="008B64DF"/>
    <w:rsid w:val="008C0B71"/>
    <w:rsid w:val="008C0D2B"/>
    <w:rsid w:val="008C1924"/>
    <w:rsid w:val="008C354C"/>
    <w:rsid w:val="008C5C44"/>
    <w:rsid w:val="008C618F"/>
    <w:rsid w:val="008C6768"/>
    <w:rsid w:val="008D01A7"/>
    <w:rsid w:val="008D09CB"/>
    <w:rsid w:val="008D0AD8"/>
    <w:rsid w:val="008D1C85"/>
    <w:rsid w:val="008D2038"/>
    <w:rsid w:val="008D3127"/>
    <w:rsid w:val="008D672C"/>
    <w:rsid w:val="008E11FA"/>
    <w:rsid w:val="008E1732"/>
    <w:rsid w:val="008E1E98"/>
    <w:rsid w:val="008E26E9"/>
    <w:rsid w:val="008E2C2C"/>
    <w:rsid w:val="008E2F32"/>
    <w:rsid w:val="008E380B"/>
    <w:rsid w:val="008E4CEB"/>
    <w:rsid w:val="008E5D84"/>
    <w:rsid w:val="008E7625"/>
    <w:rsid w:val="008E7DD8"/>
    <w:rsid w:val="008E7F0C"/>
    <w:rsid w:val="008F04C6"/>
    <w:rsid w:val="008F0A50"/>
    <w:rsid w:val="008F0E6C"/>
    <w:rsid w:val="008F1FD0"/>
    <w:rsid w:val="008F2532"/>
    <w:rsid w:val="008F275C"/>
    <w:rsid w:val="008F27B6"/>
    <w:rsid w:val="008F3E7C"/>
    <w:rsid w:val="008F4779"/>
    <w:rsid w:val="008F5339"/>
    <w:rsid w:val="008F5946"/>
    <w:rsid w:val="008F5DB1"/>
    <w:rsid w:val="009002D3"/>
    <w:rsid w:val="009009C7"/>
    <w:rsid w:val="009018EB"/>
    <w:rsid w:val="00902188"/>
    <w:rsid w:val="0090218A"/>
    <w:rsid w:val="00902599"/>
    <w:rsid w:val="009028D0"/>
    <w:rsid w:val="00902D8D"/>
    <w:rsid w:val="00903A0D"/>
    <w:rsid w:val="00903ED7"/>
    <w:rsid w:val="00903F56"/>
    <w:rsid w:val="009048C3"/>
    <w:rsid w:val="00904A33"/>
    <w:rsid w:val="00904B40"/>
    <w:rsid w:val="00907524"/>
    <w:rsid w:val="00907FB3"/>
    <w:rsid w:val="009115D4"/>
    <w:rsid w:val="00911791"/>
    <w:rsid w:val="0091185F"/>
    <w:rsid w:val="009118D0"/>
    <w:rsid w:val="0091345F"/>
    <w:rsid w:val="009143AE"/>
    <w:rsid w:val="00915220"/>
    <w:rsid w:val="009156FA"/>
    <w:rsid w:val="009158D7"/>
    <w:rsid w:val="00916459"/>
    <w:rsid w:val="0091672D"/>
    <w:rsid w:val="00916819"/>
    <w:rsid w:val="00916B0B"/>
    <w:rsid w:val="00916E71"/>
    <w:rsid w:val="00921364"/>
    <w:rsid w:val="0092193D"/>
    <w:rsid w:val="00921AEA"/>
    <w:rsid w:val="00924187"/>
    <w:rsid w:val="009246AB"/>
    <w:rsid w:val="00926DA5"/>
    <w:rsid w:val="00927A36"/>
    <w:rsid w:val="00930A20"/>
    <w:rsid w:val="00931A55"/>
    <w:rsid w:val="00932341"/>
    <w:rsid w:val="00932AF4"/>
    <w:rsid w:val="00932E51"/>
    <w:rsid w:val="009332B3"/>
    <w:rsid w:val="00933EEE"/>
    <w:rsid w:val="009352D8"/>
    <w:rsid w:val="00935672"/>
    <w:rsid w:val="009368C3"/>
    <w:rsid w:val="0094097B"/>
    <w:rsid w:val="0094157C"/>
    <w:rsid w:val="0094293F"/>
    <w:rsid w:val="0094375E"/>
    <w:rsid w:val="009447D5"/>
    <w:rsid w:val="00945306"/>
    <w:rsid w:val="009460A6"/>
    <w:rsid w:val="00946BCC"/>
    <w:rsid w:val="00947189"/>
    <w:rsid w:val="009471C9"/>
    <w:rsid w:val="00947CC0"/>
    <w:rsid w:val="00950739"/>
    <w:rsid w:val="00950F9F"/>
    <w:rsid w:val="00951B48"/>
    <w:rsid w:val="00952056"/>
    <w:rsid w:val="009534B5"/>
    <w:rsid w:val="0095398E"/>
    <w:rsid w:val="00953FD8"/>
    <w:rsid w:val="00954EEC"/>
    <w:rsid w:val="009550F5"/>
    <w:rsid w:val="009552D4"/>
    <w:rsid w:val="0095530F"/>
    <w:rsid w:val="009554E6"/>
    <w:rsid w:val="00956446"/>
    <w:rsid w:val="009565ED"/>
    <w:rsid w:val="009579AE"/>
    <w:rsid w:val="0096073F"/>
    <w:rsid w:val="00960C47"/>
    <w:rsid w:val="00961EDB"/>
    <w:rsid w:val="009638DF"/>
    <w:rsid w:val="00963993"/>
    <w:rsid w:val="00965CCC"/>
    <w:rsid w:val="00966054"/>
    <w:rsid w:val="00966718"/>
    <w:rsid w:val="00966A9F"/>
    <w:rsid w:val="00966B95"/>
    <w:rsid w:val="00966E2C"/>
    <w:rsid w:val="00967623"/>
    <w:rsid w:val="00970A13"/>
    <w:rsid w:val="00972438"/>
    <w:rsid w:val="00973199"/>
    <w:rsid w:val="00973DA1"/>
    <w:rsid w:val="00974291"/>
    <w:rsid w:val="009743E9"/>
    <w:rsid w:val="009745F5"/>
    <w:rsid w:val="00974BE3"/>
    <w:rsid w:val="009764CB"/>
    <w:rsid w:val="00977B77"/>
    <w:rsid w:val="00980455"/>
    <w:rsid w:val="00980FDB"/>
    <w:rsid w:val="0098111E"/>
    <w:rsid w:val="00981374"/>
    <w:rsid w:val="00981656"/>
    <w:rsid w:val="00982057"/>
    <w:rsid w:val="00982321"/>
    <w:rsid w:val="00982514"/>
    <w:rsid w:val="00984B71"/>
    <w:rsid w:val="00984C47"/>
    <w:rsid w:val="00984DBF"/>
    <w:rsid w:val="00984DD2"/>
    <w:rsid w:val="009872B3"/>
    <w:rsid w:val="00987993"/>
    <w:rsid w:val="00990851"/>
    <w:rsid w:val="009917BE"/>
    <w:rsid w:val="00991C6F"/>
    <w:rsid w:val="00992066"/>
    <w:rsid w:val="00993D61"/>
    <w:rsid w:val="0099560E"/>
    <w:rsid w:val="00997FAA"/>
    <w:rsid w:val="009A1C9E"/>
    <w:rsid w:val="009A2330"/>
    <w:rsid w:val="009A41F0"/>
    <w:rsid w:val="009A4D86"/>
    <w:rsid w:val="009A4F39"/>
    <w:rsid w:val="009A5FD9"/>
    <w:rsid w:val="009A6A7B"/>
    <w:rsid w:val="009A6D72"/>
    <w:rsid w:val="009B0A32"/>
    <w:rsid w:val="009B0DD4"/>
    <w:rsid w:val="009B10B0"/>
    <w:rsid w:val="009B1D01"/>
    <w:rsid w:val="009B2D69"/>
    <w:rsid w:val="009B2F35"/>
    <w:rsid w:val="009B3054"/>
    <w:rsid w:val="009B3692"/>
    <w:rsid w:val="009B3C6E"/>
    <w:rsid w:val="009B5484"/>
    <w:rsid w:val="009B5870"/>
    <w:rsid w:val="009C1495"/>
    <w:rsid w:val="009C14C3"/>
    <w:rsid w:val="009C1F7D"/>
    <w:rsid w:val="009C2545"/>
    <w:rsid w:val="009C25C9"/>
    <w:rsid w:val="009C26F4"/>
    <w:rsid w:val="009C2DDD"/>
    <w:rsid w:val="009C4403"/>
    <w:rsid w:val="009C49EE"/>
    <w:rsid w:val="009C6DEC"/>
    <w:rsid w:val="009C6E98"/>
    <w:rsid w:val="009C71C2"/>
    <w:rsid w:val="009D09CC"/>
    <w:rsid w:val="009D1A14"/>
    <w:rsid w:val="009D2555"/>
    <w:rsid w:val="009D2B26"/>
    <w:rsid w:val="009D341B"/>
    <w:rsid w:val="009D49BC"/>
    <w:rsid w:val="009D4EE7"/>
    <w:rsid w:val="009D78D4"/>
    <w:rsid w:val="009D7C75"/>
    <w:rsid w:val="009D7E4A"/>
    <w:rsid w:val="009E2005"/>
    <w:rsid w:val="009E238F"/>
    <w:rsid w:val="009E24A0"/>
    <w:rsid w:val="009E339E"/>
    <w:rsid w:val="009E3757"/>
    <w:rsid w:val="009E5DF6"/>
    <w:rsid w:val="009E5EE4"/>
    <w:rsid w:val="009F01A5"/>
    <w:rsid w:val="009F069E"/>
    <w:rsid w:val="009F2CAB"/>
    <w:rsid w:val="009F327B"/>
    <w:rsid w:val="009F3BF3"/>
    <w:rsid w:val="009F56F0"/>
    <w:rsid w:val="009F5F36"/>
    <w:rsid w:val="009F6485"/>
    <w:rsid w:val="009F7DD9"/>
    <w:rsid w:val="00A01158"/>
    <w:rsid w:val="00A0119F"/>
    <w:rsid w:val="00A0188A"/>
    <w:rsid w:val="00A0298D"/>
    <w:rsid w:val="00A033D4"/>
    <w:rsid w:val="00A0343A"/>
    <w:rsid w:val="00A03C15"/>
    <w:rsid w:val="00A05FA9"/>
    <w:rsid w:val="00A06993"/>
    <w:rsid w:val="00A10034"/>
    <w:rsid w:val="00A10340"/>
    <w:rsid w:val="00A1151F"/>
    <w:rsid w:val="00A12628"/>
    <w:rsid w:val="00A134E8"/>
    <w:rsid w:val="00A13C9E"/>
    <w:rsid w:val="00A14347"/>
    <w:rsid w:val="00A148C0"/>
    <w:rsid w:val="00A16184"/>
    <w:rsid w:val="00A16937"/>
    <w:rsid w:val="00A176DB"/>
    <w:rsid w:val="00A1788B"/>
    <w:rsid w:val="00A20B73"/>
    <w:rsid w:val="00A20DAA"/>
    <w:rsid w:val="00A23E80"/>
    <w:rsid w:val="00A25C7F"/>
    <w:rsid w:val="00A25D3E"/>
    <w:rsid w:val="00A26780"/>
    <w:rsid w:val="00A27C9A"/>
    <w:rsid w:val="00A30424"/>
    <w:rsid w:val="00A319AD"/>
    <w:rsid w:val="00A32B06"/>
    <w:rsid w:val="00A33077"/>
    <w:rsid w:val="00A35FDE"/>
    <w:rsid w:val="00A36CBE"/>
    <w:rsid w:val="00A3742F"/>
    <w:rsid w:val="00A40E12"/>
    <w:rsid w:val="00A410F9"/>
    <w:rsid w:val="00A414AD"/>
    <w:rsid w:val="00A425C3"/>
    <w:rsid w:val="00A42AA9"/>
    <w:rsid w:val="00A439C1"/>
    <w:rsid w:val="00A470A4"/>
    <w:rsid w:val="00A47413"/>
    <w:rsid w:val="00A47B37"/>
    <w:rsid w:val="00A55ACC"/>
    <w:rsid w:val="00A56424"/>
    <w:rsid w:val="00A56441"/>
    <w:rsid w:val="00A5720D"/>
    <w:rsid w:val="00A578C5"/>
    <w:rsid w:val="00A57AA6"/>
    <w:rsid w:val="00A57CA1"/>
    <w:rsid w:val="00A60D18"/>
    <w:rsid w:val="00A62630"/>
    <w:rsid w:val="00A63B0A"/>
    <w:rsid w:val="00A642BF"/>
    <w:rsid w:val="00A642D1"/>
    <w:rsid w:val="00A65447"/>
    <w:rsid w:val="00A6675C"/>
    <w:rsid w:val="00A667B1"/>
    <w:rsid w:val="00A667F5"/>
    <w:rsid w:val="00A66A94"/>
    <w:rsid w:val="00A66DC3"/>
    <w:rsid w:val="00A66ED0"/>
    <w:rsid w:val="00A67B27"/>
    <w:rsid w:val="00A70735"/>
    <w:rsid w:val="00A70748"/>
    <w:rsid w:val="00A71009"/>
    <w:rsid w:val="00A72270"/>
    <w:rsid w:val="00A729EE"/>
    <w:rsid w:val="00A756F0"/>
    <w:rsid w:val="00A75B73"/>
    <w:rsid w:val="00A770FC"/>
    <w:rsid w:val="00A77C21"/>
    <w:rsid w:val="00A80AD7"/>
    <w:rsid w:val="00A833E1"/>
    <w:rsid w:val="00A83893"/>
    <w:rsid w:val="00A8438F"/>
    <w:rsid w:val="00A846D0"/>
    <w:rsid w:val="00A84E81"/>
    <w:rsid w:val="00A85460"/>
    <w:rsid w:val="00A85524"/>
    <w:rsid w:val="00A863B3"/>
    <w:rsid w:val="00A86B36"/>
    <w:rsid w:val="00A879A0"/>
    <w:rsid w:val="00A87B47"/>
    <w:rsid w:val="00A9051F"/>
    <w:rsid w:val="00A915FC"/>
    <w:rsid w:val="00A92CFF"/>
    <w:rsid w:val="00A92E14"/>
    <w:rsid w:val="00A93B60"/>
    <w:rsid w:val="00A9441D"/>
    <w:rsid w:val="00A967F8"/>
    <w:rsid w:val="00A97058"/>
    <w:rsid w:val="00A97476"/>
    <w:rsid w:val="00AA0269"/>
    <w:rsid w:val="00AA31F5"/>
    <w:rsid w:val="00AA4752"/>
    <w:rsid w:val="00AA4B22"/>
    <w:rsid w:val="00AA500A"/>
    <w:rsid w:val="00AA63C6"/>
    <w:rsid w:val="00AA64A0"/>
    <w:rsid w:val="00AA7E45"/>
    <w:rsid w:val="00AB11BB"/>
    <w:rsid w:val="00AB16EB"/>
    <w:rsid w:val="00AB3000"/>
    <w:rsid w:val="00AB410E"/>
    <w:rsid w:val="00AB431E"/>
    <w:rsid w:val="00AB5F15"/>
    <w:rsid w:val="00AB705A"/>
    <w:rsid w:val="00AB7187"/>
    <w:rsid w:val="00AB7D6D"/>
    <w:rsid w:val="00AC032D"/>
    <w:rsid w:val="00AC0491"/>
    <w:rsid w:val="00AC084F"/>
    <w:rsid w:val="00AC18DC"/>
    <w:rsid w:val="00AC1BAD"/>
    <w:rsid w:val="00AC1BC6"/>
    <w:rsid w:val="00AC28BA"/>
    <w:rsid w:val="00AC409B"/>
    <w:rsid w:val="00AC460E"/>
    <w:rsid w:val="00AC528F"/>
    <w:rsid w:val="00AD0707"/>
    <w:rsid w:val="00AD1124"/>
    <w:rsid w:val="00AD1E86"/>
    <w:rsid w:val="00AD2375"/>
    <w:rsid w:val="00AD259A"/>
    <w:rsid w:val="00AD358B"/>
    <w:rsid w:val="00AD7389"/>
    <w:rsid w:val="00AE1ECD"/>
    <w:rsid w:val="00AE3869"/>
    <w:rsid w:val="00AE44AA"/>
    <w:rsid w:val="00AE4712"/>
    <w:rsid w:val="00AE6053"/>
    <w:rsid w:val="00AE627B"/>
    <w:rsid w:val="00AF00AE"/>
    <w:rsid w:val="00AF215F"/>
    <w:rsid w:val="00AF25FA"/>
    <w:rsid w:val="00AF26BA"/>
    <w:rsid w:val="00AF26BF"/>
    <w:rsid w:val="00AF3B32"/>
    <w:rsid w:val="00AF67ED"/>
    <w:rsid w:val="00AF6DB0"/>
    <w:rsid w:val="00B002BF"/>
    <w:rsid w:val="00B00C94"/>
    <w:rsid w:val="00B012BA"/>
    <w:rsid w:val="00B0180E"/>
    <w:rsid w:val="00B029C6"/>
    <w:rsid w:val="00B03B5E"/>
    <w:rsid w:val="00B03CDA"/>
    <w:rsid w:val="00B04A2E"/>
    <w:rsid w:val="00B04F4B"/>
    <w:rsid w:val="00B050C0"/>
    <w:rsid w:val="00B07446"/>
    <w:rsid w:val="00B10C5E"/>
    <w:rsid w:val="00B11388"/>
    <w:rsid w:val="00B11EE1"/>
    <w:rsid w:val="00B124C4"/>
    <w:rsid w:val="00B12895"/>
    <w:rsid w:val="00B1313A"/>
    <w:rsid w:val="00B1324E"/>
    <w:rsid w:val="00B14C6E"/>
    <w:rsid w:val="00B1548E"/>
    <w:rsid w:val="00B1582B"/>
    <w:rsid w:val="00B158D6"/>
    <w:rsid w:val="00B17968"/>
    <w:rsid w:val="00B17AE2"/>
    <w:rsid w:val="00B217C1"/>
    <w:rsid w:val="00B2312B"/>
    <w:rsid w:val="00B24EC7"/>
    <w:rsid w:val="00B25B93"/>
    <w:rsid w:val="00B27270"/>
    <w:rsid w:val="00B2793B"/>
    <w:rsid w:val="00B3044E"/>
    <w:rsid w:val="00B30D1F"/>
    <w:rsid w:val="00B311CE"/>
    <w:rsid w:val="00B31A91"/>
    <w:rsid w:val="00B32E69"/>
    <w:rsid w:val="00B33D20"/>
    <w:rsid w:val="00B34499"/>
    <w:rsid w:val="00B346BE"/>
    <w:rsid w:val="00B3533E"/>
    <w:rsid w:val="00B35D59"/>
    <w:rsid w:val="00B35F65"/>
    <w:rsid w:val="00B372A1"/>
    <w:rsid w:val="00B37D9B"/>
    <w:rsid w:val="00B41EEB"/>
    <w:rsid w:val="00B42075"/>
    <w:rsid w:val="00B42845"/>
    <w:rsid w:val="00B42A45"/>
    <w:rsid w:val="00B4393F"/>
    <w:rsid w:val="00B43B8D"/>
    <w:rsid w:val="00B44C5C"/>
    <w:rsid w:val="00B45D5B"/>
    <w:rsid w:val="00B50442"/>
    <w:rsid w:val="00B52149"/>
    <w:rsid w:val="00B53218"/>
    <w:rsid w:val="00B5380B"/>
    <w:rsid w:val="00B54191"/>
    <w:rsid w:val="00B54E9C"/>
    <w:rsid w:val="00B55269"/>
    <w:rsid w:val="00B55823"/>
    <w:rsid w:val="00B56AC6"/>
    <w:rsid w:val="00B57029"/>
    <w:rsid w:val="00B574AF"/>
    <w:rsid w:val="00B577B3"/>
    <w:rsid w:val="00B603AF"/>
    <w:rsid w:val="00B60968"/>
    <w:rsid w:val="00B62C78"/>
    <w:rsid w:val="00B6468D"/>
    <w:rsid w:val="00B64B30"/>
    <w:rsid w:val="00B64D81"/>
    <w:rsid w:val="00B65370"/>
    <w:rsid w:val="00B65F55"/>
    <w:rsid w:val="00B65F9B"/>
    <w:rsid w:val="00B66A1B"/>
    <w:rsid w:val="00B7032D"/>
    <w:rsid w:val="00B71B87"/>
    <w:rsid w:val="00B7489B"/>
    <w:rsid w:val="00B758C5"/>
    <w:rsid w:val="00B75BFB"/>
    <w:rsid w:val="00B80A79"/>
    <w:rsid w:val="00B81515"/>
    <w:rsid w:val="00B81586"/>
    <w:rsid w:val="00B81E52"/>
    <w:rsid w:val="00B83911"/>
    <w:rsid w:val="00B8642D"/>
    <w:rsid w:val="00B8753D"/>
    <w:rsid w:val="00B879B8"/>
    <w:rsid w:val="00B9076D"/>
    <w:rsid w:val="00B91E09"/>
    <w:rsid w:val="00B920A3"/>
    <w:rsid w:val="00B9324C"/>
    <w:rsid w:val="00B936DD"/>
    <w:rsid w:val="00B93D3C"/>
    <w:rsid w:val="00B944C7"/>
    <w:rsid w:val="00B944FC"/>
    <w:rsid w:val="00B94DE4"/>
    <w:rsid w:val="00B958D0"/>
    <w:rsid w:val="00B95D3C"/>
    <w:rsid w:val="00B961DA"/>
    <w:rsid w:val="00B97982"/>
    <w:rsid w:val="00B97A85"/>
    <w:rsid w:val="00BA1B76"/>
    <w:rsid w:val="00BA1C3D"/>
    <w:rsid w:val="00BA1F0C"/>
    <w:rsid w:val="00BA22BD"/>
    <w:rsid w:val="00BA2DC4"/>
    <w:rsid w:val="00BA3E5C"/>
    <w:rsid w:val="00BA53D9"/>
    <w:rsid w:val="00BB2700"/>
    <w:rsid w:val="00BB3423"/>
    <w:rsid w:val="00BB4501"/>
    <w:rsid w:val="00BB629D"/>
    <w:rsid w:val="00BB69BA"/>
    <w:rsid w:val="00BC0A53"/>
    <w:rsid w:val="00BC0EF8"/>
    <w:rsid w:val="00BC1369"/>
    <w:rsid w:val="00BC145F"/>
    <w:rsid w:val="00BC2F5A"/>
    <w:rsid w:val="00BC3316"/>
    <w:rsid w:val="00BC4E02"/>
    <w:rsid w:val="00BC52A5"/>
    <w:rsid w:val="00BC7922"/>
    <w:rsid w:val="00BD13B8"/>
    <w:rsid w:val="00BD277B"/>
    <w:rsid w:val="00BD27A8"/>
    <w:rsid w:val="00BD34AD"/>
    <w:rsid w:val="00BD46BA"/>
    <w:rsid w:val="00BD4FA6"/>
    <w:rsid w:val="00BD5542"/>
    <w:rsid w:val="00BD570E"/>
    <w:rsid w:val="00BD7E26"/>
    <w:rsid w:val="00BE04A7"/>
    <w:rsid w:val="00BE112D"/>
    <w:rsid w:val="00BE1205"/>
    <w:rsid w:val="00BE210C"/>
    <w:rsid w:val="00BE23A2"/>
    <w:rsid w:val="00BE28E0"/>
    <w:rsid w:val="00BE47CA"/>
    <w:rsid w:val="00BE5CCD"/>
    <w:rsid w:val="00BE5E2C"/>
    <w:rsid w:val="00BE776F"/>
    <w:rsid w:val="00BF067C"/>
    <w:rsid w:val="00BF0AED"/>
    <w:rsid w:val="00BF103A"/>
    <w:rsid w:val="00BF13B9"/>
    <w:rsid w:val="00BF286F"/>
    <w:rsid w:val="00BF2A2D"/>
    <w:rsid w:val="00BF2B96"/>
    <w:rsid w:val="00BF42E6"/>
    <w:rsid w:val="00BF48B9"/>
    <w:rsid w:val="00BF4D9D"/>
    <w:rsid w:val="00BF5824"/>
    <w:rsid w:val="00BF5D59"/>
    <w:rsid w:val="00BF5E52"/>
    <w:rsid w:val="00BF7444"/>
    <w:rsid w:val="00BF74B8"/>
    <w:rsid w:val="00C00102"/>
    <w:rsid w:val="00C01708"/>
    <w:rsid w:val="00C01999"/>
    <w:rsid w:val="00C0204E"/>
    <w:rsid w:val="00C02A94"/>
    <w:rsid w:val="00C03356"/>
    <w:rsid w:val="00C04755"/>
    <w:rsid w:val="00C04843"/>
    <w:rsid w:val="00C0537E"/>
    <w:rsid w:val="00C05706"/>
    <w:rsid w:val="00C0689B"/>
    <w:rsid w:val="00C1095A"/>
    <w:rsid w:val="00C1114A"/>
    <w:rsid w:val="00C11854"/>
    <w:rsid w:val="00C12B1B"/>
    <w:rsid w:val="00C145C4"/>
    <w:rsid w:val="00C165FA"/>
    <w:rsid w:val="00C175AB"/>
    <w:rsid w:val="00C176B8"/>
    <w:rsid w:val="00C21AF4"/>
    <w:rsid w:val="00C21D94"/>
    <w:rsid w:val="00C21F3D"/>
    <w:rsid w:val="00C2233B"/>
    <w:rsid w:val="00C2282B"/>
    <w:rsid w:val="00C22DA5"/>
    <w:rsid w:val="00C233D1"/>
    <w:rsid w:val="00C24122"/>
    <w:rsid w:val="00C25459"/>
    <w:rsid w:val="00C25FE9"/>
    <w:rsid w:val="00C2619E"/>
    <w:rsid w:val="00C27351"/>
    <w:rsid w:val="00C27357"/>
    <w:rsid w:val="00C275E0"/>
    <w:rsid w:val="00C279D6"/>
    <w:rsid w:val="00C30611"/>
    <w:rsid w:val="00C31A07"/>
    <w:rsid w:val="00C31FB2"/>
    <w:rsid w:val="00C32645"/>
    <w:rsid w:val="00C329BF"/>
    <w:rsid w:val="00C33543"/>
    <w:rsid w:val="00C35821"/>
    <w:rsid w:val="00C36009"/>
    <w:rsid w:val="00C36051"/>
    <w:rsid w:val="00C36171"/>
    <w:rsid w:val="00C36892"/>
    <w:rsid w:val="00C368C4"/>
    <w:rsid w:val="00C36D73"/>
    <w:rsid w:val="00C37303"/>
    <w:rsid w:val="00C37547"/>
    <w:rsid w:val="00C37EFB"/>
    <w:rsid w:val="00C416B6"/>
    <w:rsid w:val="00C41D87"/>
    <w:rsid w:val="00C45643"/>
    <w:rsid w:val="00C47855"/>
    <w:rsid w:val="00C504C6"/>
    <w:rsid w:val="00C50641"/>
    <w:rsid w:val="00C5088A"/>
    <w:rsid w:val="00C50F6D"/>
    <w:rsid w:val="00C525F0"/>
    <w:rsid w:val="00C526BD"/>
    <w:rsid w:val="00C52F47"/>
    <w:rsid w:val="00C539C4"/>
    <w:rsid w:val="00C53A7F"/>
    <w:rsid w:val="00C554E8"/>
    <w:rsid w:val="00C56EF5"/>
    <w:rsid w:val="00C56F30"/>
    <w:rsid w:val="00C57C3D"/>
    <w:rsid w:val="00C6040B"/>
    <w:rsid w:val="00C61E08"/>
    <w:rsid w:val="00C636FF"/>
    <w:rsid w:val="00C63B8B"/>
    <w:rsid w:val="00C6476B"/>
    <w:rsid w:val="00C65BD5"/>
    <w:rsid w:val="00C66563"/>
    <w:rsid w:val="00C710AB"/>
    <w:rsid w:val="00C71CFE"/>
    <w:rsid w:val="00C73DD9"/>
    <w:rsid w:val="00C7416C"/>
    <w:rsid w:val="00C74261"/>
    <w:rsid w:val="00C75397"/>
    <w:rsid w:val="00C76FF5"/>
    <w:rsid w:val="00C7786B"/>
    <w:rsid w:val="00C800F0"/>
    <w:rsid w:val="00C8024C"/>
    <w:rsid w:val="00C805E7"/>
    <w:rsid w:val="00C80AD4"/>
    <w:rsid w:val="00C81897"/>
    <w:rsid w:val="00C8286B"/>
    <w:rsid w:val="00C84172"/>
    <w:rsid w:val="00C84372"/>
    <w:rsid w:val="00C866F1"/>
    <w:rsid w:val="00C86D50"/>
    <w:rsid w:val="00C90546"/>
    <w:rsid w:val="00C90CAA"/>
    <w:rsid w:val="00C90D70"/>
    <w:rsid w:val="00C90E93"/>
    <w:rsid w:val="00C911C0"/>
    <w:rsid w:val="00C91746"/>
    <w:rsid w:val="00C92906"/>
    <w:rsid w:val="00C92D19"/>
    <w:rsid w:val="00C930F0"/>
    <w:rsid w:val="00C93C18"/>
    <w:rsid w:val="00C941ED"/>
    <w:rsid w:val="00C94C34"/>
    <w:rsid w:val="00C95061"/>
    <w:rsid w:val="00C9754A"/>
    <w:rsid w:val="00C977FF"/>
    <w:rsid w:val="00CA36DF"/>
    <w:rsid w:val="00CA5150"/>
    <w:rsid w:val="00CA693E"/>
    <w:rsid w:val="00CB022C"/>
    <w:rsid w:val="00CB0940"/>
    <w:rsid w:val="00CB0AC5"/>
    <w:rsid w:val="00CB145C"/>
    <w:rsid w:val="00CB1A89"/>
    <w:rsid w:val="00CB2232"/>
    <w:rsid w:val="00CB28D5"/>
    <w:rsid w:val="00CB4DFE"/>
    <w:rsid w:val="00CB5866"/>
    <w:rsid w:val="00CB59F4"/>
    <w:rsid w:val="00CB5DA6"/>
    <w:rsid w:val="00CB69C7"/>
    <w:rsid w:val="00CB6C01"/>
    <w:rsid w:val="00CB6C43"/>
    <w:rsid w:val="00CB76CF"/>
    <w:rsid w:val="00CC0C4F"/>
    <w:rsid w:val="00CC0E4C"/>
    <w:rsid w:val="00CC1302"/>
    <w:rsid w:val="00CC49F6"/>
    <w:rsid w:val="00CC60F3"/>
    <w:rsid w:val="00CC70E8"/>
    <w:rsid w:val="00CC7406"/>
    <w:rsid w:val="00CC75A3"/>
    <w:rsid w:val="00CC7EF4"/>
    <w:rsid w:val="00CD1E3F"/>
    <w:rsid w:val="00CD2164"/>
    <w:rsid w:val="00CD293F"/>
    <w:rsid w:val="00CD2DC1"/>
    <w:rsid w:val="00CD3185"/>
    <w:rsid w:val="00CD35A3"/>
    <w:rsid w:val="00CD398B"/>
    <w:rsid w:val="00CD3E1E"/>
    <w:rsid w:val="00CD5269"/>
    <w:rsid w:val="00CD6111"/>
    <w:rsid w:val="00CD620B"/>
    <w:rsid w:val="00CD7332"/>
    <w:rsid w:val="00CE0883"/>
    <w:rsid w:val="00CE1A02"/>
    <w:rsid w:val="00CE4BF1"/>
    <w:rsid w:val="00CE5D0C"/>
    <w:rsid w:val="00CF0180"/>
    <w:rsid w:val="00CF0CBA"/>
    <w:rsid w:val="00CF149A"/>
    <w:rsid w:val="00CF28F3"/>
    <w:rsid w:val="00CF2B9A"/>
    <w:rsid w:val="00CF3CE1"/>
    <w:rsid w:val="00CF3D7C"/>
    <w:rsid w:val="00CF4E0D"/>
    <w:rsid w:val="00CF6371"/>
    <w:rsid w:val="00CF689D"/>
    <w:rsid w:val="00CF7E6B"/>
    <w:rsid w:val="00D031E7"/>
    <w:rsid w:val="00D0350B"/>
    <w:rsid w:val="00D04042"/>
    <w:rsid w:val="00D04C35"/>
    <w:rsid w:val="00D05857"/>
    <w:rsid w:val="00D07677"/>
    <w:rsid w:val="00D10A0B"/>
    <w:rsid w:val="00D12C9B"/>
    <w:rsid w:val="00D12DBE"/>
    <w:rsid w:val="00D130D7"/>
    <w:rsid w:val="00D1399C"/>
    <w:rsid w:val="00D139A9"/>
    <w:rsid w:val="00D144EE"/>
    <w:rsid w:val="00D14D29"/>
    <w:rsid w:val="00D15312"/>
    <w:rsid w:val="00D1598D"/>
    <w:rsid w:val="00D16872"/>
    <w:rsid w:val="00D17040"/>
    <w:rsid w:val="00D173F0"/>
    <w:rsid w:val="00D17E75"/>
    <w:rsid w:val="00D209A3"/>
    <w:rsid w:val="00D209F2"/>
    <w:rsid w:val="00D21515"/>
    <w:rsid w:val="00D236D1"/>
    <w:rsid w:val="00D2417D"/>
    <w:rsid w:val="00D24EE8"/>
    <w:rsid w:val="00D2555B"/>
    <w:rsid w:val="00D25AF5"/>
    <w:rsid w:val="00D25E2B"/>
    <w:rsid w:val="00D301AF"/>
    <w:rsid w:val="00D30A8B"/>
    <w:rsid w:val="00D30AF6"/>
    <w:rsid w:val="00D312C4"/>
    <w:rsid w:val="00D3339E"/>
    <w:rsid w:val="00D337D6"/>
    <w:rsid w:val="00D33958"/>
    <w:rsid w:val="00D34715"/>
    <w:rsid w:val="00D34767"/>
    <w:rsid w:val="00D355CD"/>
    <w:rsid w:val="00D36552"/>
    <w:rsid w:val="00D36A74"/>
    <w:rsid w:val="00D373B5"/>
    <w:rsid w:val="00D37A76"/>
    <w:rsid w:val="00D40841"/>
    <w:rsid w:val="00D408E3"/>
    <w:rsid w:val="00D41AD0"/>
    <w:rsid w:val="00D41FF2"/>
    <w:rsid w:val="00D42E3B"/>
    <w:rsid w:val="00D43039"/>
    <w:rsid w:val="00D43A28"/>
    <w:rsid w:val="00D44147"/>
    <w:rsid w:val="00D45465"/>
    <w:rsid w:val="00D45C70"/>
    <w:rsid w:val="00D4775E"/>
    <w:rsid w:val="00D5001D"/>
    <w:rsid w:val="00D50339"/>
    <w:rsid w:val="00D509A8"/>
    <w:rsid w:val="00D519A9"/>
    <w:rsid w:val="00D52BAB"/>
    <w:rsid w:val="00D532A5"/>
    <w:rsid w:val="00D5429B"/>
    <w:rsid w:val="00D55519"/>
    <w:rsid w:val="00D55572"/>
    <w:rsid w:val="00D56D5D"/>
    <w:rsid w:val="00D574F8"/>
    <w:rsid w:val="00D57E7E"/>
    <w:rsid w:val="00D6020C"/>
    <w:rsid w:val="00D60B39"/>
    <w:rsid w:val="00D611FB"/>
    <w:rsid w:val="00D620E2"/>
    <w:rsid w:val="00D62800"/>
    <w:rsid w:val="00D643B5"/>
    <w:rsid w:val="00D65285"/>
    <w:rsid w:val="00D657EF"/>
    <w:rsid w:val="00D66481"/>
    <w:rsid w:val="00D70532"/>
    <w:rsid w:val="00D70732"/>
    <w:rsid w:val="00D70E77"/>
    <w:rsid w:val="00D713F3"/>
    <w:rsid w:val="00D72945"/>
    <w:rsid w:val="00D74905"/>
    <w:rsid w:val="00D75DC5"/>
    <w:rsid w:val="00D75EAC"/>
    <w:rsid w:val="00D76688"/>
    <w:rsid w:val="00D7670C"/>
    <w:rsid w:val="00D7673E"/>
    <w:rsid w:val="00D76EAF"/>
    <w:rsid w:val="00D81270"/>
    <w:rsid w:val="00D81D81"/>
    <w:rsid w:val="00D82B43"/>
    <w:rsid w:val="00D83432"/>
    <w:rsid w:val="00D83752"/>
    <w:rsid w:val="00D843BD"/>
    <w:rsid w:val="00D84774"/>
    <w:rsid w:val="00D84B1A"/>
    <w:rsid w:val="00D84DD2"/>
    <w:rsid w:val="00D85185"/>
    <w:rsid w:val="00D85354"/>
    <w:rsid w:val="00D853BA"/>
    <w:rsid w:val="00D85A85"/>
    <w:rsid w:val="00D900C7"/>
    <w:rsid w:val="00D926E6"/>
    <w:rsid w:val="00D93030"/>
    <w:rsid w:val="00D93BE2"/>
    <w:rsid w:val="00D951BC"/>
    <w:rsid w:val="00D9617D"/>
    <w:rsid w:val="00D97395"/>
    <w:rsid w:val="00DA0205"/>
    <w:rsid w:val="00DA2080"/>
    <w:rsid w:val="00DA273C"/>
    <w:rsid w:val="00DA2F3A"/>
    <w:rsid w:val="00DA3F56"/>
    <w:rsid w:val="00DA59C2"/>
    <w:rsid w:val="00DA5C9E"/>
    <w:rsid w:val="00DA6542"/>
    <w:rsid w:val="00DA7880"/>
    <w:rsid w:val="00DA7FEE"/>
    <w:rsid w:val="00DB12CF"/>
    <w:rsid w:val="00DB196C"/>
    <w:rsid w:val="00DB1FE6"/>
    <w:rsid w:val="00DB21BC"/>
    <w:rsid w:val="00DB2DD4"/>
    <w:rsid w:val="00DB2E29"/>
    <w:rsid w:val="00DB3CB2"/>
    <w:rsid w:val="00DB51CE"/>
    <w:rsid w:val="00DB5C5C"/>
    <w:rsid w:val="00DB62C8"/>
    <w:rsid w:val="00DB6ECB"/>
    <w:rsid w:val="00DB79C1"/>
    <w:rsid w:val="00DC19B7"/>
    <w:rsid w:val="00DC1A3C"/>
    <w:rsid w:val="00DC225A"/>
    <w:rsid w:val="00DC2CF6"/>
    <w:rsid w:val="00DC3A17"/>
    <w:rsid w:val="00DC3E3E"/>
    <w:rsid w:val="00DC4693"/>
    <w:rsid w:val="00DC4FF8"/>
    <w:rsid w:val="00DC5CD6"/>
    <w:rsid w:val="00DC5D2A"/>
    <w:rsid w:val="00DC6111"/>
    <w:rsid w:val="00DC6C88"/>
    <w:rsid w:val="00DC7D2C"/>
    <w:rsid w:val="00DD073B"/>
    <w:rsid w:val="00DD0947"/>
    <w:rsid w:val="00DD149C"/>
    <w:rsid w:val="00DD1858"/>
    <w:rsid w:val="00DD1A73"/>
    <w:rsid w:val="00DD2FA4"/>
    <w:rsid w:val="00DD5B1E"/>
    <w:rsid w:val="00DD68AA"/>
    <w:rsid w:val="00DE1387"/>
    <w:rsid w:val="00DE1753"/>
    <w:rsid w:val="00DE1E78"/>
    <w:rsid w:val="00DE20CD"/>
    <w:rsid w:val="00DE28FF"/>
    <w:rsid w:val="00DE2921"/>
    <w:rsid w:val="00DE2EEB"/>
    <w:rsid w:val="00DE314B"/>
    <w:rsid w:val="00DE3A82"/>
    <w:rsid w:val="00DE552B"/>
    <w:rsid w:val="00DE56B0"/>
    <w:rsid w:val="00DE712A"/>
    <w:rsid w:val="00DF2A09"/>
    <w:rsid w:val="00DF2D20"/>
    <w:rsid w:val="00DF38D2"/>
    <w:rsid w:val="00DF3B38"/>
    <w:rsid w:val="00DF5EF4"/>
    <w:rsid w:val="00E000D0"/>
    <w:rsid w:val="00E0068D"/>
    <w:rsid w:val="00E01574"/>
    <w:rsid w:val="00E01B13"/>
    <w:rsid w:val="00E023FE"/>
    <w:rsid w:val="00E027FA"/>
    <w:rsid w:val="00E02CB3"/>
    <w:rsid w:val="00E0308B"/>
    <w:rsid w:val="00E03133"/>
    <w:rsid w:val="00E04B42"/>
    <w:rsid w:val="00E05814"/>
    <w:rsid w:val="00E0658F"/>
    <w:rsid w:val="00E06C71"/>
    <w:rsid w:val="00E11E93"/>
    <w:rsid w:val="00E1246C"/>
    <w:rsid w:val="00E14302"/>
    <w:rsid w:val="00E14CA2"/>
    <w:rsid w:val="00E16EB4"/>
    <w:rsid w:val="00E17852"/>
    <w:rsid w:val="00E208EC"/>
    <w:rsid w:val="00E21C2A"/>
    <w:rsid w:val="00E22215"/>
    <w:rsid w:val="00E22F58"/>
    <w:rsid w:val="00E2423C"/>
    <w:rsid w:val="00E24775"/>
    <w:rsid w:val="00E25010"/>
    <w:rsid w:val="00E258EF"/>
    <w:rsid w:val="00E25E00"/>
    <w:rsid w:val="00E262C3"/>
    <w:rsid w:val="00E27749"/>
    <w:rsid w:val="00E302D0"/>
    <w:rsid w:val="00E31A0F"/>
    <w:rsid w:val="00E33AC1"/>
    <w:rsid w:val="00E33DC2"/>
    <w:rsid w:val="00E34417"/>
    <w:rsid w:val="00E34AB6"/>
    <w:rsid w:val="00E4046A"/>
    <w:rsid w:val="00E40B7E"/>
    <w:rsid w:val="00E40E62"/>
    <w:rsid w:val="00E41431"/>
    <w:rsid w:val="00E430CE"/>
    <w:rsid w:val="00E4394A"/>
    <w:rsid w:val="00E44AA1"/>
    <w:rsid w:val="00E44CE8"/>
    <w:rsid w:val="00E458D9"/>
    <w:rsid w:val="00E459D8"/>
    <w:rsid w:val="00E460CE"/>
    <w:rsid w:val="00E47C68"/>
    <w:rsid w:val="00E524B5"/>
    <w:rsid w:val="00E53EB1"/>
    <w:rsid w:val="00E54B1A"/>
    <w:rsid w:val="00E55210"/>
    <w:rsid w:val="00E55AF6"/>
    <w:rsid w:val="00E56453"/>
    <w:rsid w:val="00E564F3"/>
    <w:rsid w:val="00E566F3"/>
    <w:rsid w:val="00E573B0"/>
    <w:rsid w:val="00E605A1"/>
    <w:rsid w:val="00E605BC"/>
    <w:rsid w:val="00E609E7"/>
    <w:rsid w:val="00E60A7B"/>
    <w:rsid w:val="00E6410A"/>
    <w:rsid w:val="00E642C2"/>
    <w:rsid w:val="00E6486D"/>
    <w:rsid w:val="00E65026"/>
    <w:rsid w:val="00E65303"/>
    <w:rsid w:val="00E65E6D"/>
    <w:rsid w:val="00E66EBE"/>
    <w:rsid w:val="00E675B0"/>
    <w:rsid w:val="00E704BE"/>
    <w:rsid w:val="00E7164F"/>
    <w:rsid w:val="00E7176F"/>
    <w:rsid w:val="00E7186B"/>
    <w:rsid w:val="00E72DB7"/>
    <w:rsid w:val="00E73BF5"/>
    <w:rsid w:val="00E740F5"/>
    <w:rsid w:val="00E765A3"/>
    <w:rsid w:val="00E76E3D"/>
    <w:rsid w:val="00E80AA9"/>
    <w:rsid w:val="00E81456"/>
    <w:rsid w:val="00E82450"/>
    <w:rsid w:val="00E8383D"/>
    <w:rsid w:val="00E8430D"/>
    <w:rsid w:val="00E84F37"/>
    <w:rsid w:val="00E86595"/>
    <w:rsid w:val="00E8773F"/>
    <w:rsid w:val="00E879C4"/>
    <w:rsid w:val="00E9022F"/>
    <w:rsid w:val="00E90DA6"/>
    <w:rsid w:val="00E911D3"/>
    <w:rsid w:val="00E92724"/>
    <w:rsid w:val="00E93B95"/>
    <w:rsid w:val="00E93FDD"/>
    <w:rsid w:val="00E94200"/>
    <w:rsid w:val="00E947DA"/>
    <w:rsid w:val="00E953E2"/>
    <w:rsid w:val="00E96272"/>
    <w:rsid w:val="00E96F1C"/>
    <w:rsid w:val="00E97DA1"/>
    <w:rsid w:val="00EA008D"/>
    <w:rsid w:val="00EA1158"/>
    <w:rsid w:val="00EA24F4"/>
    <w:rsid w:val="00EA258F"/>
    <w:rsid w:val="00EA2BBA"/>
    <w:rsid w:val="00EA2CEE"/>
    <w:rsid w:val="00EA3420"/>
    <w:rsid w:val="00EA367F"/>
    <w:rsid w:val="00EA39BB"/>
    <w:rsid w:val="00EA4F26"/>
    <w:rsid w:val="00EA4FA0"/>
    <w:rsid w:val="00EA7441"/>
    <w:rsid w:val="00EA757B"/>
    <w:rsid w:val="00EA7937"/>
    <w:rsid w:val="00EB031A"/>
    <w:rsid w:val="00EB3479"/>
    <w:rsid w:val="00EB3A3F"/>
    <w:rsid w:val="00EB455E"/>
    <w:rsid w:val="00EB6400"/>
    <w:rsid w:val="00EB66EF"/>
    <w:rsid w:val="00EB70A3"/>
    <w:rsid w:val="00EC02D1"/>
    <w:rsid w:val="00EC0DAC"/>
    <w:rsid w:val="00EC1D0D"/>
    <w:rsid w:val="00EC4963"/>
    <w:rsid w:val="00EC7002"/>
    <w:rsid w:val="00EC7990"/>
    <w:rsid w:val="00EC7F3A"/>
    <w:rsid w:val="00ED1E27"/>
    <w:rsid w:val="00ED1F88"/>
    <w:rsid w:val="00ED3898"/>
    <w:rsid w:val="00ED50B6"/>
    <w:rsid w:val="00ED600F"/>
    <w:rsid w:val="00ED6B02"/>
    <w:rsid w:val="00ED6CBC"/>
    <w:rsid w:val="00ED7073"/>
    <w:rsid w:val="00ED7357"/>
    <w:rsid w:val="00ED755B"/>
    <w:rsid w:val="00EE000B"/>
    <w:rsid w:val="00EE07A6"/>
    <w:rsid w:val="00EE1E55"/>
    <w:rsid w:val="00EE2753"/>
    <w:rsid w:val="00EE2C00"/>
    <w:rsid w:val="00EE347A"/>
    <w:rsid w:val="00EE3E21"/>
    <w:rsid w:val="00EE4068"/>
    <w:rsid w:val="00EE4086"/>
    <w:rsid w:val="00EE4EC4"/>
    <w:rsid w:val="00EE6F72"/>
    <w:rsid w:val="00EE6F89"/>
    <w:rsid w:val="00EE716D"/>
    <w:rsid w:val="00EF0CDF"/>
    <w:rsid w:val="00EF0E01"/>
    <w:rsid w:val="00EF13B4"/>
    <w:rsid w:val="00EF2267"/>
    <w:rsid w:val="00EF2A3C"/>
    <w:rsid w:val="00EF2E84"/>
    <w:rsid w:val="00EF3878"/>
    <w:rsid w:val="00EF3AB1"/>
    <w:rsid w:val="00EF517D"/>
    <w:rsid w:val="00EF5237"/>
    <w:rsid w:val="00EF54A8"/>
    <w:rsid w:val="00EF5F65"/>
    <w:rsid w:val="00EF6ABE"/>
    <w:rsid w:val="00EF6C6A"/>
    <w:rsid w:val="00F00355"/>
    <w:rsid w:val="00F00FF4"/>
    <w:rsid w:val="00F013F3"/>
    <w:rsid w:val="00F01CBA"/>
    <w:rsid w:val="00F04259"/>
    <w:rsid w:val="00F05013"/>
    <w:rsid w:val="00F06046"/>
    <w:rsid w:val="00F0739D"/>
    <w:rsid w:val="00F07A4C"/>
    <w:rsid w:val="00F10DD4"/>
    <w:rsid w:val="00F11732"/>
    <w:rsid w:val="00F12641"/>
    <w:rsid w:val="00F12E32"/>
    <w:rsid w:val="00F13063"/>
    <w:rsid w:val="00F13159"/>
    <w:rsid w:val="00F1501F"/>
    <w:rsid w:val="00F150B5"/>
    <w:rsid w:val="00F1686A"/>
    <w:rsid w:val="00F17051"/>
    <w:rsid w:val="00F17B61"/>
    <w:rsid w:val="00F20B52"/>
    <w:rsid w:val="00F21A13"/>
    <w:rsid w:val="00F23533"/>
    <w:rsid w:val="00F23862"/>
    <w:rsid w:val="00F24754"/>
    <w:rsid w:val="00F24DEF"/>
    <w:rsid w:val="00F251EF"/>
    <w:rsid w:val="00F25FA3"/>
    <w:rsid w:val="00F264BD"/>
    <w:rsid w:val="00F266B7"/>
    <w:rsid w:val="00F27679"/>
    <w:rsid w:val="00F30BE7"/>
    <w:rsid w:val="00F3176E"/>
    <w:rsid w:val="00F31BE4"/>
    <w:rsid w:val="00F32D03"/>
    <w:rsid w:val="00F33D50"/>
    <w:rsid w:val="00F3455F"/>
    <w:rsid w:val="00F374E4"/>
    <w:rsid w:val="00F379D9"/>
    <w:rsid w:val="00F40F7C"/>
    <w:rsid w:val="00F41932"/>
    <w:rsid w:val="00F4198A"/>
    <w:rsid w:val="00F425FE"/>
    <w:rsid w:val="00F42D90"/>
    <w:rsid w:val="00F448F9"/>
    <w:rsid w:val="00F4615F"/>
    <w:rsid w:val="00F46C64"/>
    <w:rsid w:val="00F46D15"/>
    <w:rsid w:val="00F52173"/>
    <w:rsid w:val="00F529D7"/>
    <w:rsid w:val="00F5354C"/>
    <w:rsid w:val="00F53ED9"/>
    <w:rsid w:val="00F55527"/>
    <w:rsid w:val="00F5588D"/>
    <w:rsid w:val="00F561F7"/>
    <w:rsid w:val="00F56FD5"/>
    <w:rsid w:val="00F57B3B"/>
    <w:rsid w:val="00F6061A"/>
    <w:rsid w:val="00F60738"/>
    <w:rsid w:val="00F611FB"/>
    <w:rsid w:val="00F62ED1"/>
    <w:rsid w:val="00F6360F"/>
    <w:rsid w:val="00F6430B"/>
    <w:rsid w:val="00F646CF"/>
    <w:rsid w:val="00F64E86"/>
    <w:rsid w:val="00F64F7F"/>
    <w:rsid w:val="00F65100"/>
    <w:rsid w:val="00F66243"/>
    <w:rsid w:val="00F67377"/>
    <w:rsid w:val="00F67786"/>
    <w:rsid w:val="00F701C4"/>
    <w:rsid w:val="00F706A8"/>
    <w:rsid w:val="00F711FE"/>
    <w:rsid w:val="00F72062"/>
    <w:rsid w:val="00F736AC"/>
    <w:rsid w:val="00F7424C"/>
    <w:rsid w:val="00F76FA9"/>
    <w:rsid w:val="00F7713B"/>
    <w:rsid w:val="00F77745"/>
    <w:rsid w:val="00F81F87"/>
    <w:rsid w:val="00F85935"/>
    <w:rsid w:val="00F86C39"/>
    <w:rsid w:val="00F86EE1"/>
    <w:rsid w:val="00F87226"/>
    <w:rsid w:val="00F87A23"/>
    <w:rsid w:val="00F9048A"/>
    <w:rsid w:val="00F90E96"/>
    <w:rsid w:val="00F90EAE"/>
    <w:rsid w:val="00F912C8"/>
    <w:rsid w:val="00F91318"/>
    <w:rsid w:val="00F92075"/>
    <w:rsid w:val="00F92499"/>
    <w:rsid w:val="00F927AB"/>
    <w:rsid w:val="00F932D4"/>
    <w:rsid w:val="00F94FD2"/>
    <w:rsid w:val="00F96352"/>
    <w:rsid w:val="00F96E42"/>
    <w:rsid w:val="00F9738B"/>
    <w:rsid w:val="00F97B47"/>
    <w:rsid w:val="00FA276A"/>
    <w:rsid w:val="00FA3977"/>
    <w:rsid w:val="00FA4418"/>
    <w:rsid w:val="00FA45F0"/>
    <w:rsid w:val="00FA4DA3"/>
    <w:rsid w:val="00FA5FAF"/>
    <w:rsid w:val="00FA65B4"/>
    <w:rsid w:val="00FA7639"/>
    <w:rsid w:val="00FB0B98"/>
    <w:rsid w:val="00FB2D3D"/>
    <w:rsid w:val="00FB2F89"/>
    <w:rsid w:val="00FB30C4"/>
    <w:rsid w:val="00FB47BF"/>
    <w:rsid w:val="00FB4DAC"/>
    <w:rsid w:val="00FB50AF"/>
    <w:rsid w:val="00FB6328"/>
    <w:rsid w:val="00FB7080"/>
    <w:rsid w:val="00FB7E01"/>
    <w:rsid w:val="00FC1774"/>
    <w:rsid w:val="00FC1BEB"/>
    <w:rsid w:val="00FC3DA2"/>
    <w:rsid w:val="00FC40DE"/>
    <w:rsid w:val="00FC5825"/>
    <w:rsid w:val="00FC5996"/>
    <w:rsid w:val="00FC5AEA"/>
    <w:rsid w:val="00FC5AF5"/>
    <w:rsid w:val="00FC5D46"/>
    <w:rsid w:val="00FC6016"/>
    <w:rsid w:val="00FC6BCD"/>
    <w:rsid w:val="00FC7576"/>
    <w:rsid w:val="00FD2014"/>
    <w:rsid w:val="00FD2B27"/>
    <w:rsid w:val="00FD2F6D"/>
    <w:rsid w:val="00FD4451"/>
    <w:rsid w:val="00FD5146"/>
    <w:rsid w:val="00FD5731"/>
    <w:rsid w:val="00FD5B9A"/>
    <w:rsid w:val="00FE19FF"/>
    <w:rsid w:val="00FE2760"/>
    <w:rsid w:val="00FE2C40"/>
    <w:rsid w:val="00FE352C"/>
    <w:rsid w:val="00FE427A"/>
    <w:rsid w:val="00FE48AB"/>
    <w:rsid w:val="00FE5697"/>
    <w:rsid w:val="00FE64B2"/>
    <w:rsid w:val="00FE655F"/>
    <w:rsid w:val="00FE7770"/>
    <w:rsid w:val="00FF0664"/>
    <w:rsid w:val="00FF094F"/>
    <w:rsid w:val="00FF14C8"/>
    <w:rsid w:val="00FF19B7"/>
    <w:rsid w:val="00FF1B89"/>
    <w:rsid w:val="00FF1F75"/>
    <w:rsid w:val="00FF2C01"/>
    <w:rsid w:val="00FF4B3B"/>
    <w:rsid w:val="00FF5644"/>
    <w:rsid w:val="00FF5E18"/>
    <w:rsid w:val="00FF63B1"/>
    <w:rsid w:val="00FF7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47B7A2A0"/>
  <w15:chartTrackingRefBased/>
  <w15:docId w15:val="{D0EA26D9-59D6-4B1B-A47F-689C32033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iPriority="99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99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99" w:unhideWhenUsed="1"/>
    <w:lsdException w:name="List Bullet" w:semiHidden="1" w:uiPriority="99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F6D4B"/>
    <w:pPr>
      <w:spacing w:before="120" w:after="120" w:line="264" w:lineRule="auto"/>
      <w:jc w:val="both"/>
    </w:pPr>
    <w:rPr>
      <w:rFonts w:cs="Arial"/>
      <w:sz w:val="26"/>
      <w:szCs w:val="24"/>
    </w:rPr>
  </w:style>
  <w:style w:type="paragraph" w:styleId="Heading1">
    <w:name w:val="heading 1"/>
    <w:basedOn w:val="Heading2"/>
    <w:next w:val="Normal"/>
    <w:link w:val="Heading1Char"/>
    <w:uiPriority w:val="9"/>
    <w:qFormat/>
    <w:rsid w:val="00D75EAC"/>
    <w:pPr>
      <w:numPr>
        <w:ilvl w:val="0"/>
      </w:numPr>
      <w:shd w:val="clear" w:color="auto" w:fill="DEF2F6"/>
      <w:spacing w:before="0" w:after="480"/>
      <w:jc w:val="left"/>
      <w:outlineLvl w:val="0"/>
    </w:pPr>
    <w:rPr>
      <w:rFonts w:ascii="Aachen" w:hAnsi="Aachen"/>
      <w:color w:val="323E4F"/>
      <w:sz w:val="42"/>
    </w:rPr>
  </w:style>
  <w:style w:type="paragraph" w:styleId="Heading2">
    <w:name w:val="heading 2"/>
    <w:basedOn w:val="Normal"/>
    <w:next w:val="Normal"/>
    <w:link w:val="Heading2Char"/>
    <w:qFormat/>
    <w:rsid w:val="00105AED"/>
    <w:pPr>
      <w:keepNext/>
      <w:numPr>
        <w:ilvl w:val="1"/>
        <w:numId w:val="11"/>
      </w:numPr>
      <w:spacing w:before="240" w:after="60"/>
      <w:outlineLvl w:val="1"/>
    </w:pPr>
    <w:rPr>
      <w:rFonts w:cs="Times New Roman"/>
      <w:b/>
      <w:bCs/>
      <w:iCs/>
      <w:sz w:val="32"/>
      <w:szCs w:val="32"/>
      <w:lang w:val="x-none" w:eastAsia="x-none"/>
    </w:rPr>
  </w:style>
  <w:style w:type="paragraph" w:styleId="Heading3">
    <w:name w:val="heading 3"/>
    <w:basedOn w:val="Normal"/>
    <w:next w:val="Normal"/>
    <w:link w:val="Heading3Char"/>
    <w:qFormat/>
    <w:rsid w:val="00E642C2"/>
    <w:pPr>
      <w:keepNext/>
      <w:numPr>
        <w:ilvl w:val="2"/>
        <w:numId w:val="11"/>
      </w:numPr>
      <w:spacing w:before="240" w:after="60"/>
      <w:outlineLvl w:val="2"/>
    </w:pPr>
    <w:rPr>
      <w:rFonts w:cs="Times New Roman"/>
      <w:b/>
      <w:bCs/>
      <w:sz w:val="28"/>
      <w:szCs w:val="26"/>
      <w:lang w:val="x-none" w:eastAsia="x-none"/>
    </w:rPr>
  </w:style>
  <w:style w:type="paragraph" w:styleId="Heading4">
    <w:name w:val="heading 4"/>
    <w:basedOn w:val="Normal"/>
    <w:next w:val="Normal"/>
    <w:link w:val="Heading4Char"/>
    <w:qFormat/>
    <w:rsid w:val="00CD2DC1"/>
    <w:pPr>
      <w:keepNext/>
      <w:numPr>
        <w:ilvl w:val="3"/>
        <w:numId w:val="11"/>
      </w:numPr>
      <w:spacing w:before="240" w:after="60"/>
      <w:outlineLvl w:val="3"/>
    </w:pPr>
    <w:rPr>
      <w:rFonts w:cs="Times New Roman"/>
      <w:b/>
      <w:bCs/>
      <w:szCs w:val="28"/>
      <w:lang w:val="x-none" w:eastAsia="x-none"/>
    </w:rPr>
  </w:style>
  <w:style w:type="paragraph" w:styleId="Heading5">
    <w:name w:val="heading 5"/>
    <w:basedOn w:val="Normal"/>
    <w:next w:val="Normal"/>
    <w:link w:val="Heading5Char"/>
    <w:qFormat/>
    <w:rsid w:val="00E642C2"/>
    <w:pPr>
      <w:numPr>
        <w:ilvl w:val="4"/>
        <w:numId w:val="11"/>
      </w:numPr>
      <w:spacing w:before="240" w:after="60"/>
      <w:outlineLvl w:val="4"/>
    </w:pPr>
    <w:rPr>
      <w:rFonts w:cs="Times New Roman"/>
      <w:b/>
      <w:bCs/>
      <w:iCs/>
      <w:szCs w:val="26"/>
      <w:lang w:val="x-none" w:eastAsia="x-none"/>
    </w:rPr>
  </w:style>
  <w:style w:type="paragraph" w:styleId="Heading6">
    <w:name w:val="heading 6"/>
    <w:basedOn w:val="Normal"/>
    <w:next w:val="Normal"/>
    <w:link w:val="Heading6Char"/>
    <w:qFormat/>
    <w:rsid w:val="00E642C2"/>
    <w:pPr>
      <w:numPr>
        <w:ilvl w:val="5"/>
        <w:numId w:val="11"/>
      </w:numPr>
      <w:spacing w:before="240" w:after="60"/>
      <w:outlineLvl w:val="5"/>
    </w:pPr>
    <w:rPr>
      <w:rFonts w:cs="Times New Roman"/>
      <w:b/>
      <w:bCs/>
      <w:szCs w:val="22"/>
      <w:lang w:val="x-none" w:eastAsia="x-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uiPriority w:val="99"/>
    <w:rsid w:val="008F4779"/>
    <w:rPr>
      <w:color w:val="0000FF"/>
      <w:u w:val="single"/>
    </w:rPr>
  </w:style>
  <w:style w:type="character" w:styleId="FollowedHyperlink">
    <w:name w:val="FollowedHyperlink"/>
    <w:rsid w:val="008F4779"/>
    <w:rPr>
      <w:color w:val="800080"/>
      <w:u w:val="single"/>
    </w:rPr>
  </w:style>
  <w:style w:type="character" w:customStyle="1" w:styleId="Heading1Char">
    <w:name w:val="Heading 1 Char"/>
    <w:link w:val="Heading1"/>
    <w:uiPriority w:val="9"/>
    <w:locked/>
    <w:rsid w:val="00D75EAC"/>
    <w:rPr>
      <w:rFonts w:ascii="Aachen" w:hAnsi="Aachen"/>
      <w:b/>
      <w:bCs/>
      <w:iCs/>
      <w:color w:val="323E4F"/>
      <w:sz w:val="42"/>
      <w:szCs w:val="32"/>
      <w:shd w:val="clear" w:color="auto" w:fill="DEF2F6"/>
      <w:lang w:val="x-none" w:eastAsia="x-none"/>
    </w:rPr>
  </w:style>
  <w:style w:type="character" w:customStyle="1" w:styleId="Heading2Char">
    <w:name w:val="Heading 2 Char"/>
    <w:link w:val="Heading2"/>
    <w:locked/>
    <w:rsid w:val="00105AED"/>
    <w:rPr>
      <w:b/>
      <w:bCs/>
      <w:iCs/>
      <w:sz w:val="32"/>
      <w:szCs w:val="32"/>
      <w:lang w:val="x-none" w:eastAsia="x-none"/>
    </w:rPr>
  </w:style>
  <w:style w:type="character" w:customStyle="1" w:styleId="Heading3Char">
    <w:name w:val="Heading 3 Char"/>
    <w:link w:val="Heading3"/>
    <w:locked/>
    <w:rsid w:val="00E642C2"/>
    <w:rPr>
      <w:b/>
      <w:bCs/>
      <w:sz w:val="28"/>
      <w:szCs w:val="26"/>
      <w:lang w:val="x-none" w:eastAsia="x-none"/>
    </w:rPr>
  </w:style>
  <w:style w:type="paragraph" w:styleId="Index2">
    <w:name w:val="index 2"/>
    <w:basedOn w:val="Normal"/>
    <w:next w:val="Normal"/>
    <w:autoRedefine/>
    <w:uiPriority w:val="99"/>
    <w:semiHidden/>
    <w:rsid w:val="008F4779"/>
    <w:rPr>
      <w:rFonts w:cs="Times New Roman"/>
    </w:rPr>
  </w:style>
  <w:style w:type="paragraph" w:styleId="TOC1">
    <w:name w:val="toc 1"/>
    <w:basedOn w:val="Normal"/>
    <w:next w:val="Normal"/>
    <w:autoRedefine/>
    <w:uiPriority w:val="39"/>
    <w:qFormat/>
    <w:rsid w:val="0052387D"/>
    <w:pPr>
      <w:tabs>
        <w:tab w:val="left" w:pos="432"/>
        <w:tab w:val="right" w:pos="6768"/>
      </w:tabs>
    </w:pPr>
    <w:rPr>
      <w:b/>
      <w:bCs/>
    </w:rPr>
  </w:style>
  <w:style w:type="paragraph" w:styleId="TOC2">
    <w:name w:val="toc 2"/>
    <w:basedOn w:val="Normal"/>
    <w:next w:val="Normal"/>
    <w:autoRedefine/>
    <w:uiPriority w:val="39"/>
    <w:qFormat/>
    <w:rsid w:val="0052387D"/>
    <w:pPr>
      <w:tabs>
        <w:tab w:val="left" w:pos="1008"/>
        <w:tab w:val="right" w:pos="6768"/>
      </w:tabs>
      <w:spacing w:before="80" w:after="80"/>
      <w:ind w:left="432"/>
    </w:pPr>
    <w:rPr>
      <w:rFonts w:cs="Times New Roman"/>
      <w:bCs/>
      <w:szCs w:val="20"/>
    </w:rPr>
  </w:style>
  <w:style w:type="paragraph" w:styleId="TOC3">
    <w:name w:val="toc 3"/>
    <w:basedOn w:val="Normal"/>
    <w:next w:val="Normal"/>
    <w:autoRedefine/>
    <w:uiPriority w:val="39"/>
    <w:qFormat/>
    <w:rsid w:val="0052387D"/>
    <w:pPr>
      <w:tabs>
        <w:tab w:val="left" w:pos="1728"/>
        <w:tab w:val="right" w:pos="6768"/>
      </w:tabs>
      <w:spacing w:before="40" w:after="40" w:line="240" w:lineRule="auto"/>
      <w:ind w:left="1008"/>
    </w:pPr>
    <w:rPr>
      <w:rFonts w:cs="Times New Roman"/>
      <w:szCs w:val="20"/>
    </w:rPr>
  </w:style>
  <w:style w:type="paragraph" w:styleId="TOC4">
    <w:name w:val="toc 4"/>
    <w:basedOn w:val="Normal"/>
    <w:next w:val="Normal"/>
    <w:autoRedefine/>
    <w:uiPriority w:val="39"/>
    <w:rsid w:val="008F4779"/>
    <w:pPr>
      <w:ind w:left="480"/>
    </w:pPr>
    <w:rPr>
      <w:rFonts w:cs="Times New Roman"/>
      <w:sz w:val="20"/>
      <w:szCs w:val="20"/>
    </w:rPr>
  </w:style>
  <w:style w:type="paragraph" w:styleId="TOC5">
    <w:name w:val="toc 5"/>
    <w:basedOn w:val="Normal"/>
    <w:next w:val="Normal"/>
    <w:autoRedefine/>
    <w:uiPriority w:val="39"/>
    <w:rsid w:val="008F4779"/>
    <w:pPr>
      <w:ind w:left="720"/>
    </w:pPr>
    <w:rPr>
      <w:rFonts w:cs="Times New Roman"/>
      <w:sz w:val="20"/>
      <w:szCs w:val="20"/>
    </w:rPr>
  </w:style>
  <w:style w:type="paragraph" w:styleId="TOC6">
    <w:name w:val="toc 6"/>
    <w:basedOn w:val="Normal"/>
    <w:next w:val="Normal"/>
    <w:autoRedefine/>
    <w:uiPriority w:val="39"/>
    <w:rsid w:val="008F4779"/>
    <w:pPr>
      <w:ind w:left="960"/>
    </w:pPr>
    <w:rPr>
      <w:rFonts w:cs="Times New Roman"/>
      <w:sz w:val="20"/>
      <w:szCs w:val="20"/>
    </w:rPr>
  </w:style>
  <w:style w:type="paragraph" w:styleId="Header">
    <w:name w:val="header"/>
    <w:basedOn w:val="Normal"/>
    <w:link w:val="HeaderChar"/>
    <w:uiPriority w:val="99"/>
    <w:rsid w:val="008F4779"/>
    <w:pPr>
      <w:tabs>
        <w:tab w:val="center" w:pos="4320"/>
        <w:tab w:val="right" w:pos="8640"/>
      </w:tabs>
    </w:pPr>
    <w:rPr>
      <w:rFonts w:cs="Times New Roman"/>
      <w:lang w:val="x-none" w:eastAsia="x-none"/>
    </w:rPr>
  </w:style>
  <w:style w:type="paragraph" w:styleId="Caption">
    <w:name w:val="caption"/>
    <w:aliases w:val="Caption_hinh"/>
    <w:basedOn w:val="Normal"/>
    <w:next w:val="Normal"/>
    <w:uiPriority w:val="99"/>
    <w:qFormat/>
    <w:rsid w:val="00C31A07"/>
    <w:pPr>
      <w:spacing w:before="60" w:line="240" w:lineRule="auto"/>
      <w:jc w:val="center"/>
    </w:pPr>
    <w:rPr>
      <w:rFonts w:cs="Times New Roman"/>
      <w:b/>
      <w:bCs/>
      <w:sz w:val="22"/>
      <w:szCs w:val="20"/>
    </w:rPr>
  </w:style>
  <w:style w:type="paragraph" w:styleId="TableofFigures">
    <w:name w:val="table of figures"/>
    <w:basedOn w:val="Normal"/>
    <w:next w:val="Normal"/>
    <w:uiPriority w:val="99"/>
    <w:rsid w:val="008F4779"/>
    <w:rPr>
      <w:rFonts w:cs="Times New Roman"/>
    </w:rPr>
  </w:style>
  <w:style w:type="paragraph" w:styleId="ListParagraph">
    <w:name w:val="List Paragraph"/>
    <w:aliases w:val="List_so_thu_tu"/>
    <w:basedOn w:val="Normal"/>
    <w:uiPriority w:val="34"/>
    <w:qFormat/>
    <w:rsid w:val="00C37303"/>
    <w:pPr>
      <w:numPr>
        <w:numId w:val="9"/>
      </w:numPr>
      <w:spacing w:before="60" w:after="60"/>
      <w:contextualSpacing/>
    </w:pPr>
  </w:style>
  <w:style w:type="paragraph" w:styleId="DocumentMap">
    <w:name w:val="Document Map"/>
    <w:basedOn w:val="Normal"/>
    <w:link w:val="DocumentMapChar"/>
    <w:uiPriority w:val="99"/>
    <w:semiHidden/>
    <w:rsid w:val="008F4779"/>
    <w:pPr>
      <w:shd w:val="clear" w:color="auto" w:fill="000080"/>
    </w:pPr>
    <w:rPr>
      <w:rFonts w:ascii="Tahoma" w:hAnsi="Tahoma" w:cs="Times New Roman"/>
      <w:sz w:val="20"/>
      <w:szCs w:val="20"/>
      <w:lang w:val="x-none" w:eastAsia="x-none"/>
    </w:rPr>
  </w:style>
  <w:style w:type="paragraph" w:styleId="TOC7">
    <w:name w:val="toc 7"/>
    <w:basedOn w:val="Normal"/>
    <w:next w:val="Normal"/>
    <w:autoRedefine/>
    <w:uiPriority w:val="39"/>
    <w:rsid w:val="008223D3"/>
    <w:pPr>
      <w:ind w:left="1200"/>
    </w:pPr>
    <w:rPr>
      <w:rFonts w:cs="Times New Roman"/>
      <w:sz w:val="20"/>
      <w:szCs w:val="20"/>
    </w:rPr>
  </w:style>
  <w:style w:type="paragraph" w:styleId="TOC8">
    <w:name w:val="toc 8"/>
    <w:basedOn w:val="Normal"/>
    <w:next w:val="Normal"/>
    <w:autoRedefine/>
    <w:uiPriority w:val="39"/>
    <w:rsid w:val="008223D3"/>
    <w:pPr>
      <w:ind w:left="1440"/>
    </w:pPr>
    <w:rPr>
      <w:rFonts w:cs="Times New Roman"/>
      <w:sz w:val="20"/>
      <w:szCs w:val="20"/>
    </w:rPr>
  </w:style>
  <w:style w:type="paragraph" w:styleId="TOC9">
    <w:name w:val="toc 9"/>
    <w:basedOn w:val="Normal"/>
    <w:next w:val="Normal"/>
    <w:autoRedefine/>
    <w:uiPriority w:val="39"/>
    <w:rsid w:val="008223D3"/>
    <w:pPr>
      <w:ind w:left="1680"/>
    </w:pPr>
    <w:rPr>
      <w:rFonts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rsid w:val="00FE7770"/>
    <w:pPr>
      <w:tabs>
        <w:tab w:val="center" w:pos="4320"/>
        <w:tab w:val="right" w:pos="8640"/>
      </w:tabs>
    </w:pPr>
    <w:rPr>
      <w:rFonts w:cs="Times New Roman"/>
      <w:lang w:val="x-none" w:eastAsia="x-none"/>
    </w:rPr>
  </w:style>
  <w:style w:type="table" w:styleId="TableGrid">
    <w:name w:val="Table Grid"/>
    <w:basedOn w:val="TableNormal"/>
    <w:uiPriority w:val="39"/>
    <w:rsid w:val="008F477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Listhang025">
    <w:name w:val="List_hang0.25"/>
    <w:basedOn w:val="NoList"/>
    <w:rsid w:val="00F932D4"/>
    <w:pPr>
      <w:numPr>
        <w:numId w:val="2"/>
      </w:numPr>
    </w:pPr>
  </w:style>
  <w:style w:type="numbering" w:customStyle="1" w:styleId="BulletedList">
    <w:name w:val="Bulleted List"/>
    <w:rsid w:val="00DE1753"/>
    <w:pPr>
      <w:numPr>
        <w:numId w:val="3"/>
      </w:numPr>
    </w:pPr>
  </w:style>
  <w:style w:type="paragraph" w:customStyle="1" w:styleId="Phuluc">
    <w:name w:val="Phu_luc"/>
    <w:basedOn w:val="Normal"/>
    <w:uiPriority w:val="99"/>
    <w:qFormat/>
    <w:rsid w:val="002302C4"/>
    <w:pPr>
      <w:spacing w:line="360" w:lineRule="auto"/>
      <w:jc w:val="center"/>
    </w:pPr>
    <w:rPr>
      <w:rFonts w:ascii="Aachen" w:hAnsi="Aachen"/>
      <w:b/>
      <w:sz w:val="36"/>
    </w:rPr>
  </w:style>
  <w:style w:type="paragraph" w:customStyle="1" w:styleId="Ghichugiua">
    <w:name w:val="Ghi_chu_giua"/>
    <w:basedOn w:val="Normal"/>
    <w:uiPriority w:val="99"/>
    <w:rsid w:val="00185618"/>
    <w:pPr>
      <w:jc w:val="center"/>
    </w:pPr>
    <w:rPr>
      <w:rFonts w:cs="Times New Roman"/>
      <w:i/>
      <w:iCs/>
      <w:szCs w:val="20"/>
    </w:rPr>
  </w:style>
  <w:style w:type="character" w:customStyle="1" w:styleId="FooterChar">
    <w:name w:val="Footer Char"/>
    <w:link w:val="Footer"/>
    <w:uiPriority w:val="99"/>
    <w:rsid w:val="00D4775E"/>
    <w:rPr>
      <w:rFonts w:cs="Arial"/>
      <w:sz w:val="24"/>
      <w:szCs w:val="24"/>
    </w:rPr>
  </w:style>
  <w:style w:type="paragraph" w:customStyle="1" w:styleId="CaptionBang">
    <w:name w:val="Caption_Bang"/>
    <w:basedOn w:val="Caption"/>
    <w:uiPriority w:val="99"/>
    <w:rsid w:val="00E17852"/>
    <w:pPr>
      <w:spacing w:before="120" w:after="60"/>
      <w:jc w:val="left"/>
    </w:pPr>
  </w:style>
  <w:style w:type="paragraph" w:styleId="BalloonText">
    <w:name w:val="Balloon Text"/>
    <w:basedOn w:val="Normal"/>
    <w:link w:val="BalloonTextChar"/>
    <w:uiPriority w:val="99"/>
    <w:rsid w:val="00FF4B3B"/>
    <w:pPr>
      <w:spacing w:before="0" w:after="0" w:line="240" w:lineRule="auto"/>
    </w:pPr>
    <w:rPr>
      <w:rFonts w:ascii="Segoe UI" w:hAnsi="Segoe UI" w:cs="Times New Roman"/>
      <w:sz w:val="18"/>
      <w:szCs w:val="18"/>
      <w:lang w:val="x-none" w:eastAsia="x-none"/>
    </w:rPr>
  </w:style>
  <w:style w:type="character" w:customStyle="1" w:styleId="BalloonTextChar">
    <w:name w:val="Balloon Text Char"/>
    <w:link w:val="BalloonText"/>
    <w:uiPriority w:val="99"/>
    <w:rsid w:val="00FF4B3B"/>
    <w:rPr>
      <w:rFonts w:ascii="Segoe UI" w:hAnsi="Segoe UI" w:cs="Segoe UI"/>
      <w:sz w:val="18"/>
      <w:szCs w:val="18"/>
    </w:rPr>
  </w:style>
  <w:style w:type="numbering" w:customStyle="1" w:styleId="Danhsachbullet">
    <w:name w:val="Danh_sach_bullet"/>
    <w:basedOn w:val="NoList"/>
    <w:rsid w:val="00DB12CF"/>
    <w:pPr>
      <w:numPr>
        <w:numId w:val="4"/>
      </w:numPr>
    </w:pPr>
  </w:style>
  <w:style w:type="numbering" w:customStyle="1" w:styleId="fawegaweg">
    <w:name w:val="fawegaweg"/>
    <w:basedOn w:val="NoList"/>
    <w:rsid w:val="00DB12CF"/>
    <w:pPr>
      <w:numPr>
        <w:numId w:val="5"/>
      </w:numPr>
    </w:pPr>
  </w:style>
  <w:style w:type="numbering" w:customStyle="1" w:styleId="Listbuller">
    <w:name w:val="List_buller"/>
    <w:basedOn w:val="NoList"/>
    <w:rsid w:val="00D0350B"/>
    <w:pPr>
      <w:numPr>
        <w:numId w:val="6"/>
      </w:numPr>
    </w:pPr>
  </w:style>
  <w:style w:type="paragraph" w:styleId="List">
    <w:name w:val="List"/>
    <w:aliases w:val="Liet_ke"/>
    <w:basedOn w:val="Normal"/>
    <w:uiPriority w:val="99"/>
    <w:rsid w:val="00D0350B"/>
    <w:pPr>
      <w:numPr>
        <w:numId w:val="8"/>
      </w:numPr>
      <w:contextualSpacing/>
    </w:pPr>
  </w:style>
  <w:style w:type="numbering" w:customStyle="1" w:styleId="Bulletlist">
    <w:name w:val="Bullet_list"/>
    <w:basedOn w:val="NoList"/>
    <w:rsid w:val="004457E5"/>
    <w:pPr>
      <w:numPr>
        <w:numId w:val="7"/>
      </w:numPr>
    </w:pPr>
  </w:style>
  <w:style w:type="paragraph" w:customStyle="1" w:styleId="StyleCourierNew10ptBlackLeftBefore0ptAfter0pt">
    <w:name w:val="Style Courier New 10 pt Black Left Before:  0 pt After:  0 pt..."/>
    <w:basedOn w:val="Normal"/>
    <w:next w:val="Code"/>
    <w:uiPriority w:val="99"/>
    <w:rsid w:val="005B718C"/>
    <w:pPr>
      <w:spacing w:before="0" w:after="0" w:line="240" w:lineRule="auto"/>
      <w:jc w:val="left"/>
    </w:pPr>
    <w:rPr>
      <w:rFonts w:ascii="Courier New" w:hAnsi="Courier New" w:cs="Times New Roman"/>
      <w:color w:val="000000"/>
      <w:sz w:val="20"/>
      <w:szCs w:val="20"/>
    </w:rPr>
  </w:style>
  <w:style w:type="paragraph" w:styleId="FootnoteText">
    <w:name w:val="footnote text"/>
    <w:basedOn w:val="Normal"/>
    <w:link w:val="FootnoteTextChar"/>
    <w:uiPriority w:val="99"/>
    <w:rsid w:val="006E2EEB"/>
    <w:pPr>
      <w:spacing w:before="0" w:after="0" w:line="240" w:lineRule="auto"/>
    </w:pPr>
    <w:rPr>
      <w:rFonts w:cs="Times New Roman"/>
      <w:sz w:val="20"/>
      <w:szCs w:val="20"/>
      <w:lang w:val="x-none" w:eastAsia="x-none"/>
    </w:rPr>
  </w:style>
  <w:style w:type="character" w:customStyle="1" w:styleId="FootnoteTextChar">
    <w:name w:val="Footnote Text Char"/>
    <w:link w:val="FootnoteText"/>
    <w:uiPriority w:val="99"/>
    <w:rsid w:val="006E2EEB"/>
    <w:rPr>
      <w:rFonts w:cs="Arial"/>
    </w:rPr>
  </w:style>
  <w:style w:type="character" w:styleId="FootnoteReference">
    <w:name w:val="footnote reference"/>
    <w:rsid w:val="006E2EEB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B33D20"/>
    <w:pPr>
      <w:spacing w:before="60" w:after="60"/>
    </w:pPr>
  </w:style>
  <w:style w:type="paragraph" w:customStyle="1" w:styleId="Code">
    <w:name w:val="Code"/>
    <w:basedOn w:val="Normal"/>
    <w:link w:val="CodeChar"/>
    <w:uiPriority w:val="99"/>
    <w:qFormat/>
    <w:rsid w:val="00EC7990"/>
    <w:pPr>
      <w:spacing w:before="0" w:after="0"/>
      <w:jc w:val="left"/>
    </w:pPr>
    <w:rPr>
      <w:rFonts w:ascii="Courier New" w:hAnsi="Courier New" w:cs="Times New Roman"/>
      <w:sz w:val="20"/>
      <w:lang w:val="x-none" w:eastAsia="x-none"/>
    </w:rPr>
  </w:style>
  <w:style w:type="character" w:customStyle="1" w:styleId="StyleCourierNew10ptBoldBlue">
    <w:name w:val="Style Courier New 10 pt Bold Blue"/>
    <w:rsid w:val="000D624D"/>
    <w:rPr>
      <w:rFonts w:ascii="Courier New" w:hAnsi="Courier New"/>
      <w:b/>
      <w:bCs/>
      <w:color w:val="0000FF"/>
      <w:sz w:val="20"/>
    </w:rPr>
  </w:style>
  <w:style w:type="paragraph" w:customStyle="1" w:styleId="StyleCourierNew10ptGreenLeftBefore0ptAfter0pt">
    <w:name w:val="Style Courier New 10 pt Green Left Before:  0 pt After:  0 pt..."/>
    <w:basedOn w:val="Normal"/>
    <w:next w:val="Code"/>
    <w:uiPriority w:val="99"/>
    <w:rsid w:val="005B718C"/>
    <w:pPr>
      <w:spacing w:before="0" w:after="0" w:line="240" w:lineRule="auto"/>
      <w:jc w:val="left"/>
    </w:pPr>
    <w:rPr>
      <w:rFonts w:ascii="Courier New" w:hAnsi="Courier New" w:cs="Times New Roman"/>
      <w:color w:val="008000"/>
      <w:sz w:val="20"/>
      <w:szCs w:val="20"/>
    </w:rPr>
  </w:style>
  <w:style w:type="paragraph" w:styleId="ListBullet">
    <w:name w:val="List Bullet"/>
    <w:basedOn w:val="Normal"/>
    <w:uiPriority w:val="99"/>
    <w:rsid w:val="00836EA6"/>
    <w:pPr>
      <w:tabs>
        <w:tab w:val="num" w:pos="360"/>
      </w:tabs>
      <w:spacing w:line="288" w:lineRule="auto"/>
      <w:ind w:left="360" w:hanging="360"/>
      <w:contextualSpacing/>
    </w:pPr>
  </w:style>
  <w:style w:type="character" w:customStyle="1" w:styleId="apple-converted-space">
    <w:name w:val="apple-converted-space"/>
    <w:basedOn w:val="DefaultParagraphFont"/>
    <w:rsid w:val="00836EA6"/>
  </w:style>
  <w:style w:type="character" w:styleId="Strong">
    <w:name w:val="Strong"/>
    <w:uiPriority w:val="22"/>
    <w:qFormat/>
    <w:rsid w:val="00836EA6"/>
    <w:rPr>
      <w:b/>
      <w:bCs/>
    </w:rPr>
  </w:style>
  <w:style w:type="character" w:customStyle="1" w:styleId="sc51">
    <w:name w:val="sc51"/>
    <w:rsid w:val="00836EA6"/>
    <w:rPr>
      <w:rFonts w:ascii="Courier New" w:hAnsi="Courier New" w:cs="Courier New" w:hint="default"/>
      <w:b/>
      <w:bCs/>
      <w:color w:val="0000FF"/>
      <w:sz w:val="20"/>
      <w:szCs w:val="20"/>
    </w:rPr>
  </w:style>
  <w:style w:type="character" w:customStyle="1" w:styleId="sc01">
    <w:name w:val="sc01"/>
    <w:rsid w:val="00836EA6"/>
    <w:rPr>
      <w:rFonts w:ascii="Courier New" w:hAnsi="Courier New" w:cs="Courier New" w:hint="default"/>
      <w:color w:val="000000"/>
      <w:sz w:val="24"/>
      <w:szCs w:val="24"/>
    </w:rPr>
  </w:style>
  <w:style w:type="character" w:customStyle="1" w:styleId="sc11">
    <w:name w:val="sc11"/>
    <w:rsid w:val="00836EA6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101">
    <w:name w:val="sc101"/>
    <w:rsid w:val="00836EA6"/>
    <w:rPr>
      <w:rFonts w:ascii="Courier New" w:hAnsi="Courier New" w:cs="Courier New" w:hint="default"/>
      <w:b/>
      <w:bCs/>
      <w:color w:val="000080"/>
      <w:sz w:val="20"/>
      <w:szCs w:val="20"/>
    </w:rPr>
  </w:style>
  <w:style w:type="character" w:customStyle="1" w:styleId="sc41">
    <w:name w:val="sc41"/>
    <w:rsid w:val="00836EA6"/>
    <w:rPr>
      <w:rFonts w:ascii="Courier New" w:hAnsi="Courier New" w:cs="Courier New" w:hint="default"/>
      <w:color w:val="FF8000"/>
      <w:sz w:val="20"/>
      <w:szCs w:val="20"/>
    </w:rPr>
  </w:style>
  <w:style w:type="character" w:styleId="PlaceholderText">
    <w:name w:val="Placeholder Text"/>
    <w:uiPriority w:val="99"/>
    <w:semiHidden/>
    <w:rsid w:val="00836EA6"/>
    <w:rPr>
      <w:color w:val="808080"/>
    </w:rPr>
  </w:style>
  <w:style w:type="character" w:customStyle="1" w:styleId="Heading4Char">
    <w:name w:val="Heading 4 Char"/>
    <w:link w:val="Heading4"/>
    <w:rsid w:val="00CD2DC1"/>
    <w:rPr>
      <w:b/>
      <w:bCs/>
      <w:sz w:val="26"/>
      <w:szCs w:val="28"/>
      <w:lang w:val="x-none" w:eastAsia="x-none"/>
    </w:rPr>
  </w:style>
  <w:style w:type="character" w:customStyle="1" w:styleId="Heading5Char">
    <w:name w:val="Heading 5 Char"/>
    <w:link w:val="Heading5"/>
    <w:rsid w:val="00836EA6"/>
    <w:rPr>
      <w:b/>
      <w:bCs/>
      <w:iCs/>
      <w:sz w:val="26"/>
      <w:szCs w:val="26"/>
      <w:lang w:val="x-none" w:eastAsia="x-none"/>
    </w:rPr>
  </w:style>
  <w:style w:type="character" w:customStyle="1" w:styleId="Heading6Char">
    <w:name w:val="Heading 6 Char"/>
    <w:link w:val="Heading6"/>
    <w:rsid w:val="00836EA6"/>
    <w:rPr>
      <w:b/>
      <w:bCs/>
      <w:sz w:val="26"/>
      <w:szCs w:val="22"/>
      <w:lang w:val="x-none" w:eastAsia="x-none"/>
    </w:rPr>
  </w:style>
  <w:style w:type="character" w:customStyle="1" w:styleId="HeaderChar">
    <w:name w:val="Header Char"/>
    <w:link w:val="Header"/>
    <w:uiPriority w:val="99"/>
    <w:rsid w:val="00836EA6"/>
    <w:rPr>
      <w:sz w:val="24"/>
      <w:szCs w:val="24"/>
    </w:rPr>
  </w:style>
  <w:style w:type="character" w:customStyle="1" w:styleId="DocumentMapChar">
    <w:name w:val="Document Map Char"/>
    <w:link w:val="DocumentMap"/>
    <w:uiPriority w:val="99"/>
    <w:semiHidden/>
    <w:rsid w:val="00836EA6"/>
    <w:rPr>
      <w:rFonts w:ascii="Tahoma" w:hAnsi="Tahoma" w:cs="Tahoma"/>
      <w:shd w:val="clear" w:color="auto" w:fill="000080"/>
    </w:rPr>
  </w:style>
  <w:style w:type="character" w:customStyle="1" w:styleId="sc0">
    <w:name w:val="sc0"/>
    <w:rsid w:val="003A4151"/>
    <w:rPr>
      <w:rFonts w:ascii="Courier New" w:hAnsi="Courier New" w:cs="Courier New" w:hint="default"/>
      <w:color w:val="000000"/>
      <w:sz w:val="20"/>
      <w:szCs w:val="20"/>
    </w:rPr>
  </w:style>
  <w:style w:type="character" w:customStyle="1" w:styleId="sc21">
    <w:name w:val="sc21"/>
    <w:rsid w:val="003A4151"/>
    <w:rPr>
      <w:rFonts w:ascii="Courier New" w:hAnsi="Courier New" w:cs="Courier New" w:hint="default"/>
      <w:color w:val="008000"/>
      <w:sz w:val="20"/>
      <w:szCs w:val="20"/>
    </w:rPr>
  </w:style>
  <w:style w:type="character" w:customStyle="1" w:styleId="sc91">
    <w:name w:val="sc91"/>
    <w:rsid w:val="007072BB"/>
    <w:rPr>
      <w:rFonts w:ascii="Courier New" w:hAnsi="Courier New" w:cs="Courier New" w:hint="default"/>
      <w:color w:val="804000"/>
      <w:sz w:val="20"/>
      <w:szCs w:val="20"/>
    </w:rPr>
  </w:style>
  <w:style w:type="character" w:customStyle="1" w:styleId="sc61">
    <w:name w:val="sc61"/>
    <w:rsid w:val="00661F48"/>
    <w:rPr>
      <w:rFonts w:ascii="Courier New" w:hAnsi="Courier New" w:cs="Courier New" w:hint="default"/>
      <w:color w:val="808080"/>
      <w:sz w:val="20"/>
      <w:szCs w:val="20"/>
    </w:rPr>
  </w:style>
  <w:style w:type="paragraph" w:customStyle="1" w:styleId="Buoc123">
    <w:name w:val="Buoc_123"/>
    <w:basedOn w:val="Normal"/>
    <w:uiPriority w:val="99"/>
    <w:qFormat/>
    <w:rsid w:val="007C55DE"/>
    <w:pPr>
      <w:numPr>
        <w:numId w:val="10"/>
      </w:numPr>
      <w:spacing w:line="240" w:lineRule="auto"/>
    </w:pPr>
    <w:rPr>
      <w:rFonts w:eastAsia="Calibri" w:cs="Times New Roman"/>
      <w:szCs w:val="22"/>
    </w:rPr>
  </w:style>
  <w:style w:type="paragraph" w:customStyle="1" w:styleId="StyleCourierNew10ptBlack">
    <w:name w:val="Style Courier New 10 pt Black"/>
    <w:basedOn w:val="Code"/>
    <w:link w:val="StyleCourierNew10ptBlackChar"/>
    <w:rsid w:val="00303CC4"/>
    <w:pPr>
      <w:tabs>
        <w:tab w:val="left" w:pos="360"/>
        <w:tab w:val="left" w:pos="720"/>
        <w:tab w:val="left" w:pos="1080"/>
        <w:tab w:val="left" w:pos="1440"/>
        <w:tab w:val="left" w:pos="1800"/>
      </w:tabs>
      <w:autoSpaceDE w:val="0"/>
      <w:autoSpaceDN w:val="0"/>
      <w:adjustRightInd w:val="0"/>
      <w:spacing w:line="240" w:lineRule="auto"/>
    </w:pPr>
    <w:rPr>
      <w:b/>
      <w:bCs/>
      <w:color w:val="0000FF"/>
    </w:rPr>
  </w:style>
  <w:style w:type="character" w:customStyle="1" w:styleId="CodeChar">
    <w:name w:val="Code Char"/>
    <w:link w:val="Code"/>
    <w:uiPriority w:val="99"/>
    <w:rsid w:val="00303CC4"/>
    <w:rPr>
      <w:rFonts w:ascii="Courier New" w:hAnsi="Courier New" w:cs="Courier New"/>
      <w:szCs w:val="24"/>
    </w:rPr>
  </w:style>
  <w:style w:type="character" w:customStyle="1" w:styleId="StyleCourierNew10ptBlackChar">
    <w:name w:val="Style Courier New 10 pt Black Char"/>
    <w:link w:val="StyleCourierNew10ptBlack"/>
    <w:rsid w:val="00303CC4"/>
    <w:rPr>
      <w:rFonts w:ascii="Courier New" w:hAnsi="Courier New" w:cs="Courier New"/>
      <w:b/>
      <w:bCs/>
      <w:color w:val="0000FF"/>
      <w:szCs w:val="24"/>
    </w:rPr>
  </w:style>
  <w:style w:type="table" w:customStyle="1" w:styleId="TableGrid1">
    <w:name w:val="Table Grid1"/>
    <w:basedOn w:val="TableNormal"/>
    <w:next w:val="TableGrid"/>
    <w:uiPriority w:val="59"/>
    <w:rsid w:val="00C9754A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59"/>
    <w:rsid w:val="00C9754A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9754A"/>
    <w:pPr>
      <w:spacing w:before="100" w:beforeAutospacing="1" w:after="100" w:afterAutospacing="1" w:line="240" w:lineRule="auto"/>
      <w:jc w:val="left"/>
    </w:pPr>
    <w:rPr>
      <w:rFonts w:cs="Times New Roman"/>
    </w:rPr>
  </w:style>
  <w:style w:type="paragraph" w:customStyle="1" w:styleId="Doanvan">
    <w:name w:val="Doan van"/>
    <w:basedOn w:val="Normal"/>
    <w:link w:val="DoanvanChar"/>
    <w:rsid w:val="00C9754A"/>
    <w:pPr>
      <w:spacing w:line="360" w:lineRule="auto"/>
    </w:pPr>
    <w:rPr>
      <w:rFonts w:cs="Times New Roman"/>
      <w:szCs w:val="20"/>
      <w:lang w:val="x-none" w:eastAsia="x-none"/>
    </w:rPr>
  </w:style>
  <w:style w:type="paragraph" w:customStyle="1" w:styleId="List-Single">
    <w:name w:val="List - Single"/>
    <w:basedOn w:val="Doanvan"/>
    <w:link w:val="List-SingleChar"/>
    <w:rsid w:val="00C9754A"/>
    <w:pPr>
      <w:tabs>
        <w:tab w:val="num" w:pos="720"/>
      </w:tabs>
      <w:ind w:left="720" w:hanging="360"/>
    </w:pPr>
  </w:style>
  <w:style w:type="character" w:customStyle="1" w:styleId="DoanvanChar">
    <w:name w:val="Doan van Char"/>
    <w:link w:val="Doanvan"/>
    <w:rsid w:val="00C9754A"/>
    <w:rPr>
      <w:sz w:val="24"/>
    </w:rPr>
  </w:style>
  <w:style w:type="character" w:customStyle="1" w:styleId="List-SingleChar">
    <w:name w:val="List - Single Char"/>
    <w:link w:val="List-Single"/>
    <w:rsid w:val="00C9754A"/>
    <w:rPr>
      <w:sz w:val="24"/>
    </w:rPr>
  </w:style>
  <w:style w:type="paragraph" w:customStyle="1" w:styleId="Canhbnghnh">
    <w:name w:val="Canh bảng hình"/>
    <w:basedOn w:val="Normal"/>
    <w:uiPriority w:val="99"/>
    <w:qFormat/>
    <w:rsid w:val="003B0D1F"/>
    <w:pPr>
      <w:keepNext/>
      <w:jc w:val="center"/>
    </w:pPr>
  </w:style>
  <w:style w:type="character" w:customStyle="1" w:styleId="Bodytext">
    <w:name w:val="Body text_"/>
    <w:link w:val="BodyText4"/>
    <w:rsid w:val="003B0D1F"/>
    <w:rPr>
      <w:rFonts w:ascii="Arial" w:eastAsia="Arial" w:hAnsi="Arial" w:cs="Arial"/>
      <w:b/>
      <w:bCs/>
      <w:spacing w:val="-10"/>
      <w:sz w:val="25"/>
      <w:szCs w:val="25"/>
      <w:shd w:val="clear" w:color="auto" w:fill="FFFFFF"/>
    </w:rPr>
  </w:style>
  <w:style w:type="character" w:customStyle="1" w:styleId="Tablecaption">
    <w:name w:val="Table caption_"/>
    <w:link w:val="Tablecaption0"/>
    <w:rsid w:val="003B0D1F"/>
    <w:rPr>
      <w:rFonts w:ascii="Arial" w:eastAsia="Arial" w:hAnsi="Arial" w:cs="Arial"/>
      <w:b/>
      <w:bCs/>
      <w:spacing w:val="-10"/>
      <w:sz w:val="25"/>
      <w:szCs w:val="25"/>
      <w:shd w:val="clear" w:color="auto" w:fill="FFFFFF"/>
    </w:rPr>
  </w:style>
  <w:style w:type="character" w:customStyle="1" w:styleId="BodyText2">
    <w:name w:val="Body Text2"/>
    <w:rsid w:val="003B0D1F"/>
    <w:rPr>
      <w:rFonts w:ascii="Arial" w:eastAsia="Arial" w:hAnsi="Arial" w:cs="Arial"/>
      <w:b/>
      <w:bCs/>
      <w:color w:val="000000"/>
      <w:spacing w:val="-10"/>
      <w:w w:val="100"/>
      <w:position w:val="0"/>
      <w:sz w:val="25"/>
      <w:szCs w:val="25"/>
      <w:shd w:val="clear" w:color="auto" w:fill="FFFFFF"/>
      <w:lang w:val="vi-VN"/>
    </w:rPr>
  </w:style>
  <w:style w:type="paragraph" w:customStyle="1" w:styleId="BodyText4">
    <w:name w:val="Body Text4"/>
    <w:basedOn w:val="Normal"/>
    <w:link w:val="Bodytext"/>
    <w:rsid w:val="003B0D1F"/>
    <w:pPr>
      <w:widowControl w:val="0"/>
      <w:shd w:val="clear" w:color="auto" w:fill="FFFFFF"/>
      <w:spacing w:before="0" w:after="0" w:line="0" w:lineRule="atLeast"/>
      <w:ind w:hanging="1520"/>
      <w:jc w:val="left"/>
    </w:pPr>
    <w:rPr>
      <w:rFonts w:ascii="Arial" w:eastAsia="Arial" w:hAnsi="Arial" w:cs="Times New Roman"/>
      <w:b/>
      <w:bCs/>
      <w:spacing w:val="-10"/>
      <w:sz w:val="25"/>
      <w:szCs w:val="25"/>
      <w:lang w:val="x-none" w:eastAsia="x-none"/>
    </w:rPr>
  </w:style>
  <w:style w:type="paragraph" w:customStyle="1" w:styleId="Tablecaption0">
    <w:name w:val="Table caption"/>
    <w:basedOn w:val="Normal"/>
    <w:link w:val="Tablecaption"/>
    <w:rsid w:val="003B0D1F"/>
    <w:pPr>
      <w:widowControl w:val="0"/>
      <w:shd w:val="clear" w:color="auto" w:fill="FFFFFF"/>
      <w:spacing w:before="0" w:after="0" w:line="331" w:lineRule="exact"/>
      <w:jc w:val="left"/>
    </w:pPr>
    <w:rPr>
      <w:rFonts w:ascii="Arial" w:eastAsia="Arial" w:hAnsi="Arial" w:cs="Times New Roman"/>
      <w:b/>
      <w:bCs/>
      <w:spacing w:val="-10"/>
      <w:sz w:val="25"/>
      <w:szCs w:val="25"/>
      <w:lang w:val="x-none" w:eastAsia="x-none"/>
    </w:rPr>
  </w:style>
  <w:style w:type="character" w:customStyle="1" w:styleId="BodytextItalic">
    <w:name w:val="Body text + Italic"/>
    <w:aliases w:val="Spacing 1 pt"/>
    <w:rsid w:val="003B0D1F"/>
    <w:rPr>
      <w:rFonts w:ascii="Arial" w:eastAsia="Arial" w:hAnsi="Arial" w:cs="Arial"/>
      <w:b/>
      <w:bCs/>
      <w:i/>
      <w:iCs/>
      <w:smallCaps w:val="0"/>
      <w:strike w:val="0"/>
      <w:color w:val="000000"/>
      <w:spacing w:val="30"/>
      <w:w w:val="100"/>
      <w:position w:val="0"/>
      <w:sz w:val="25"/>
      <w:szCs w:val="25"/>
      <w:u w:val="none"/>
      <w:shd w:val="clear" w:color="auto" w:fill="FFFFFF"/>
      <w:lang w:val="vi-VN"/>
    </w:rPr>
  </w:style>
  <w:style w:type="character" w:customStyle="1" w:styleId="BodytextSpacing1pt">
    <w:name w:val="Body text + Spacing 1 pt"/>
    <w:rsid w:val="003B0D1F"/>
    <w:rPr>
      <w:rFonts w:ascii="Arial" w:eastAsia="Arial" w:hAnsi="Arial" w:cs="Arial"/>
      <w:b/>
      <w:bCs/>
      <w:i w:val="0"/>
      <w:iCs w:val="0"/>
      <w:smallCaps w:val="0"/>
      <w:strike w:val="0"/>
      <w:color w:val="000000"/>
      <w:spacing w:val="20"/>
      <w:w w:val="100"/>
      <w:position w:val="0"/>
      <w:sz w:val="25"/>
      <w:szCs w:val="25"/>
      <w:u w:val="none"/>
      <w:shd w:val="clear" w:color="auto" w:fill="FFFFFF"/>
      <w:lang w:val="vi-VN"/>
    </w:rPr>
  </w:style>
  <w:style w:type="character" w:customStyle="1" w:styleId="BodytextSmallCaps">
    <w:name w:val="Body text + Small Caps"/>
    <w:rsid w:val="003B0D1F"/>
    <w:rPr>
      <w:rFonts w:ascii="Arial" w:eastAsia="Arial" w:hAnsi="Arial" w:cs="Arial"/>
      <w:b/>
      <w:bCs/>
      <w:i w:val="0"/>
      <w:iCs w:val="0"/>
      <w:smallCaps/>
      <w:strike w:val="0"/>
      <w:color w:val="000000"/>
      <w:spacing w:val="-10"/>
      <w:w w:val="100"/>
      <w:position w:val="0"/>
      <w:sz w:val="25"/>
      <w:szCs w:val="25"/>
      <w:u w:val="none"/>
      <w:shd w:val="clear" w:color="auto" w:fill="FFFFFF"/>
      <w:lang w:val="vi-VN"/>
    </w:rPr>
  </w:style>
  <w:style w:type="character" w:customStyle="1" w:styleId="BodytextConsolas">
    <w:name w:val="Body text + Consolas"/>
    <w:aliases w:val="10 pt,Not Bold,Spacing 0 pt"/>
    <w:rsid w:val="003B0D1F"/>
    <w:rPr>
      <w:rFonts w:ascii="Consolas" w:eastAsia="Consolas" w:hAnsi="Consolas" w:cs="Consolas"/>
      <w:b/>
      <w:bCs/>
      <w:i w:val="0"/>
      <w:iCs w:val="0"/>
      <w:smallCaps w:val="0"/>
      <w:strike w:val="0"/>
      <w:color w:val="000000"/>
      <w:spacing w:val="0"/>
      <w:w w:val="100"/>
      <w:position w:val="0"/>
      <w:sz w:val="20"/>
      <w:szCs w:val="20"/>
      <w:u w:val="none"/>
      <w:shd w:val="clear" w:color="auto" w:fill="FFFFFF"/>
    </w:rPr>
  </w:style>
  <w:style w:type="paragraph" w:customStyle="1" w:styleId="RTLcode">
    <w:name w:val="RTL code"/>
    <w:basedOn w:val="Canhbnghnh"/>
    <w:uiPriority w:val="99"/>
    <w:qFormat/>
    <w:rsid w:val="003B0D1F"/>
    <w:pPr>
      <w:spacing w:before="0" w:after="0"/>
    </w:pPr>
    <w:rPr>
      <w:color w:val="000000"/>
    </w:rPr>
  </w:style>
  <w:style w:type="paragraph" w:customStyle="1" w:styleId="text-important">
    <w:name w:val="text-important"/>
    <w:basedOn w:val="Normal"/>
    <w:uiPriority w:val="99"/>
    <w:rsid w:val="003B0D1F"/>
    <w:pPr>
      <w:spacing w:before="100" w:beforeAutospacing="1" w:after="100" w:afterAutospacing="1" w:line="240" w:lineRule="auto"/>
      <w:jc w:val="left"/>
    </w:pPr>
    <w:rPr>
      <w:rFonts w:cs="Times New Roman"/>
    </w:rPr>
  </w:style>
  <w:style w:type="paragraph" w:styleId="TOCHeading">
    <w:name w:val="TOC Heading"/>
    <w:basedOn w:val="Heading1"/>
    <w:next w:val="Normal"/>
    <w:uiPriority w:val="39"/>
    <w:unhideWhenUsed/>
    <w:qFormat/>
    <w:rsid w:val="00107E42"/>
    <w:pPr>
      <w:keepLines/>
      <w:numPr>
        <w:numId w:val="0"/>
      </w:numPr>
      <w:shd w:val="clear" w:color="auto" w:fill="auto"/>
      <w:spacing w:before="480" w:after="0" w:line="276" w:lineRule="auto"/>
      <w:outlineLvl w:val="9"/>
    </w:pPr>
    <w:rPr>
      <w:rFonts w:ascii="Calibri Light" w:hAnsi="Calibri Light"/>
      <w:iCs w:val="0"/>
      <w:color w:val="2E74B5"/>
      <w:sz w:val="28"/>
      <w:szCs w:val="28"/>
      <w:lang w:eastAsia="ja-JP"/>
    </w:rPr>
  </w:style>
  <w:style w:type="character" w:styleId="Emphasis">
    <w:name w:val="Emphasis"/>
    <w:uiPriority w:val="20"/>
    <w:qFormat/>
    <w:rsid w:val="00EE6F72"/>
    <w:rPr>
      <w:i/>
      <w:iCs/>
    </w:rPr>
  </w:style>
  <w:style w:type="paragraph" w:customStyle="1" w:styleId="tieude1">
    <w:name w:val="tieu de 1"/>
    <w:basedOn w:val="Heading1"/>
    <w:link w:val="tieude1Char"/>
    <w:qFormat/>
    <w:rsid w:val="0051059B"/>
    <w:pPr>
      <w:numPr>
        <w:numId w:val="0"/>
      </w:numPr>
      <w:ind w:left="1080" w:hanging="1080"/>
    </w:pPr>
    <w:rPr>
      <w:spacing w:val="-4"/>
    </w:rPr>
  </w:style>
  <w:style w:type="character" w:customStyle="1" w:styleId="tieude1Char">
    <w:name w:val="tieu de 1 Char"/>
    <w:link w:val="tieude1"/>
    <w:rsid w:val="0051059B"/>
    <w:rPr>
      <w:rFonts w:ascii="Aachen" w:hAnsi="Aachen" w:cs="Arial"/>
      <w:b/>
      <w:bCs/>
      <w:iCs/>
      <w:color w:val="323E4F"/>
      <w:spacing w:val="-4"/>
      <w:sz w:val="42"/>
      <w:szCs w:val="32"/>
      <w:shd w:val="clear" w:color="auto" w:fill="DEF2F6"/>
      <w:lang w:val="x-none" w:eastAsia="x-none"/>
    </w:rPr>
  </w:style>
  <w:style w:type="character" w:customStyle="1" w:styleId="fontstyle01">
    <w:name w:val="fontstyle01"/>
    <w:basedOn w:val="DefaultParagraphFont"/>
    <w:rsid w:val="004C4AC6"/>
    <w:rPr>
      <w:rFonts w:ascii="VnNimbusRomanNo9L" w:hAnsi="VnNimbusRomanNo9L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398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975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053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8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90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04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512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5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13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5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36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2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49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7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217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2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90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863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2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23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25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32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031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079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85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36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47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29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86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28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907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53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4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46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986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98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996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6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098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86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06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00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525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00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979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419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66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2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782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72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318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66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30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2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78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2379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993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2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70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505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785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03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0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33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84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36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5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37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64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53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42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633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9993">
          <w:marLeft w:val="116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742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06561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1843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82062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33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7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155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26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615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312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51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2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0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63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930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7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41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62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35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215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780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448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1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10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54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9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786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96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170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24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66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137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355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60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6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33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8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9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9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12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419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61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036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80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463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0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7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523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26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76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927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361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50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43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3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15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346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96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472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25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10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94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43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09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85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563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03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558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94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31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70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81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34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320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364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71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263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6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86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59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11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45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774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3259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05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32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335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366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4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58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958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07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43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3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859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25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24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81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76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70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855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14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72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853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26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839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1719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5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269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775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95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32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09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5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615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04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34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2308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1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260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92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68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609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3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14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48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0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11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21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9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254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89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15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946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12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523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15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79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133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300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028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5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7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53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424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870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71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44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8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75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04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37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76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999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1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74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3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68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437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8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90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462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56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81602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62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7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9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31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03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62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23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510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17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5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0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3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4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70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45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562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0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4449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86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6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890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8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69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865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73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00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24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49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98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03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598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19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13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71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308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8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486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09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89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566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35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12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66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82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package" Target="embeddings/Microsoft_Visio_Drawing.vsdx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1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quynh.dongoc\Documents\Custom%20Office%20Templates\Basic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 2006"/>
</file>

<file path=customXml/itemProps1.xml><?xml version="1.0" encoding="utf-8"?>
<ds:datastoreItem xmlns:ds="http://schemas.openxmlformats.org/officeDocument/2006/customXml" ds:itemID="{84985803-AA27-405F-B018-B41BC96D09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Basic.dotx</Template>
  <TotalTime>74</TotalTime>
  <Pages>14</Pages>
  <Words>459</Words>
  <Characters>2618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Basic</vt:lpstr>
    </vt:vector>
  </TitlesOfParts>
  <Company/>
  <LinksUpToDate>false</LinksUpToDate>
  <CharactersWithSpaces>3071</CharactersWithSpaces>
  <SharedDoc>false</SharedDoc>
  <HLinks>
    <vt:vector size="684" baseType="variant">
      <vt:variant>
        <vt:i4>2031668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_Toc402952730</vt:lpwstr>
      </vt:variant>
      <vt:variant>
        <vt:i4>1966132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_Toc402952729</vt:lpwstr>
      </vt:variant>
      <vt:variant>
        <vt:i4>1966132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_Toc402952728</vt:lpwstr>
      </vt:variant>
      <vt:variant>
        <vt:i4>1966132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_Toc402952727</vt:lpwstr>
      </vt:variant>
      <vt:variant>
        <vt:i4>1966132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_Toc402952726</vt:lpwstr>
      </vt:variant>
      <vt:variant>
        <vt:i4>1966132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_Toc402952725</vt:lpwstr>
      </vt:variant>
      <vt:variant>
        <vt:i4>1966132</vt:i4>
      </vt:variant>
      <vt:variant>
        <vt:i4>644</vt:i4>
      </vt:variant>
      <vt:variant>
        <vt:i4>0</vt:i4>
      </vt:variant>
      <vt:variant>
        <vt:i4>5</vt:i4>
      </vt:variant>
      <vt:variant>
        <vt:lpwstr/>
      </vt:variant>
      <vt:variant>
        <vt:lpwstr>_Toc402952724</vt:lpwstr>
      </vt:variant>
      <vt:variant>
        <vt:i4>1966132</vt:i4>
      </vt:variant>
      <vt:variant>
        <vt:i4>638</vt:i4>
      </vt:variant>
      <vt:variant>
        <vt:i4>0</vt:i4>
      </vt:variant>
      <vt:variant>
        <vt:i4>5</vt:i4>
      </vt:variant>
      <vt:variant>
        <vt:lpwstr/>
      </vt:variant>
      <vt:variant>
        <vt:lpwstr>_Toc402952723</vt:lpwstr>
      </vt:variant>
      <vt:variant>
        <vt:i4>1966132</vt:i4>
      </vt:variant>
      <vt:variant>
        <vt:i4>632</vt:i4>
      </vt:variant>
      <vt:variant>
        <vt:i4>0</vt:i4>
      </vt:variant>
      <vt:variant>
        <vt:i4>5</vt:i4>
      </vt:variant>
      <vt:variant>
        <vt:lpwstr/>
      </vt:variant>
      <vt:variant>
        <vt:lpwstr>_Toc402952722</vt:lpwstr>
      </vt:variant>
      <vt:variant>
        <vt:i4>1966132</vt:i4>
      </vt:variant>
      <vt:variant>
        <vt:i4>626</vt:i4>
      </vt:variant>
      <vt:variant>
        <vt:i4>0</vt:i4>
      </vt:variant>
      <vt:variant>
        <vt:i4>5</vt:i4>
      </vt:variant>
      <vt:variant>
        <vt:lpwstr/>
      </vt:variant>
      <vt:variant>
        <vt:lpwstr>_Toc402952721</vt:lpwstr>
      </vt:variant>
      <vt:variant>
        <vt:i4>1966132</vt:i4>
      </vt:variant>
      <vt:variant>
        <vt:i4>620</vt:i4>
      </vt:variant>
      <vt:variant>
        <vt:i4>0</vt:i4>
      </vt:variant>
      <vt:variant>
        <vt:i4>5</vt:i4>
      </vt:variant>
      <vt:variant>
        <vt:lpwstr/>
      </vt:variant>
      <vt:variant>
        <vt:lpwstr>_Toc402952720</vt:lpwstr>
      </vt:variant>
      <vt:variant>
        <vt:i4>1900596</vt:i4>
      </vt:variant>
      <vt:variant>
        <vt:i4>614</vt:i4>
      </vt:variant>
      <vt:variant>
        <vt:i4>0</vt:i4>
      </vt:variant>
      <vt:variant>
        <vt:i4>5</vt:i4>
      </vt:variant>
      <vt:variant>
        <vt:lpwstr/>
      </vt:variant>
      <vt:variant>
        <vt:lpwstr>_Toc402952719</vt:lpwstr>
      </vt:variant>
      <vt:variant>
        <vt:i4>1900596</vt:i4>
      </vt:variant>
      <vt:variant>
        <vt:i4>608</vt:i4>
      </vt:variant>
      <vt:variant>
        <vt:i4>0</vt:i4>
      </vt:variant>
      <vt:variant>
        <vt:i4>5</vt:i4>
      </vt:variant>
      <vt:variant>
        <vt:lpwstr/>
      </vt:variant>
      <vt:variant>
        <vt:lpwstr>_Toc402952718</vt:lpwstr>
      </vt:variant>
      <vt:variant>
        <vt:i4>1900596</vt:i4>
      </vt:variant>
      <vt:variant>
        <vt:i4>602</vt:i4>
      </vt:variant>
      <vt:variant>
        <vt:i4>0</vt:i4>
      </vt:variant>
      <vt:variant>
        <vt:i4>5</vt:i4>
      </vt:variant>
      <vt:variant>
        <vt:lpwstr/>
      </vt:variant>
      <vt:variant>
        <vt:lpwstr>_Toc402952717</vt:lpwstr>
      </vt:variant>
      <vt:variant>
        <vt:i4>1900596</vt:i4>
      </vt:variant>
      <vt:variant>
        <vt:i4>596</vt:i4>
      </vt:variant>
      <vt:variant>
        <vt:i4>0</vt:i4>
      </vt:variant>
      <vt:variant>
        <vt:i4>5</vt:i4>
      </vt:variant>
      <vt:variant>
        <vt:lpwstr/>
      </vt:variant>
      <vt:variant>
        <vt:lpwstr>_Toc402952716</vt:lpwstr>
      </vt:variant>
      <vt:variant>
        <vt:i4>1900596</vt:i4>
      </vt:variant>
      <vt:variant>
        <vt:i4>590</vt:i4>
      </vt:variant>
      <vt:variant>
        <vt:i4>0</vt:i4>
      </vt:variant>
      <vt:variant>
        <vt:i4>5</vt:i4>
      </vt:variant>
      <vt:variant>
        <vt:lpwstr/>
      </vt:variant>
      <vt:variant>
        <vt:lpwstr>_Toc402952715</vt:lpwstr>
      </vt:variant>
      <vt:variant>
        <vt:i4>1900596</vt:i4>
      </vt:variant>
      <vt:variant>
        <vt:i4>584</vt:i4>
      </vt:variant>
      <vt:variant>
        <vt:i4>0</vt:i4>
      </vt:variant>
      <vt:variant>
        <vt:i4>5</vt:i4>
      </vt:variant>
      <vt:variant>
        <vt:lpwstr/>
      </vt:variant>
      <vt:variant>
        <vt:lpwstr>_Toc402952714</vt:lpwstr>
      </vt:variant>
      <vt:variant>
        <vt:i4>1900596</vt:i4>
      </vt:variant>
      <vt:variant>
        <vt:i4>578</vt:i4>
      </vt:variant>
      <vt:variant>
        <vt:i4>0</vt:i4>
      </vt:variant>
      <vt:variant>
        <vt:i4>5</vt:i4>
      </vt:variant>
      <vt:variant>
        <vt:lpwstr/>
      </vt:variant>
      <vt:variant>
        <vt:lpwstr>_Toc402952713</vt:lpwstr>
      </vt:variant>
      <vt:variant>
        <vt:i4>1900596</vt:i4>
      </vt:variant>
      <vt:variant>
        <vt:i4>572</vt:i4>
      </vt:variant>
      <vt:variant>
        <vt:i4>0</vt:i4>
      </vt:variant>
      <vt:variant>
        <vt:i4>5</vt:i4>
      </vt:variant>
      <vt:variant>
        <vt:lpwstr/>
      </vt:variant>
      <vt:variant>
        <vt:lpwstr>_Toc402952712</vt:lpwstr>
      </vt:variant>
      <vt:variant>
        <vt:i4>1900596</vt:i4>
      </vt:variant>
      <vt:variant>
        <vt:i4>566</vt:i4>
      </vt:variant>
      <vt:variant>
        <vt:i4>0</vt:i4>
      </vt:variant>
      <vt:variant>
        <vt:i4>5</vt:i4>
      </vt:variant>
      <vt:variant>
        <vt:lpwstr/>
      </vt:variant>
      <vt:variant>
        <vt:lpwstr>_Toc402952711</vt:lpwstr>
      </vt:variant>
      <vt:variant>
        <vt:i4>1900596</vt:i4>
      </vt:variant>
      <vt:variant>
        <vt:i4>560</vt:i4>
      </vt:variant>
      <vt:variant>
        <vt:i4>0</vt:i4>
      </vt:variant>
      <vt:variant>
        <vt:i4>5</vt:i4>
      </vt:variant>
      <vt:variant>
        <vt:lpwstr/>
      </vt:variant>
      <vt:variant>
        <vt:lpwstr>_Toc402952710</vt:lpwstr>
      </vt:variant>
      <vt:variant>
        <vt:i4>1835060</vt:i4>
      </vt:variant>
      <vt:variant>
        <vt:i4>554</vt:i4>
      </vt:variant>
      <vt:variant>
        <vt:i4>0</vt:i4>
      </vt:variant>
      <vt:variant>
        <vt:i4>5</vt:i4>
      </vt:variant>
      <vt:variant>
        <vt:lpwstr/>
      </vt:variant>
      <vt:variant>
        <vt:lpwstr>_Toc402952709</vt:lpwstr>
      </vt:variant>
      <vt:variant>
        <vt:i4>1835060</vt:i4>
      </vt:variant>
      <vt:variant>
        <vt:i4>548</vt:i4>
      </vt:variant>
      <vt:variant>
        <vt:i4>0</vt:i4>
      </vt:variant>
      <vt:variant>
        <vt:i4>5</vt:i4>
      </vt:variant>
      <vt:variant>
        <vt:lpwstr/>
      </vt:variant>
      <vt:variant>
        <vt:lpwstr>_Toc402952708</vt:lpwstr>
      </vt:variant>
      <vt:variant>
        <vt:i4>1835060</vt:i4>
      </vt:variant>
      <vt:variant>
        <vt:i4>542</vt:i4>
      </vt:variant>
      <vt:variant>
        <vt:i4>0</vt:i4>
      </vt:variant>
      <vt:variant>
        <vt:i4>5</vt:i4>
      </vt:variant>
      <vt:variant>
        <vt:lpwstr/>
      </vt:variant>
      <vt:variant>
        <vt:lpwstr>_Toc402952707</vt:lpwstr>
      </vt:variant>
      <vt:variant>
        <vt:i4>1835060</vt:i4>
      </vt:variant>
      <vt:variant>
        <vt:i4>536</vt:i4>
      </vt:variant>
      <vt:variant>
        <vt:i4>0</vt:i4>
      </vt:variant>
      <vt:variant>
        <vt:i4>5</vt:i4>
      </vt:variant>
      <vt:variant>
        <vt:lpwstr/>
      </vt:variant>
      <vt:variant>
        <vt:lpwstr>_Toc402952706</vt:lpwstr>
      </vt:variant>
      <vt:variant>
        <vt:i4>1835060</vt:i4>
      </vt:variant>
      <vt:variant>
        <vt:i4>530</vt:i4>
      </vt:variant>
      <vt:variant>
        <vt:i4>0</vt:i4>
      </vt:variant>
      <vt:variant>
        <vt:i4>5</vt:i4>
      </vt:variant>
      <vt:variant>
        <vt:lpwstr/>
      </vt:variant>
      <vt:variant>
        <vt:lpwstr>_Toc402952705</vt:lpwstr>
      </vt:variant>
      <vt:variant>
        <vt:i4>1835060</vt:i4>
      </vt:variant>
      <vt:variant>
        <vt:i4>524</vt:i4>
      </vt:variant>
      <vt:variant>
        <vt:i4>0</vt:i4>
      </vt:variant>
      <vt:variant>
        <vt:i4>5</vt:i4>
      </vt:variant>
      <vt:variant>
        <vt:lpwstr/>
      </vt:variant>
      <vt:variant>
        <vt:lpwstr>_Toc402952704</vt:lpwstr>
      </vt:variant>
      <vt:variant>
        <vt:i4>1835060</vt:i4>
      </vt:variant>
      <vt:variant>
        <vt:i4>518</vt:i4>
      </vt:variant>
      <vt:variant>
        <vt:i4>0</vt:i4>
      </vt:variant>
      <vt:variant>
        <vt:i4>5</vt:i4>
      </vt:variant>
      <vt:variant>
        <vt:lpwstr/>
      </vt:variant>
      <vt:variant>
        <vt:lpwstr>_Toc402952703</vt:lpwstr>
      </vt:variant>
      <vt:variant>
        <vt:i4>1835060</vt:i4>
      </vt:variant>
      <vt:variant>
        <vt:i4>512</vt:i4>
      </vt:variant>
      <vt:variant>
        <vt:i4>0</vt:i4>
      </vt:variant>
      <vt:variant>
        <vt:i4>5</vt:i4>
      </vt:variant>
      <vt:variant>
        <vt:lpwstr/>
      </vt:variant>
      <vt:variant>
        <vt:lpwstr>_Toc402952702</vt:lpwstr>
      </vt:variant>
      <vt:variant>
        <vt:i4>1835060</vt:i4>
      </vt:variant>
      <vt:variant>
        <vt:i4>506</vt:i4>
      </vt:variant>
      <vt:variant>
        <vt:i4>0</vt:i4>
      </vt:variant>
      <vt:variant>
        <vt:i4>5</vt:i4>
      </vt:variant>
      <vt:variant>
        <vt:lpwstr/>
      </vt:variant>
      <vt:variant>
        <vt:lpwstr>_Toc402952701</vt:lpwstr>
      </vt:variant>
      <vt:variant>
        <vt:i4>1835060</vt:i4>
      </vt:variant>
      <vt:variant>
        <vt:i4>500</vt:i4>
      </vt:variant>
      <vt:variant>
        <vt:i4>0</vt:i4>
      </vt:variant>
      <vt:variant>
        <vt:i4>5</vt:i4>
      </vt:variant>
      <vt:variant>
        <vt:lpwstr/>
      </vt:variant>
      <vt:variant>
        <vt:lpwstr>_Toc402952700</vt:lpwstr>
      </vt:variant>
      <vt:variant>
        <vt:i4>1376309</vt:i4>
      </vt:variant>
      <vt:variant>
        <vt:i4>494</vt:i4>
      </vt:variant>
      <vt:variant>
        <vt:i4>0</vt:i4>
      </vt:variant>
      <vt:variant>
        <vt:i4>5</vt:i4>
      </vt:variant>
      <vt:variant>
        <vt:lpwstr/>
      </vt:variant>
      <vt:variant>
        <vt:lpwstr>_Toc402952699</vt:lpwstr>
      </vt:variant>
      <vt:variant>
        <vt:i4>1376309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_Toc402952698</vt:lpwstr>
      </vt:variant>
      <vt:variant>
        <vt:i4>1376309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_Toc402952697</vt:lpwstr>
      </vt:variant>
      <vt:variant>
        <vt:i4>1376309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_Toc402952696</vt:lpwstr>
      </vt:variant>
      <vt:variant>
        <vt:i4>1376309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_Toc402952695</vt:lpwstr>
      </vt:variant>
      <vt:variant>
        <vt:i4>1376309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_Toc402952694</vt:lpwstr>
      </vt:variant>
      <vt:variant>
        <vt:i4>1376309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_Toc402952693</vt:lpwstr>
      </vt:variant>
      <vt:variant>
        <vt:i4>1376309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_Toc402952692</vt:lpwstr>
      </vt:variant>
      <vt:variant>
        <vt:i4>1376309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_Toc402952691</vt:lpwstr>
      </vt:variant>
      <vt:variant>
        <vt:i4>1376309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_Toc402952690</vt:lpwstr>
      </vt:variant>
      <vt:variant>
        <vt:i4>1310773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_Toc402952689</vt:lpwstr>
      </vt:variant>
      <vt:variant>
        <vt:i4>1310773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_Toc402952688</vt:lpwstr>
      </vt:variant>
      <vt:variant>
        <vt:i4>1310773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_Toc402952687</vt:lpwstr>
      </vt:variant>
      <vt:variant>
        <vt:i4>1310773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_Toc402952686</vt:lpwstr>
      </vt:variant>
      <vt:variant>
        <vt:i4>1310773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_Toc402952685</vt:lpwstr>
      </vt:variant>
      <vt:variant>
        <vt:i4>1310773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_Toc402952684</vt:lpwstr>
      </vt:variant>
      <vt:variant>
        <vt:i4>1310773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_Toc402952683</vt:lpwstr>
      </vt:variant>
      <vt:variant>
        <vt:i4>1310773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_Toc402952682</vt:lpwstr>
      </vt:variant>
      <vt:variant>
        <vt:i4>1310773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_Toc402952681</vt:lpwstr>
      </vt:variant>
      <vt:variant>
        <vt:i4>1310773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_Toc402952680</vt:lpwstr>
      </vt:variant>
      <vt:variant>
        <vt:i4>1769525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_Toc402952679</vt:lpwstr>
      </vt:variant>
      <vt:variant>
        <vt:i4>1769525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_Toc402952678</vt:lpwstr>
      </vt:variant>
      <vt:variant>
        <vt:i4>1769525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_Toc402952677</vt:lpwstr>
      </vt:variant>
      <vt:variant>
        <vt:i4>1769525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_Toc402952676</vt:lpwstr>
      </vt:variant>
      <vt:variant>
        <vt:i4>1769525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_Toc402952675</vt:lpwstr>
      </vt:variant>
      <vt:variant>
        <vt:i4>1769525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_Toc402952674</vt:lpwstr>
      </vt:variant>
      <vt:variant>
        <vt:i4>1769525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_Toc402952673</vt:lpwstr>
      </vt:variant>
      <vt:variant>
        <vt:i4>1769525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_Toc402952672</vt:lpwstr>
      </vt:variant>
      <vt:variant>
        <vt:i4>1769525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_Toc402952671</vt:lpwstr>
      </vt:variant>
      <vt:variant>
        <vt:i4>1769525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_Toc402952670</vt:lpwstr>
      </vt:variant>
      <vt:variant>
        <vt:i4>1703989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_Toc402952669</vt:lpwstr>
      </vt:variant>
      <vt:variant>
        <vt:i4>1703989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_Toc402952668</vt:lpwstr>
      </vt:variant>
      <vt:variant>
        <vt:i4>1703989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_Toc402952667</vt:lpwstr>
      </vt:variant>
      <vt:variant>
        <vt:i4>1703989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_Toc402952666</vt:lpwstr>
      </vt:variant>
      <vt:variant>
        <vt:i4>1703989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_Toc402952665</vt:lpwstr>
      </vt:variant>
      <vt:variant>
        <vt:i4>1703989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_Toc402952664</vt:lpwstr>
      </vt:variant>
      <vt:variant>
        <vt:i4>1703989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_Toc402952663</vt:lpwstr>
      </vt:variant>
      <vt:variant>
        <vt:i4>1703989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_Toc402952662</vt:lpwstr>
      </vt:variant>
      <vt:variant>
        <vt:i4>1703989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_Toc402952661</vt:lpwstr>
      </vt:variant>
      <vt:variant>
        <vt:i4>1703989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_Toc402952660</vt:lpwstr>
      </vt:variant>
      <vt:variant>
        <vt:i4>1638453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_Toc402952659</vt:lpwstr>
      </vt:variant>
      <vt:variant>
        <vt:i4>1638453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_Toc402952658</vt:lpwstr>
      </vt:variant>
      <vt:variant>
        <vt:i4>1638453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_Toc402952657</vt:lpwstr>
      </vt:variant>
      <vt:variant>
        <vt:i4>1638453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_Toc402952656</vt:lpwstr>
      </vt:variant>
      <vt:variant>
        <vt:i4>1638453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_Toc402952655</vt:lpwstr>
      </vt:variant>
      <vt:variant>
        <vt:i4>1638453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_Toc402952654</vt:lpwstr>
      </vt:variant>
      <vt:variant>
        <vt:i4>1638453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_Toc402952653</vt:lpwstr>
      </vt:variant>
      <vt:variant>
        <vt:i4>1638453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_Toc402952652</vt:lpwstr>
      </vt:variant>
      <vt:variant>
        <vt:i4>1638453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_Toc402952651</vt:lpwstr>
      </vt:variant>
      <vt:variant>
        <vt:i4>1638453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_Toc402952650</vt:lpwstr>
      </vt:variant>
      <vt:variant>
        <vt:i4>1572917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_Toc402952649</vt:lpwstr>
      </vt:variant>
      <vt:variant>
        <vt:i4>1572917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_Toc402952648</vt:lpwstr>
      </vt:variant>
      <vt:variant>
        <vt:i4>1572917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_Toc402952647</vt:lpwstr>
      </vt:variant>
      <vt:variant>
        <vt:i4>1572917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_Toc402952646</vt:lpwstr>
      </vt:variant>
      <vt:variant>
        <vt:i4>1572917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_Toc402952645</vt:lpwstr>
      </vt:variant>
      <vt:variant>
        <vt:i4>1572917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_Toc402952644</vt:lpwstr>
      </vt:variant>
      <vt:variant>
        <vt:i4>1572917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_Toc402952643</vt:lpwstr>
      </vt:variant>
      <vt:variant>
        <vt:i4>1572917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_Toc402952642</vt:lpwstr>
      </vt:variant>
      <vt:variant>
        <vt:i4>1572917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_Toc402952641</vt:lpwstr>
      </vt:variant>
      <vt:variant>
        <vt:i4>1572917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_Toc402952640</vt:lpwstr>
      </vt:variant>
      <vt:variant>
        <vt:i4>2031669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_Toc402952639</vt:lpwstr>
      </vt:variant>
      <vt:variant>
        <vt:i4>2031669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_Toc402952638</vt:lpwstr>
      </vt:variant>
      <vt:variant>
        <vt:i4>2031669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_Toc402952637</vt:lpwstr>
      </vt:variant>
      <vt:variant>
        <vt:i4>2031669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_Toc402952636</vt:lpwstr>
      </vt:variant>
      <vt:variant>
        <vt:i4>2031669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_Toc402952635</vt:lpwstr>
      </vt:variant>
      <vt:variant>
        <vt:i4>2031669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_Toc402952634</vt:lpwstr>
      </vt:variant>
      <vt:variant>
        <vt:i4>2031669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_Toc402952633</vt:lpwstr>
      </vt:variant>
      <vt:variant>
        <vt:i4>2031669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_Toc402952632</vt:lpwstr>
      </vt:variant>
      <vt:variant>
        <vt:i4>2031669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_Toc402952631</vt:lpwstr>
      </vt:variant>
      <vt:variant>
        <vt:i4>2031669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_Toc402952630</vt:lpwstr>
      </vt:variant>
      <vt:variant>
        <vt:i4>1966133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_Toc402952629</vt:lpwstr>
      </vt:variant>
      <vt:variant>
        <vt:i4>1966133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_Toc402952628</vt:lpwstr>
      </vt:variant>
      <vt:variant>
        <vt:i4>1966133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_Toc402952627</vt:lpwstr>
      </vt:variant>
      <vt:variant>
        <vt:i4>1966133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_Toc402952626</vt:lpwstr>
      </vt:variant>
      <vt:variant>
        <vt:i4>1966133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_Toc402952625</vt:lpwstr>
      </vt:variant>
      <vt:variant>
        <vt:i4>1966133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_Toc402952624</vt:lpwstr>
      </vt:variant>
      <vt:variant>
        <vt:i4>1966133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_Toc402952623</vt:lpwstr>
      </vt:variant>
      <vt:variant>
        <vt:i4>1966133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_Toc402952622</vt:lpwstr>
      </vt:variant>
      <vt:variant>
        <vt:i4>1966133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_Toc402952621</vt:lpwstr>
      </vt:variant>
      <vt:variant>
        <vt:i4>1966133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_Toc402952620</vt:lpwstr>
      </vt:variant>
      <vt:variant>
        <vt:i4>1900597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_Toc402952619</vt:lpwstr>
      </vt:variant>
      <vt:variant>
        <vt:i4>1900597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_Toc402952618</vt:lpwstr>
      </vt:variant>
      <vt:variant>
        <vt:i4>1900597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_Toc402952617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Basic</dc:title>
  <dc:subject/>
  <dc:creator>quynh.dongoc</dc:creator>
  <cp:keywords/>
  <cp:lastModifiedBy>8560w</cp:lastModifiedBy>
  <cp:revision>22</cp:revision>
  <cp:lastPrinted>2015-02-03T08:15:00Z</cp:lastPrinted>
  <dcterms:created xsi:type="dcterms:W3CDTF">2022-01-02T08:06:00Z</dcterms:created>
  <dcterms:modified xsi:type="dcterms:W3CDTF">2022-01-02T09:20:00Z</dcterms:modified>
</cp:coreProperties>
</file>