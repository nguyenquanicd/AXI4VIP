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CE9" w:rsidRPr="001F69B1" w:rsidRDefault="008C6768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  <w:r>
        <w:rPr>
          <w:rFonts w:ascii="Times New Roman Bold" w:hAnsi="Times New Roman Bold"/>
          <w:b/>
          <w:spacing w:val="-4"/>
          <w:w w:val="95"/>
        </w:rPr>
        <w:t>VLSI TECHNOLOGY PAGE</w:t>
      </w:r>
    </w:p>
    <w:p w:rsidR="000F1CE9" w:rsidRPr="001F69B1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Pr="001F69B1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523795" w:rsidRDefault="0052379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Pr="001F69B1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Pr="00523795" w:rsidRDefault="008C6768" w:rsidP="000F1CE9">
      <w:pPr>
        <w:jc w:val="center"/>
        <w:rPr>
          <w:rFonts w:cs="Times New Roman"/>
          <w:b/>
          <w:spacing w:val="-4"/>
          <w:sz w:val="36"/>
          <w:szCs w:val="36"/>
        </w:rPr>
      </w:pPr>
      <w:r>
        <w:rPr>
          <w:rFonts w:cs="Times New Roman"/>
          <w:b/>
          <w:spacing w:val="-4"/>
          <w:sz w:val="36"/>
          <w:szCs w:val="36"/>
        </w:rPr>
        <w:t>AXI4VIP SPECIFICATION</w:t>
      </w:r>
      <w:r w:rsidR="00636345">
        <w:rPr>
          <w:rFonts w:cs="Times New Roman"/>
          <w:b/>
          <w:spacing w:val="-4"/>
          <w:sz w:val="36"/>
          <w:szCs w:val="36"/>
        </w:rPr>
        <w:t>:</w:t>
      </w:r>
    </w:p>
    <w:p w:rsidR="00523795" w:rsidRPr="001F69B1" w:rsidRDefault="008C6768" w:rsidP="000F1CE9">
      <w:pPr>
        <w:jc w:val="center"/>
        <w:rPr>
          <w:rFonts w:cs="Times New Roman"/>
          <w:b/>
          <w:spacing w:val="-4"/>
          <w:sz w:val="56"/>
          <w:szCs w:val="90"/>
        </w:rPr>
      </w:pPr>
      <w:r>
        <w:rPr>
          <w:rFonts w:cs="Times New Roman"/>
          <w:b/>
          <w:spacing w:val="-4"/>
          <w:sz w:val="56"/>
          <w:szCs w:val="90"/>
        </w:rPr>
        <w:t>DESIGN DESCRIPTION</w:t>
      </w:r>
    </w:p>
    <w:p w:rsidR="000F1CE9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>Author:</w:t>
      </w:r>
    </w:p>
    <w:p w:rsidR="008C6768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 xml:space="preserve">Nguyen Hung </w:t>
      </w:r>
      <w:proofErr w:type="spellStart"/>
      <w:r>
        <w:rPr>
          <w:spacing w:val="-4"/>
        </w:rPr>
        <w:t>Quan</w:t>
      </w:r>
      <w:proofErr w:type="spellEnd"/>
    </w:p>
    <w:p w:rsidR="008C6768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 xml:space="preserve">Nguyen </w:t>
      </w:r>
      <w:proofErr w:type="spellStart"/>
      <w:r>
        <w:rPr>
          <w:spacing w:val="-4"/>
        </w:rPr>
        <w:t>Huy</w:t>
      </w:r>
      <w:proofErr w:type="spellEnd"/>
    </w:p>
    <w:p w:rsidR="008C6768" w:rsidRPr="001F69B1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 xml:space="preserve">Le </w:t>
      </w:r>
      <w:proofErr w:type="spellStart"/>
      <w:r>
        <w:rPr>
          <w:spacing w:val="-4"/>
        </w:rPr>
        <w:t>Quang</w:t>
      </w:r>
      <w:proofErr w:type="spellEnd"/>
      <w:r>
        <w:rPr>
          <w:spacing w:val="-4"/>
        </w:rPr>
        <w:t xml:space="preserve"> Vu</w:t>
      </w:r>
    </w:p>
    <w:p w:rsidR="001F69B1" w:rsidRPr="001F69B1" w:rsidRDefault="001F69B1" w:rsidP="001F69B1">
      <w:pPr>
        <w:spacing w:before="60"/>
        <w:ind w:left="-142" w:right="-17"/>
        <w:jc w:val="right"/>
        <w:rPr>
          <w:spacing w:val="-4"/>
        </w:rPr>
      </w:pPr>
    </w:p>
    <w:p w:rsidR="000F1CE9" w:rsidRPr="001F69B1" w:rsidRDefault="000F1CE9" w:rsidP="000F1CE9">
      <w:pPr>
        <w:spacing w:before="60"/>
        <w:ind w:left="-142" w:right="-159"/>
        <w:jc w:val="center"/>
        <w:rPr>
          <w:spacing w:val="-4"/>
        </w:rPr>
      </w:pPr>
    </w:p>
    <w:p w:rsidR="002E20E0" w:rsidRDefault="002E20E0">
      <w:pPr>
        <w:spacing w:before="0" w:after="0" w:line="240" w:lineRule="auto"/>
        <w:jc w:val="left"/>
        <w:rPr>
          <w:rFonts w:ascii="Aachen" w:hAnsi="Aachen" w:cs="Times New Roman"/>
          <w:b/>
          <w:bCs/>
          <w:iCs/>
          <w:color w:val="323E4F"/>
          <w:spacing w:val="-4"/>
          <w:sz w:val="42"/>
          <w:szCs w:val="32"/>
          <w:lang w:eastAsia="x-none"/>
        </w:rPr>
      </w:pPr>
      <w:r>
        <w:br w:type="page"/>
      </w:r>
    </w:p>
    <w:p w:rsidR="00FF14C8" w:rsidRPr="001F0434" w:rsidRDefault="00E459D8" w:rsidP="0051059B">
      <w:pPr>
        <w:pStyle w:val="tieude1"/>
        <w:rPr>
          <w:lang w:val="en-US"/>
        </w:rPr>
      </w:pPr>
      <w:bookmarkStart w:id="0" w:name="_Toc92103536"/>
      <w:r>
        <w:rPr>
          <w:lang w:val="en-US"/>
        </w:rPr>
        <w:lastRenderedPageBreak/>
        <w:t>CONTENT</w:t>
      </w:r>
      <w:bookmarkEnd w:id="0"/>
    </w:p>
    <w:p w:rsidR="001E4DA2" w:rsidRDefault="000A299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r w:rsidRPr="001F69B1">
        <w:rPr>
          <w:spacing w:val="-4"/>
        </w:rPr>
        <w:fldChar w:fldCharType="begin"/>
      </w:r>
      <w:r w:rsidRPr="001F69B1">
        <w:rPr>
          <w:spacing w:val="-4"/>
        </w:rPr>
        <w:instrText xml:space="preserve"> TOC \o "1-3" \h \z \u </w:instrText>
      </w:r>
      <w:r w:rsidRPr="001F69B1">
        <w:rPr>
          <w:spacing w:val="-4"/>
        </w:rPr>
        <w:fldChar w:fldCharType="separate"/>
      </w:r>
      <w:hyperlink w:anchor="_Toc92103536" w:history="1">
        <w:r w:rsidR="001E4DA2" w:rsidRPr="0008187E">
          <w:rPr>
            <w:rStyle w:val="Hyperlink"/>
            <w:noProof/>
          </w:rPr>
          <w:t>CONTENT</w:t>
        </w:r>
        <w:r w:rsidR="001E4DA2">
          <w:rPr>
            <w:noProof/>
            <w:webHidden/>
          </w:rPr>
          <w:tab/>
        </w:r>
        <w:r w:rsidR="001E4DA2">
          <w:rPr>
            <w:noProof/>
            <w:webHidden/>
          </w:rPr>
          <w:fldChar w:fldCharType="begin"/>
        </w:r>
        <w:r w:rsidR="001E4DA2">
          <w:rPr>
            <w:noProof/>
            <w:webHidden/>
          </w:rPr>
          <w:instrText xml:space="preserve"> PAGEREF _Toc92103536 \h </w:instrText>
        </w:r>
        <w:r w:rsidR="001E4DA2">
          <w:rPr>
            <w:noProof/>
            <w:webHidden/>
          </w:rPr>
        </w:r>
        <w:r w:rsidR="001E4DA2">
          <w:rPr>
            <w:noProof/>
            <w:webHidden/>
          </w:rPr>
          <w:fldChar w:fldCharType="separate"/>
        </w:r>
        <w:r w:rsidR="001E4DA2">
          <w:rPr>
            <w:noProof/>
            <w:webHidden/>
          </w:rPr>
          <w:t>ii</w:t>
        </w:r>
        <w:r w:rsidR="001E4DA2">
          <w:rPr>
            <w:noProof/>
            <w:webHidden/>
          </w:rPr>
          <w:fldChar w:fldCharType="end"/>
        </w:r>
      </w:hyperlink>
    </w:p>
    <w:p w:rsidR="001E4DA2" w:rsidRDefault="001E4DA2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103537" w:history="1">
        <w:r w:rsidRPr="0008187E">
          <w:rPr>
            <w:rStyle w:val="Hyperlink"/>
            <w:noProof/>
          </w:rPr>
          <w:t>LIST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103538" w:history="1">
        <w:r w:rsidRPr="0008187E">
          <w:rPr>
            <w:rStyle w:val="Hyperlink"/>
            <w:noProof/>
          </w:rPr>
          <w:t>LIST OF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103539" w:history="1">
        <w:r w:rsidRPr="0008187E">
          <w:rPr>
            <w:rStyle w:val="Hyperlink"/>
            <w:noProof/>
          </w:rPr>
          <w:t>CONVENTION, ACRONYMS, AND 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103540" w:history="1">
        <w:r w:rsidRPr="0008187E">
          <w:rPr>
            <w:rStyle w:val="Hyperlink"/>
            <w:noProof/>
            <w:kern w:val="32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</w:rPr>
          <w:tab/>
        </w:r>
        <w:r w:rsidRPr="0008187E">
          <w:rPr>
            <w:rStyle w:val="Hyperlink"/>
            <w:rFonts w:cs="Aachen"/>
            <w:noProof/>
            <w:spacing w:val="-4"/>
          </w:rPr>
          <w:t>AXI4VIP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103541" w:history="1">
        <w:r w:rsidRPr="0008187E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8187E">
          <w:rPr>
            <w:rStyle w:val="Hyperlink"/>
            <w:noProof/>
            <w:spacing w:val="-4"/>
          </w:rPr>
          <w:t>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542" w:history="1">
        <w:r w:rsidRPr="0008187E">
          <w:rPr>
            <w:rStyle w:val="Hyperlink"/>
            <w:noProof/>
          </w:rPr>
          <w:t>1.1.1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543" w:history="1">
        <w:r w:rsidRPr="0008187E">
          <w:rPr>
            <w:rStyle w:val="Hyperlink"/>
            <w:noProof/>
          </w:rPr>
          <w:t>1.1.2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AXI master and slave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544" w:history="1">
        <w:r w:rsidRPr="0008187E">
          <w:rPr>
            <w:rStyle w:val="Hyperlink"/>
            <w:noProof/>
          </w:rPr>
          <w:t>1.1.3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Active and passive mode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545" w:history="1">
        <w:r w:rsidRPr="0008187E">
          <w:rPr>
            <w:rStyle w:val="Hyperlink"/>
            <w:noProof/>
          </w:rPr>
          <w:t>1.1.4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Checker and assertion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103546" w:history="1">
        <w:r w:rsidRPr="0008187E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103547" w:history="1">
        <w:r w:rsidRPr="0008187E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8187E">
          <w:rPr>
            <w:rStyle w:val="Hyperlink"/>
            <w:noProof/>
          </w:rPr>
          <w:t>Directory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1E4DA2" w:rsidRDefault="001E4DA2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103548" w:history="1">
        <w:r w:rsidRPr="0008187E">
          <w:rPr>
            <w:rStyle w:val="Hyperlink"/>
            <w:noProof/>
          </w:rPr>
          <w:t>BIBLIOGRAPHY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76DAA" w:rsidRDefault="000A2997" w:rsidP="001F69B1">
      <w:pPr>
        <w:tabs>
          <w:tab w:val="right" w:leader="dot" w:pos="6521"/>
        </w:tabs>
        <w:rPr>
          <w:b/>
          <w:bCs/>
          <w:noProof/>
          <w:spacing w:val="-4"/>
        </w:rPr>
      </w:pPr>
      <w:r w:rsidRPr="001F69B1">
        <w:rPr>
          <w:b/>
          <w:bCs/>
          <w:noProof/>
          <w:spacing w:val="-4"/>
        </w:rPr>
        <w:fldChar w:fldCharType="end"/>
      </w:r>
    </w:p>
    <w:p w:rsidR="00276DAA" w:rsidRDefault="00276DAA">
      <w:pPr>
        <w:spacing w:before="0" w:after="0" w:line="240" w:lineRule="auto"/>
        <w:jc w:val="left"/>
        <w:rPr>
          <w:b/>
          <w:bCs/>
          <w:noProof/>
          <w:spacing w:val="-4"/>
        </w:rPr>
      </w:pPr>
      <w:r>
        <w:rPr>
          <w:b/>
          <w:bCs/>
          <w:noProof/>
          <w:spacing w:val="-4"/>
        </w:rPr>
        <w:br w:type="page"/>
      </w:r>
    </w:p>
    <w:p w:rsidR="001F0434" w:rsidRDefault="001F0434" w:rsidP="001F69B1">
      <w:pPr>
        <w:tabs>
          <w:tab w:val="right" w:leader="dot" w:pos="6521"/>
        </w:tabs>
        <w:rPr>
          <w:b/>
          <w:bCs/>
          <w:noProof/>
          <w:spacing w:val="-4"/>
        </w:rPr>
      </w:pPr>
    </w:p>
    <w:p w:rsidR="001F0434" w:rsidRPr="00E459D8" w:rsidRDefault="00E459D8" w:rsidP="001F0434">
      <w:pPr>
        <w:pStyle w:val="tieude1"/>
        <w:rPr>
          <w:noProof/>
          <w:lang w:val="en-US"/>
        </w:rPr>
      </w:pPr>
      <w:bookmarkStart w:id="1" w:name="_Toc92103537"/>
      <w:r>
        <w:rPr>
          <w:noProof/>
          <w:lang w:val="en-US"/>
        </w:rPr>
        <w:t>LIST OF FIGURES</w:t>
      </w:r>
      <w:bookmarkEnd w:id="1"/>
    </w:p>
    <w:p w:rsidR="007560EF" w:rsidRDefault="007560EF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"Figure" </w:instrText>
      </w:r>
      <w:r>
        <w:rPr>
          <w:noProof/>
        </w:rPr>
        <w:fldChar w:fldCharType="separate"/>
      </w:r>
      <w:hyperlink w:anchor="_Toc92103599" w:history="1">
        <w:r w:rsidRPr="00C74E4A">
          <w:rPr>
            <w:rStyle w:val="Hyperlink"/>
            <w:noProof/>
          </w:rPr>
          <w:t>Figure 1</w:t>
        </w:r>
        <w:r w:rsidRPr="00C74E4A">
          <w:rPr>
            <w:rStyle w:val="Hyperlink"/>
            <w:noProof/>
          </w:rPr>
          <w:noBreakHyphen/>
          <w:t>1: AXI4VIP master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7560EF" w:rsidRDefault="007560EF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600" w:history="1">
        <w:r w:rsidRPr="00C74E4A">
          <w:rPr>
            <w:rStyle w:val="Hyperlink"/>
            <w:noProof/>
          </w:rPr>
          <w:t>Figure 1</w:t>
        </w:r>
        <w:r w:rsidRPr="00C74E4A">
          <w:rPr>
            <w:rStyle w:val="Hyperlink"/>
            <w:noProof/>
          </w:rPr>
          <w:noBreakHyphen/>
          <w:t>2: AXI4VIP slave integration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7560EF" w:rsidRDefault="007560EF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2103601" w:history="1">
        <w:r w:rsidRPr="00C74E4A">
          <w:rPr>
            <w:rStyle w:val="Hyperlink"/>
            <w:noProof/>
          </w:rPr>
          <w:t>Figure 1</w:t>
        </w:r>
        <w:r w:rsidRPr="00C74E4A">
          <w:rPr>
            <w:rStyle w:val="Hyperlink"/>
            <w:noProof/>
          </w:rPr>
          <w:noBreakHyphen/>
          <w:t>3: Full AXI4VIP master/slave integration 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_Toc92103601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7560EF" w:rsidRDefault="007560EF" w:rsidP="007560EF">
      <w:pPr>
        <w:pStyle w:val="TableofFigures"/>
        <w:tabs>
          <w:tab w:val="right" w:leader="dot" w:pos="6494"/>
        </w:tabs>
        <w:rPr>
          <w:noProof/>
        </w:rPr>
      </w:pPr>
      <w:r>
        <w:rPr>
          <w:noProof/>
        </w:rPr>
        <w:fldChar w:fldCharType="end"/>
      </w:r>
    </w:p>
    <w:p w:rsidR="001F0434" w:rsidRDefault="001F0434" w:rsidP="001F0434">
      <w:pPr>
        <w:rPr>
          <w:noProof/>
        </w:rPr>
      </w:pPr>
    </w:p>
    <w:p w:rsidR="001F0434" w:rsidRDefault="001F0434">
      <w:pPr>
        <w:spacing w:before="0" w:after="0" w:line="240" w:lineRule="auto"/>
        <w:jc w:val="left"/>
        <w:rPr>
          <w:noProof/>
        </w:rPr>
      </w:pPr>
      <w:r>
        <w:rPr>
          <w:noProof/>
        </w:rPr>
        <w:br w:type="page"/>
      </w:r>
      <w:bookmarkStart w:id="2" w:name="_GoBack"/>
      <w:bookmarkEnd w:id="2"/>
    </w:p>
    <w:p w:rsidR="001F0434" w:rsidRPr="00E459D8" w:rsidRDefault="00E459D8" w:rsidP="001F0434">
      <w:pPr>
        <w:pStyle w:val="tieude1"/>
        <w:rPr>
          <w:noProof/>
          <w:lang w:val="en-US"/>
        </w:rPr>
      </w:pPr>
      <w:bookmarkStart w:id="3" w:name="_Toc92103538"/>
      <w:r>
        <w:rPr>
          <w:noProof/>
          <w:lang w:val="en-US"/>
        </w:rPr>
        <w:lastRenderedPageBreak/>
        <w:t>LIST OF TABLES</w:t>
      </w:r>
      <w:bookmarkEnd w:id="3"/>
    </w:p>
    <w:p w:rsidR="001E4DA2" w:rsidRDefault="000B4FB1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"Table" </w:instrText>
      </w:r>
      <w:r>
        <w:rPr>
          <w:noProof/>
        </w:rPr>
        <w:fldChar w:fldCharType="separate"/>
      </w:r>
      <w:hyperlink w:anchor="_Toc92103550" w:history="1">
        <w:r w:rsidR="001E4DA2" w:rsidRPr="00423853">
          <w:rPr>
            <w:rStyle w:val="Hyperlink"/>
            <w:noProof/>
          </w:rPr>
          <w:t>Table 1</w:t>
        </w:r>
        <w:r w:rsidR="001E4DA2" w:rsidRPr="00423853">
          <w:rPr>
            <w:rStyle w:val="Hyperlink"/>
            <w:noProof/>
          </w:rPr>
          <w:noBreakHyphen/>
          <w:t>1: Directory and file structure</w:t>
        </w:r>
        <w:r w:rsidR="001E4DA2">
          <w:rPr>
            <w:noProof/>
            <w:webHidden/>
          </w:rPr>
          <w:tab/>
        </w:r>
        <w:r w:rsidR="001E4DA2">
          <w:rPr>
            <w:noProof/>
            <w:webHidden/>
          </w:rPr>
          <w:fldChar w:fldCharType="begin"/>
        </w:r>
        <w:r w:rsidR="001E4DA2">
          <w:rPr>
            <w:noProof/>
            <w:webHidden/>
          </w:rPr>
          <w:instrText xml:space="preserve"> PAGEREF _Toc92103550 \h </w:instrText>
        </w:r>
        <w:r w:rsidR="001E4DA2">
          <w:rPr>
            <w:noProof/>
            <w:webHidden/>
          </w:rPr>
        </w:r>
        <w:r w:rsidR="001E4DA2">
          <w:rPr>
            <w:noProof/>
            <w:webHidden/>
          </w:rPr>
          <w:fldChar w:fldCharType="separate"/>
        </w:r>
        <w:r w:rsidR="001E4DA2">
          <w:rPr>
            <w:noProof/>
            <w:webHidden/>
          </w:rPr>
          <w:t>7</w:t>
        </w:r>
        <w:r w:rsidR="001E4DA2">
          <w:rPr>
            <w:noProof/>
            <w:webHidden/>
          </w:rPr>
          <w:fldChar w:fldCharType="end"/>
        </w:r>
      </w:hyperlink>
    </w:p>
    <w:p w:rsidR="001F0434" w:rsidRDefault="000B4FB1" w:rsidP="001F0434">
      <w:pPr>
        <w:rPr>
          <w:noProof/>
        </w:rPr>
      </w:pPr>
      <w:r>
        <w:rPr>
          <w:noProof/>
        </w:rPr>
        <w:fldChar w:fldCharType="end"/>
      </w:r>
    </w:p>
    <w:p w:rsidR="001F0434" w:rsidRDefault="001F0434" w:rsidP="001F0434">
      <w:pPr>
        <w:rPr>
          <w:noProof/>
        </w:rPr>
      </w:pPr>
      <w:r>
        <w:rPr>
          <w:noProof/>
        </w:rPr>
        <w:br w:type="page"/>
      </w:r>
    </w:p>
    <w:p w:rsidR="00293416" w:rsidRPr="006761B5" w:rsidRDefault="00111E5F" w:rsidP="006761B5">
      <w:pPr>
        <w:pStyle w:val="Heading1"/>
        <w:numPr>
          <w:ilvl w:val="0"/>
          <w:numId w:val="0"/>
        </w:numPr>
      </w:pPr>
      <w:bookmarkStart w:id="4" w:name="_Toc380418634"/>
      <w:bookmarkStart w:id="5" w:name="_Toc92103539"/>
      <w:r>
        <w:rPr>
          <w:rStyle w:val="Strong"/>
          <w:b/>
          <w:bCs/>
          <w:lang w:val="en-US"/>
        </w:rPr>
        <w:lastRenderedPageBreak/>
        <w:t>CONVENTION</w:t>
      </w:r>
      <w:r w:rsidR="00C551DA" w:rsidRPr="006761B5">
        <w:rPr>
          <w:rStyle w:val="Strong"/>
          <w:b/>
          <w:bCs/>
        </w:rPr>
        <w:t>,</w:t>
      </w:r>
      <w:r w:rsidR="00B81CD7" w:rsidRPr="006761B5">
        <w:rPr>
          <w:rStyle w:val="Strong"/>
          <w:b/>
          <w:bCs/>
        </w:rPr>
        <w:t xml:space="preserve"> ACRONYM</w:t>
      </w:r>
      <w:r w:rsidR="00C551DA" w:rsidRPr="006761B5">
        <w:rPr>
          <w:rStyle w:val="Strong"/>
          <w:b/>
          <w:bCs/>
        </w:rPr>
        <w:t>S, AND ABBREVIATIONS</w:t>
      </w:r>
      <w:bookmarkEnd w:id="5"/>
    </w:p>
    <w:tbl>
      <w:tblPr>
        <w:tblW w:w="660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21"/>
        <w:gridCol w:w="3686"/>
      </w:tblGrid>
      <w:tr w:rsidR="00595528" w:rsidRPr="001C238B" w:rsidTr="00111E5F">
        <w:trPr>
          <w:tblHeader/>
        </w:trPr>
        <w:tc>
          <w:tcPr>
            <w:tcW w:w="2921" w:type="dxa"/>
            <w:shd w:val="clear" w:color="auto" w:fill="auto"/>
            <w:noWrap/>
            <w:vAlign w:val="center"/>
            <w:hideMark/>
          </w:tcPr>
          <w:p w:rsidR="00595528" w:rsidRPr="001C238B" w:rsidRDefault="00111E5F" w:rsidP="001271A6">
            <w:pPr>
              <w:spacing w:before="60" w:after="60" w:line="240" w:lineRule="auto"/>
              <w:jc w:val="center"/>
              <w:rPr>
                <w:rFonts w:cs="Times New Roman"/>
                <w:b/>
                <w:bCs/>
                <w:spacing w:val="-4"/>
                <w:sz w:val="20"/>
                <w:szCs w:val="20"/>
              </w:rPr>
            </w:pPr>
            <w:r>
              <w:rPr>
                <w:rFonts w:cs="Times New Roman"/>
                <w:b/>
                <w:bCs/>
                <w:spacing w:val="-4"/>
                <w:sz w:val="20"/>
                <w:szCs w:val="20"/>
              </w:rPr>
              <w:t xml:space="preserve">Convention, acronyms, and abbreviations </w:t>
            </w:r>
          </w:p>
        </w:tc>
        <w:tc>
          <w:tcPr>
            <w:tcW w:w="3686" w:type="dxa"/>
            <w:shd w:val="clear" w:color="auto" w:fill="auto"/>
            <w:noWrap/>
            <w:vAlign w:val="center"/>
            <w:hideMark/>
          </w:tcPr>
          <w:p w:rsidR="00595528" w:rsidRPr="001C238B" w:rsidRDefault="00E459D8" w:rsidP="001C238B">
            <w:pPr>
              <w:spacing w:before="60" w:after="60" w:line="240" w:lineRule="auto"/>
              <w:jc w:val="center"/>
              <w:rPr>
                <w:rFonts w:cs="Times New Roman"/>
                <w:b/>
                <w:bCs/>
                <w:spacing w:val="-4"/>
                <w:sz w:val="20"/>
                <w:szCs w:val="20"/>
              </w:rPr>
            </w:pPr>
            <w:r>
              <w:rPr>
                <w:rFonts w:cs="Times New Roman"/>
                <w:b/>
                <w:bCs/>
                <w:spacing w:val="-4"/>
                <w:sz w:val="20"/>
                <w:szCs w:val="20"/>
              </w:rPr>
              <w:t>Description</w:t>
            </w:r>
          </w:p>
        </w:tc>
      </w:tr>
      <w:tr w:rsidR="00C551DA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C551DA" w:rsidRDefault="00C551DA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API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C551DA" w:rsidRDefault="00C551DA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Application Programming Interface</w:t>
            </w:r>
          </w:p>
        </w:tc>
      </w:tr>
      <w:tr w:rsidR="003B1A6D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3B1A6D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DUT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3B1A6D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Design Under Test</w:t>
            </w:r>
          </w:p>
        </w:tc>
      </w:tr>
      <w:tr w:rsidR="003B1A6D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3B1A6D" w:rsidRPr="001C238B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AMBA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3B1A6D" w:rsidRPr="001C238B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Advanced Microcontroller Bus Architecture</w:t>
            </w:r>
          </w:p>
        </w:tc>
      </w:tr>
      <w:tr w:rsidR="003B1A6D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3B1A6D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AXI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3B1A6D" w:rsidRDefault="003B1A6D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 xml:space="preserve">Advanced </w:t>
            </w:r>
            <w:proofErr w:type="spellStart"/>
            <w:r>
              <w:rPr>
                <w:rFonts w:cs="Times New Roman"/>
                <w:spacing w:val="-4"/>
                <w:sz w:val="20"/>
                <w:szCs w:val="20"/>
              </w:rPr>
              <w:t>eXtensible</w:t>
            </w:r>
            <w:proofErr w:type="spellEnd"/>
            <w:r>
              <w:rPr>
                <w:rFonts w:cs="Times New Roman"/>
                <w:spacing w:val="-4"/>
                <w:sz w:val="20"/>
                <w:szCs w:val="20"/>
              </w:rPr>
              <w:t xml:space="preserve"> Interface</w:t>
            </w:r>
            <w:r w:rsidR="00111E5F">
              <w:rPr>
                <w:rFonts w:cs="Times New Roman"/>
                <w:spacing w:val="-4"/>
                <w:sz w:val="20"/>
                <w:szCs w:val="20"/>
              </w:rPr>
              <w:t>.</w:t>
            </w:r>
          </w:p>
          <w:p w:rsidR="00111E5F" w:rsidRDefault="00111E5F" w:rsidP="003517C9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It is replaced to AXI3 or AXI4</w:t>
            </w:r>
          </w:p>
        </w:tc>
      </w:tr>
      <w:tr w:rsidR="00111E5F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AXI3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AMBA 3 AXI</w:t>
            </w:r>
          </w:p>
        </w:tc>
      </w:tr>
      <w:tr w:rsidR="00111E5F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AXI4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AMBA 4 AXI</w:t>
            </w:r>
          </w:p>
        </w:tc>
      </w:tr>
      <w:tr w:rsidR="00B81CD7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B81CD7" w:rsidRDefault="00B81CD7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IP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B81CD7" w:rsidRDefault="00B81CD7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Intellectual Property</w:t>
            </w:r>
          </w:p>
        </w:tc>
      </w:tr>
      <w:tr w:rsidR="00C551DA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C551DA" w:rsidRDefault="00C551DA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RTL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C551DA" w:rsidRDefault="00C551DA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Register Transfer Level</w:t>
            </w:r>
          </w:p>
        </w:tc>
      </w:tr>
      <w:tr w:rsidR="00121443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121443" w:rsidRDefault="00121443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TLM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121443" w:rsidRDefault="00121443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 xml:space="preserve">Transaction Level Modeling </w:t>
            </w:r>
          </w:p>
        </w:tc>
      </w:tr>
      <w:tr w:rsidR="0023729D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23729D" w:rsidRDefault="0023729D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UVM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23729D" w:rsidRDefault="0023729D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Universal Verification Methodology</w:t>
            </w:r>
          </w:p>
        </w:tc>
      </w:tr>
      <w:tr w:rsidR="00595528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595528" w:rsidRPr="001C238B" w:rsidRDefault="00B81CD7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VIP</w:t>
            </w: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595528" w:rsidRPr="001C238B" w:rsidRDefault="00B81CD7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  <w:r>
              <w:rPr>
                <w:rFonts w:cs="Times New Roman"/>
                <w:spacing w:val="-4"/>
                <w:sz w:val="20"/>
                <w:szCs w:val="20"/>
              </w:rPr>
              <w:t>Verification IP</w:t>
            </w:r>
          </w:p>
        </w:tc>
      </w:tr>
      <w:tr w:rsidR="00111E5F" w:rsidRPr="001C238B" w:rsidTr="00111E5F">
        <w:tc>
          <w:tcPr>
            <w:tcW w:w="2921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  <w:tc>
          <w:tcPr>
            <w:tcW w:w="3686" w:type="dxa"/>
            <w:shd w:val="clear" w:color="auto" w:fill="auto"/>
            <w:noWrap/>
            <w:vAlign w:val="center"/>
          </w:tcPr>
          <w:p w:rsidR="00111E5F" w:rsidRDefault="00111E5F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</w:tr>
    </w:tbl>
    <w:p w:rsidR="00611B95" w:rsidRDefault="00611B95">
      <w:pPr>
        <w:spacing w:before="0" w:after="0" w:line="240" w:lineRule="auto"/>
        <w:jc w:val="left"/>
        <w:rPr>
          <w:spacing w:val="-4"/>
        </w:rPr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  <w:r>
        <w:tab/>
      </w: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/>
    <w:p w:rsidR="00F67786" w:rsidRPr="0051059B" w:rsidRDefault="00F67786" w:rsidP="0051059B">
      <w:pPr>
        <w:sectPr w:rsidR="00F67786" w:rsidRPr="0051059B" w:rsidSect="002666B1">
          <w:footerReference w:type="even" r:id="rId8"/>
          <w:footerReference w:type="default" r:id="rId9"/>
          <w:pgSz w:w="8789" w:h="13325" w:code="9"/>
          <w:pgMar w:top="964" w:right="964" w:bottom="964" w:left="964" w:header="720" w:footer="0" w:gutter="357"/>
          <w:pgNumType w:fmt="lowerRoman" w:start="1"/>
          <w:cols w:space="720"/>
          <w:docGrid w:linePitch="360"/>
        </w:sectPr>
      </w:pPr>
    </w:p>
    <w:p w:rsidR="005551F2" w:rsidRPr="004151FE" w:rsidRDefault="00E459D8" w:rsidP="0051059B">
      <w:pPr>
        <w:pStyle w:val="Heading1"/>
        <w:spacing w:before="240"/>
        <w:ind w:left="1077" w:hanging="1077"/>
        <w:rPr>
          <w:rFonts w:cs="Aachen"/>
          <w:color w:val="auto"/>
          <w:spacing w:val="-4"/>
        </w:rPr>
      </w:pPr>
      <w:bookmarkStart w:id="6" w:name="_Toc92103540"/>
      <w:bookmarkEnd w:id="4"/>
      <w:r>
        <w:rPr>
          <w:rFonts w:cs="Aachen"/>
          <w:color w:val="auto"/>
          <w:spacing w:val="-4"/>
          <w:sz w:val="44"/>
          <w:lang w:val="en-US"/>
        </w:rPr>
        <w:lastRenderedPageBreak/>
        <w:t>AXI4VIP OVERVIEW</w:t>
      </w:r>
      <w:bookmarkEnd w:id="6"/>
    </w:p>
    <w:p w:rsidR="001C238B" w:rsidRDefault="001C238B" w:rsidP="00427D0F">
      <w:pPr>
        <w:rPr>
          <w:spacing w:val="-4"/>
        </w:rPr>
      </w:pPr>
    </w:p>
    <w:p w:rsidR="000469CB" w:rsidRPr="001F69B1" w:rsidRDefault="000469CB" w:rsidP="00684B8B">
      <w:pPr>
        <w:rPr>
          <w:spacing w:val="-4"/>
        </w:rPr>
      </w:pPr>
    </w:p>
    <w:p w:rsidR="001C238B" w:rsidRDefault="001C238B" w:rsidP="00684B8B">
      <w:pPr>
        <w:rPr>
          <w:spacing w:val="-4"/>
        </w:rPr>
      </w:pPr>
    </w:p>
    <w:p w:rsidR="001C238B" w:rsidRPr="001C238B" w:rsidRDefault="001C238B" w:rsidP="001C238B"/>
    <w:p w:rsidR="001C238B" w:rsidRPr="001C238B" w:rsidRDefault="001812FE" w:rsidP="001C238B">
      <w:r>
        <w:rPr>
          <w:noProof/>
          <w:spacing w:val="-4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112564</wp:posOffset>
                </wp:positionH>
                <wp:positionV relativeFrom="paragraph">
                  <wp:posOffset>213797</wp:posOffset>
                </wp:positionV>
                <wp:extent cx="3832023" cy="2487930"/>
                <wp:effectExtent l="19050" t="19050" r="35560" b="45720"/>
                <wp:wrapNone/>
                <wp:docPr id="1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2023" cy="2487930"/>
                          <a:chOff x="2780" y="3863"/>
                          <a:chExt cx="4135" cy="3918"/>
                        </a:xfrm>
                      </wpg:grpSpPr>
                      <wps:wsp>
                        <wps:cNvPr id="2" name="AutoShape 273"/>
                        <wps:cNvSpPr>
                          <a:spLocks noChangeArrowheads="1"/>
                        </wps:cNvSpPr>
                        <wps:spPr bwMode="auto">
                          <a:xfrm>
                            <a:off x="2780" y="3863"/>
                            <a:ext cx="4135" cy="391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3166" y="4270"/>
                            <a:ext cx="3383" cy="3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455C9" w:rsidRPr="009B2D69" w:rsidRDefault="00E459D8">
                              <w:pPr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pacing w:val="-4"/>
                                </w:rPr>
                                <w:t>..</w:t>
                              </w:r>
                              <w:r w:rsidR="008455C9">
                                <w:rPr>
                                  <w:rFonts w:cs="Times New Roman"/>
                                  <w:spacing w:val="-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5" o:spid="_x0000_s1026" style="position:absolute;left:0;text-align:left;margin-left:8.85pt;margin-top:16.85pt;width:301.75pt;height:195.9pt;z-index:251670016" coordorigin="2780,3863" coordsize="4135,3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">
                <v:roundrect id="AutoShape 273" o:spid="_x0000_s1027" style="position:absolute;left:2780;top:3863;width:4135;height:391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" strokeweight="4.5pt">
                  <v:stroke linestyle="thickThin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4" o:spid="_x0000_s1028" type="#_x0000_t202" style="position:absolute;left:3166;top:4270;width:3383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8455C9" w:rsidRPr="009B2D69" w:rsidRDefault="00E459D8">
                        <w:pPr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pacing w:val="-4"/>
                          </w:rPr>
                          <w:t>..</w:t>
                        </w:r>
                        <w:r w:rsidR="008455C9">
                          <w:rPr>
                            <w:rFonts w:cs="Times New Roman"/>
                            <w:spacing w:val="-4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Default="001C238B" w:rsidP="00684B8B"/>
    <w:p w:rsidR="001C238B" w:rsidRDefault="001C238B" w:rsidP="001C238B">
      <w:pPr>
        <w:tabs>
          <w:tab w:val="left" w:pos="2495"/>
        </w:tabs>
      </w:pPr>
      <w:r>
        <w:tab/>
      </w:r>
    </w:p>
    <w:p w:rsidR="001C238B" w:rsidRDefault="001C238B" w:rsidP="001C238B">
      <w:pPr>
        <w:tabs>
          <w:tab w:val="left" w:pos="2495"/>
        </w:tabs>
      </w:pPr>
    </w:p>
    <w:p w:rsidR="000469CB" w:rsidRPr="001F69B1" w:rsidRDefault="000469CB" w:rsidP="00684B8B">
      <w:pPr>
        <w:rPr>
          <w:spacing w:val="-4"/>
        </w:rPr>
      </w:pPr>
      <w:r w:rsidRPr="001C238B">
        <w:br w:type="page"/>
      </w:r>
    </w:p>
    <w:p w:rsidR="00146CB6" w:rsidRDefault="00BE5CCD" w:rsidP="00524088">
      <w:pPr>
        <w:pStyle w:val="Heading2"/>
        <w:numPr>
          <w:ilvl w:val="1"/>
          <w:numId w:val="1"/>
        </w:numPr>
        <w:spacing w:after="0" w:line="277" w:lineRule="auto"/>
        <w:rPr>
          <w:spacing w:val="-4"/>
          <w:lang w:val="en-US"/>
        </w:rPr>
      </w:pPr>
      <w:bookmarkStart w:id="7" w:name="_Toc92103541"/>
      <w:r>
        <w:rPr>
          <w:spacing w:val="-4"/>
          <w:lang w:val="en-US"/>
        </w:rPr>
        <w:lastRenderedPageBreak/>
        <w:t>Feature</w:t>
      </w:r>
      <w:r w:rsidR="00E000D0">
        <w:rPr>
          <w:spacing w:val="-4"/>
          <w:lang w:val="en-US"/>
        </w:rPr>
        <w:t>s</w:t>
      </w:r>
      <w:bookmarkEnd w:id="7"/>
    </w:p>
    <w:p w:rsidR="00DA0E2F" w:rsidRPr="00DA0E2F" w:rsidRDefault="00DA0E2F" w:rsidP="00DA0E2F">
      <w:pPr>
        <w:pStyle w:val="Heading3"/>
      </w:pPr>
      <w:bookmarkStart w:id="8" w:name="_Toc92103542"/>
      <w:r>
        <w:t>Common</w:t>
      </w:r>
      <w:bookmarkEnd w:id="8"/>
    </w:p>
    <w:p w:rsidR="00097DC2" w:rsidRPr="00097DC2" w:rsidRDefault="00097DC2" w:rsidP="00097DC2">
      <w:pPr>
        <w:rPr>
          <w:lang w:eastAsia="x-none"/>
        </w:rPr>
      </w:pPr>
      <w:r>
        <w:rPr>
          <w:lang w:eastAsia="x-none"/>
        </w:rPr>
        <w:t>AXI4VIP is the VIP is compatible with AMBA 4 AXI</w:t>
      </w:r>
      <w:r w:rsidR="00830F8D">
        <w:rPr>
          <w:lang w:eastAsia="x-none"/>
        </w:rPr>
        <w:t xml:space="preserve"> (AXI4) protocol, and a part of AMBA 3 AXI (AXI3)</w:t>
      </w:r>
    </w:p>
    <w:p w:rsidR="00631371" w:rsidRDefault="00A85524" w:rsidP="000C05BC">
      <w:pPr>
        <w:pStyle w:val="ListParagraph"/>
        <w:numPr>
          <w:ilvl w:val="0"/>
          <w:numId w:val="12"/>
        </w:numPr>
      </w:pPr>
      <w:r>
        <w:t xml:space="preserve">Support both </w:t>
      </w:r>
      <w:r w:rsidR="000C05BC" w:rsidRPr="00A85524">
        <w:t>AMBA AXI4</w:t>
      </w:r>
      <w:r>
        <w:t xml:space="preserve"> master and slave mode</w:t>
      </w:r>
    </w:p>
    <w:p w:rsidR="00A85524" w:rsidRPr="00A85524" w:rsidRDefault="00A85524" w:rsidP="000C05BC">
      <w:pPr>
        <w:pStyle w:val="ListParagraph"/>
        <w:numPr>
          <w:ilvl w:val="0"/>
          <w:numId w:val="12"/>
        </w:numPr>
      </w:pPr>
      <w:r>
        <w:t>Support both active and passive mode</w:t>
      </w:r>
    </w:p>
    <w:p w:rsidR="00A85524" w:rsidRDefault="00A85524" w:rsidP="000C05BC">
      <w:pPr>
        <w:pStyle w:val="ListParagraph"/>
        <w:numPr>
          <w:ilvl w:val="0"/>
          <w:numId w:val="12"/>
        </w:numPr>
      </w:pPr>
      <w:r>
        <w:t>Configure the bit width of address and data bus</w:t>
      </w:r>
    </w:p>
    <w:p w:rsidR="00A85524" w:rsidRPr="00A85524" w:rsidRDefault="00A85524" w:rsidP="000C05BC">
      <w:pPr>
        <w:pStyle w:val="ListParagraph"/>
        <w:numPr>
          <w:ilvl w:val="0"/>
          <w:numId w:val="12"/>
        </w:numPr>
      </w:pPr>
      <w:r>
        <w:t>Configure the transfer type, response type</w:t>
      </w:r>
    </w:p>
    <w:p w:rsidR="00631371" w:rsidRPr="00A85524" w:rsidRDefault="00A85524" w:rsidP="000C05BC">
      <w:pPr>
        <w:pStyle w:val="ListParagraph"/>
        <w:numPr>
          <w:ilvl w:val="0"/>
          <w:numId w:val="12"/>
        </w:numPr>
      </w:pPr>
      <w:r>
        <w:t>Support the AXI protocol checker and assertion</w:t>
      </w:r>
      <w:r w:rsidR="000C05BC" w:rsidRPr="00A85524">
        <w:t xml:space="preserve"> </w:t>
      </w:r>
    </w:p>
    <w:p w:rsidR="00631371" w:rsidRPr="00A85524" w:rsidRDefault="00A85524" w:rsidP="000C05BC">
      <w:pPr>
        <w:pStyle w:val="ListParagraph"/>
        <w:numPr>
          <w:ilvl w:val="0"/>
          <w:numId w:val="12"/>
        </w:numPr>
      </w:pPr>
      <w:r>
        <w:t>Support the debug report</w:t>
      </w:r>
    </w:p>
    <w:p w:rsidR="00A8438F" w:rsidRDefault="00A85524" w:rsidP="000C05BC">
      <w:pPr>
        <w:pStyle w:val="ListParagraph"/>
        <w:numPr>
          <w:ilvl w:val="0"/>
          <w:numId w:val="12"/>
        </w:numPr>
      </w:pPr>
      <w:r>
        <w:t>Support outstanding and</w:t>
      </w:r>
      <w:r w:rsidRPr="00A85524">
        <w:t xml:space="preserve"> out-of-order</w:t>
      </w:r>
      <w:r>
        <w:t xml:space="preserve"> feature</w:t>
      </w:r>
    </w:p>
    <w:p w:rsidR="00830F8D" w:rsidRDefault="00B603EE" w:rsidP="000C05BC">
      <w:pPr>
        <w:pStyle w:val="ListParagraph"/>
        <w:numPr>
          <w:ilvl w:val="0"/>
          <w:numId w:val="12"/>
        </w:numPr>
      </w:pPr>
      <w:r>
        <w:t>D</w:t>
      </w:r>
      <w:r w:rsidR="00830F8D">
        <w:t>rive WID which is supported only in AXI3</w:t>
      </w:r>
    </w:p>
    <w:p w:rsidR="00A85524" w:rsidRDefault="00A85524" w:rsidP="000C05BC">
      <w:pPr>
        <w:pStyle w:val="ListParagraph"/>
        <w:numPr>
          <w:ilvl w:val="0"/>
          <w:numId w:val="12"/>
        </w:numPr>
      </w:pPr>
      <w:r w:rsidRPr="00A85524">
        <w:t>Do not support “send a write data before sendin</w:t>
      </w:r>
      <w:r w:rsidR="00E05EA4">
        <w:t>g the write address” that is accepted only in AXI3</w:t>
      </w:r>
    </w:p>
    <w:p w:rsidR="00DA0E2F" w:rsidRDefault="00DA0E2F" w:rsidP="00DA0E2F">
      <w:pPr>
        <w:pStyle w:val="Heading3"/>
        <w:rPr>
          <w:lang w:val="en-US"/>
        </w:rPr>
      </w:pPr>
      <w:bookmarkStart w:id="9" w:name="_Toc92103543"/>
      <w:r>
        <w:rPr>
          <w:lang w:val="en-US"/>
        </w:rPr>
        <w:t xml:space="preserve">AXI master </w:t>
      </w:r>
      <w:r w:rsidR="00EE19EF">
        <w:rPr>
          <w:lang w:val="en-US"/>
        </w:rPr>
        <w:t xml:space="preserve">and slave </w:t>
      </w:r>
      <w:r>
        <w:rPr>
          <w:lang w:val="en-US"/>
        </w:rPr>
        <w:t>mode</w:t>
      </w:r>
      <w:bookmarkEnd w:id="9"/>
    </w:p>
    <w:p w:rsidR="00EA0C28" w:rsidRDefault="00EA0C28" w:rsidP="00EA0C28">
      <w:pPr>
        <w:rPr>
          <w:lang w:eastAsia="x-none"/>
        </w:rPr>
      </w:pPr>
      <w:r>
        <w:rPr>
          <w:lang w:eastAsia="x-none"/>
        </w:rPr>
        <w:t>In AXI master mode, VIP is an AXI master, which initializes the bus transactions. VIP connects to an interface of AXI slave.</w:t>
      </w:r>
    </w:p>
    <w:p w:rsidR="00EA0C28" w:rsidRPr="00EA0C28" w:rsidRDefault="00EA0C28" w:rsidP="00EA0C28">
      <w:pPr>
        <w:rPr>
          <w:lang w:eastAsia="x-none"/>
        </w:rPr>
      </w:pPr>
      <w:r>
        <w:rPr>
          <w:lang w:eastAsia="x-none"/>
        </w:rPr>
        <w:t>In AXI</w:t>
      </w:r>
      <w:r>
        <w:rPr>
          <w:lang w:eastAsia="x-none"/>
        </w:rPr>
        <w:t xml:space="preserve"> slave</w:t>
      </w:r>
      <w:r>
        <w:rPr>
          <w:lang w:eastAsia="x-none"/>
        </w:rPr>
        <w:t xml:space="preserve"> mode, VIP is an AXI </w:t>
      </w:r>
      <w:r>
        <w:rPr>
          <w:lang w:eastAsia="x-none"/>
        </w:rPr>
        <w:t>slave</w:t>
      </w:r>
      <w:r>
        <w:rPr>
          <w:lang w:eastAsia="x-none"/>
        </w:rPr>
        <w:t xml:space="preserve">, which </w:t>
      </w:r>
      <w:r>
        <w:rPr>
          <w:lang w:eastAsia="x-none"/>
        </w:rPr>
        <w:t>responses the AXI requests, read or write request</w:t>
      </w:r>
      <w:r>
        <w:rPr>
          <w:lang w:eastAsia="x-none"/>
        </w:rPr>
        <w:t xml:space="preserve">. VIP </w:t>
      </w:r>
      <w:r>
        <w:rPr>
          <w:lang w:eastAsia="x-none"/>
        </w:rPr>
        <w:t>connects</w:t>
      </w:r>
      <w:r>
        <w:rPr>
          <w:lang w:eastAsia="x-none"/>
        </w:rPr>
        <w:t xml:space="preserve"> to an interface of AXI</w:t>
      </w:r>
      <w:r>
        <w:rPr>
          <w:lang w:eastAsia="x-none"/>
        </w:rPr>
        <w:t xml:space="preserve"> master</w:t>
      </w:r>
      <w:r>
        <w:rPr>
          <w:lang w:eastAsia="x-none"/>
        </w:rPr>
        <w:t>.</w:t>
      </w:r>
    </w:p>
    <w:p w:rsidR="00DA0E2F" w:rsidRDefault="00EA0C28" w:rsidP="00DA0E2F">
      <w:pPr>
        <w:pStyle w:val="Heading3"/>
      </w:pPr>
      <w:bookmarkStart w:id="10" w:name="_Toc92103544"/>
      <w:r>
        <w:rPr>
          <w:lang w:val="en-US"/>
        </w:rPr>
        <w:t>A</w:t>
      </w:r>
      <w:r w:rsidR="00EE19EF">
        <w:rPr>
          <w:lang w:val="en-US"/>
        </w:rPr>
        <w:t>ctive and passive</w:t>
      </w:r>
      <w:r w:rsidR="00DA0E2F">
        <w:t xml:space="preserve"> mode</w:t>
      </w:r>
      <w:bookmarkEnd w:id="10"/>
    </w:p>
    <w:p w:rsidR="00EA0C28" w:rsidRPr="00EA0C28" w:rsidRDefault="00EA0C28" w:rsidP="00EA0C28">
      <w:pPr>
        <w:rPr>
          <w:lang w:eastAsia="x-none"/>
        </w:rPr>
      </w:pPr>
      <w:r>
        <w:rPr>
          <w:lang w:eastAsia="x-none"/>
        </w:rPr>
        <w:t xml:space="preserve">An AXI master or slave agent </w:t>
      </w:r>
      <w:proofErr w:type="gramStart"/>
      <w:r>
        <w:rPr>
          <w:lang w:eastAsia="x-none"/>
        </w:rPr>
        <w:t>can be configured</w:t>
      </w:r>
      <w:proofErr w:type="gramEnd"/>
      <w:r>
        <w:rPr>
          <w:lang w:eastAsia="x-none"/>
        </w:rPr>
        <w:t xml:space="preserve"> as the active or passive agent. I</w:t>
      </w:r>
      <w:r w:rsidR="00781FCA">
        <w:rPr>
          <w:lang w:eastAsia="x-none"/>
        </w:rPr>
        <w:t>n passive mode. A</w:t>
      </w:r>
      <w:r>
        <w:rPr>
          <w:lang w:eastAsia="x-none"/>
        </w:rPr>
        <w:t xml:space="preserve">gent has the driver to drive the AXI interface. </w:t>
      </w:r>
      <w:r>
        <w:rPr>
          <w:lang w:eastAsia="x-none"/>
        </w:rPr>
        <w:t>In passive mode, agent is only the monitor to capture the transfers on the AXI interface.</w:t>
      </w:r>
    </w:p>
    <w:p w:rsidR="00B762FE" w:rsidRDefault="00B762FE" w:rsidP="00B762FE">
      <w:pPr>
        <w:pStyle w:val="Heading3"/>
      </w:pPr>
      <w:bookmarkStart w:id="11" w:name="_Toc92103545"/>
      <w:r>
        <w:lastRenderedPageBreak/>
        <w:t>Checker and assertion</w:t>
      </w:r>
      <w:bookmarkEnd w:id="11"/>
    </w:p>
    <w:p w:rsidR="00762C9E" w:rsidRDefault="00762C9E" w:rsidP="00762C9E">
      <w:pPr>
        <w:rPr>
          <w:lang w:eastAsia="x-none"/>
        </w:rPr>
      </w:pPr>
      <w:r>
        <w:rPr>
          <w:lang w:eastAsia="x-none"/>
        </w:rPr>
        <w:t xml:space="preserve">Checker or assertion </w:t>
      </w:r>
      <w:proofErr w:type="gramStart"/>
      <w:r>
        <w:rPr>
          <w:lang w:eastAsia="x-none"/>
        </w:rPr>
        <w:t>is implemented</w:t>
      </w:r>
      <w:proofErr w:type="gramEnd"/>
      <w:r>
        <w:rPr>
          <w:lang w:eastAsia="x-none"/>
        </w:rPr>
        <w:t xml:space="preserve"> to check the state of AXI interface, and AXI protocol rules. User can enable or disable VIP assertions.</w:t>
      </w:r>
    </w:p>
    <w:p w:rsidR="000D32AE" w:rsidRDefault="00C85C42" w:rsidP="000D32AE">
      <w:pPr>
        <w:pStyle w:val="Heading2"/>
        <w:rPr>
          <w:lang w:val="en-US"/>
        </w:rPr>
      </w:pPr>
      <w:bookmarkStart w:id="12" w:name="_Toc92103546"/>
      <w:r>
        <w:rPr>
          <w:lang w:val="en-US"/>
        </w:rPr>
        <w:t>Integration</w:t>
      </w:r>
      <w:bookmarkEnd w:id="12"/>
    </w:p>
    <w:p w:rsidR="00097DC2" w:rsidRDefault="00097DC2" w:rsidP="00097DC2">
      <w:pPr>
        <w:rPr>
          <w:lang w:eastAsia="x-none"/>
        </w:rPr>
      </w:pPr>
      <w:r>
        <w:rPr>
          <w:lang w:eastAsia="x-none"/>
        </w:rPr>
        <w:t>AXI4VIP</w:t>
      </w:r>
      <w:r w:rsidR="00C85C42">
        <w:rPr>
          <w:lang w:eastAsia="x-none"/>
        </w:rPr>
        <w:t xml:space="preserve"> can be used to verify </w:t>
      </w:r>
      <w:proofErr w:type="gramStart"/>
      <w:r w:rsidR="00C85C42">
        <w:rPr>
          <w:lang w:eastAsia="x-none"/>
        </w:rPr>
        <w:t>a</w:t>
      </w:r>
      <w:proofErr w:type="gramEnd"/>
      <w:r w:rsidR="00C85C42">
        <w:rPr>
          <w:lang w:eastAsia="x-none"/>
        </w:rPr>
        <w:t xml:space="preserve"> AXI master, AXI slave, or interconnect (bus).</w:t>
      </w:r>
    </w:p>
    <w:p w:rsidR="008320BE" w:rsidRDefault="008320BE" w:rsidP="00097DC2">
      <w:pPr>
        <w:rPr>
          <w:lang w:eastAsia="x-none"/>
        </w:rPr>
      </w:pPr>
    </w:p>
    <w:p w:rsidR="008320BE" w:rsidRDefault="008320BE" w:rsidP="008320BE">
      <w:pPr>
        <w:keepNext/>
        <w:jc w:val="center"/>
      </w:pPr>
      <w:r>
        <w:object w:dxaOrig="11031" w:dyaOrig="80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2" type="#_x0000_t75" style="width:324.9pt;height:236.5pt" o:ole="">
            <v:imagedata r:id="rId10" o:title=""/>
          </v:shape>
          <o:OLEObject Type="Embed" ProgID="Visio.Drawing.15" ShapeID="_x0000_i1042" DrawAspect="Content" ObjectID="_1702716450" r:id="rId11"/>
        </w:object>
      </w:r>
    </w:p>
    <w:p w:rsidR="008320BE" w:rsidRDefault="008320BE" w:rsidP="008320BE">
      <w:pPr>
        <w:pStyle w:val="Caption"/>
      </w:pPr>
      <w:bookmarkStart w:id="13" w:name="_Toc92103599"/>
      <w:r>
        <w:t xml:space="preserve">Figure </w:t>
      </w:r>
      <w:fldSimple w:instr=" STYLEREF 1 \s ">
        <w:r w:rsidR="001E4DA2">
          <w:rPr>
            <w:noProof/>
          </w:rPr>
          <w:t>1</w:t>
        </w:r>
      </w:fldSimple>
      <w:r w:rsidR="001E4DA2">
        <w:noBreakHyphen/>
      </w:r>
      <w:fldSimple w:instr=" SEQ Figure \* ARABIC \s 1 ">
        <w:r w:rsidR="001E4DA2">
          <w:rPr>
            <w:noProof/>
          </w:rPr>
          <w:t>1</w:t>
        </w:r>
      </w:fldSimple>
      <w:r>
        <w:t xml:space="preserve">: AXI4VIP </w:t>
      </w:r>
      <w:r w:rsidR="00BC160C">
        <w:t>m</w:t>
      </w:r>
      <w:r>
        <w:t xml:space="preserve">aster </w:t>
      </w:r>
      <w:r w:rsidR="00BC160C">
        <w:t>integration</w:t>
      </w:r>
      <w:bookmarkEnd w:id="13"/>
    </w:p>
    <w:p w:rsidR="008320BE" w:rsidRPr="008320BE" w:rsidRDefault="008320BE" w:rsidP="008320BE"/>
    <w:p w:rsidR="008320BE" w:rsidRDefault="008320BE" w:rsidP="008320BE">
      <w:pPr>
        <w:keepNext/>
        <w:jc w:val="center"/>
      </w:pPr>
      <w:r>
        <w:object w:dxaOrig="11050" w:dyaOrig="8110">
          <v:shape id="_x0000_i1043" type="#_x0000_t75" style="width:324.9pt;height:238.35pt" o:ole="">
            <v:imagedata r:id="rId12" o:title=""/>
          </v:shape>
          <o:OLEObject Type="Embed" ProgID="Visio.Drawing.15" ShapeID="_x0000_i1043" DrawAspect="Content" ObjectID="_1702716451" r:id="rId13"/>
        </w:object>
      </w:r>
    </w:p>
    <w:p w:rsidR="008320BE" w:rsidRDefault="008320BE" w:rsidP="008320BE">
      <w:pPr>
        <w:pStyle w:val="Caption"/>
      </w:pPr>
      <w:bookmarkStart w:id="14" w:name="_Toc92103600"/>
      <w:r>
        <w:t xml:space="preserve">Figure </w:t>
      </w:r>
      <w:fldSimple w:instr=" STYLEREF 1 \s ">
        <w:r w:rsidR="001E4DA2">
          <w:rPr>
            <w:noProof/>
          </w:rPr>
          <w:t>1</w:t>
        </w:r>
      </w:fldSimple>
      <w:r w:rsidR="001E4DA2">
        <w:noBreakHyphen/>
      </w:r>
      <w:fldSimple w:instr=" SEQ Figure \* ARABIC \s 1 ">
        <w:r w:rsidR="001E4DA2">
          <w:rPr>
            <w:noProof/>
          </w:rPr>
          <w:t>2</w:t>
        </w:r>
      </w:fldSimple>
      <w:r>
        <w:t>: AXI4VIP slave integration</w:t>
      </w:r>
      <w:bookmarkEnd w:id="14"/>
    </w:p>
    <w:p w:rsidR="008320BE" w:rsidRPr="008320BE" w:rsidRDefault="008320BE" w:rsidP="008320BE"/>
    <w:p w:rsidR="00A8438F" w:rsidRDefault="00A8438F" w:rsidP="00A8438F"/>
    <w:p w:rsidR="00BE5CCD" w:rsidRDefault="00BE5CCD" w:rsidP="00A8438F"/>
    <w:p w:rsidR="00A8438F" w:rsidRDefault="00A8438F" w:rsidP="00A8438F">
      <w:pPr>
        <w:sectPr w:rsidR="00A8438F" w:rsidSect="002666B1">
          <w:footerReference w:type="even" r:id="rId14"/>
          <w:footerReference w:type="default" r:id="rId15"/>
          <w:pgSz w:w="8789" w:h="13325" w:code="9"/>
          <w:pgMar w:top="964" w:right="964" w:bottom="964" w:left="964" w:header="720" w:footer="0" w:gutter="357"/>
          <w:pgNumType w:start="1"/>
          <w:cols w:space="720"/>
          <w:docGrid w:linePitch="360"/>
        </w:sectPr>
      </w:pPr>
    </w:p>
    <w:p w:rsidR="001E4DA2" w:rsidRDefault="000B4FB1" w:rsidP="001E4DA2">
      <w:pPr>
        <w:keepNext/>
        <w:spacing w:after="0" w:line="240" w:lineRule="auto"/>
        <w:jc w:val="center"/>
      </w:pPr>
      <w:r>
        <w:object w:dxaOrig="24751" w:dyaOrig="14631">
          <v:shape id="_x0000_i1041" type="#_x0000_t75" style="width:483.95pt;height:286.2pt" o:ole="">
            <v:imagedata r:id="rId16" o:title=""/>
          </v:shape>
          <o:OLEObject Type="Embed" ProgID="Visio.Drawing.15" ShapeID="_x0000_i1041" DrawAspect="Content" ObjectID="_1702716452" r:id="rId17"/>
        </w:object>
      </w:r>
    </w:p>
    <w:p w:rsidR="00A8438F" w:rsidRPr="00A8438F" w:rsidRDefault="001E4DA2" w:rsidP="00A8438F">
      <w:pPr>
        <w:pStyle w:val="Caption"/>
      </w:pPr>
      <w:bookmarkStart w:id="15" w:name="_Toc92103601"/>
      <w:r>
        <w:t xml:space="preserve">Figure </w:t>
      </w:r>
      <w:fldSimple w:instr=" STYLEREF 1 \s ">
        <w:r>
          <w:rPr>
            <w:noProof/>
          </w:rPr>
          <w:t>1</w:t>
        </w:r>
      </w:fldSimple>
      <w:r>
        <w:noBreakHyphen/>
      </w:r>
      <w:fldSimple w:instr=" SEQ Figure \* ARABIC \s 1 ">
        <w:r>
          <w:rPr>
            <w:noProof/>
          </w:rPr>
          <w:t>3</w:t>
        </w:r>
      </w:fldSimple>
      <w:r>
        <w:t>:</w:t>
      </w:r>
      <w:bookmarkStart w:id="16" w:name="_Toc92103549"/>
      <w:r w:rsidR="00A8438F" w:rsidRPr="00A8438F">
        <w:t xml:space="preserve"> </w:t>
      </w:r>
      <w:r w:rsidR="008320BE">
        <w:t>Full AXI4</w:t>
      </w:r>
      <w:r w:rsidR="000B4FB1">
        <w:t>VIP</w:t>
      </w:r>
      <w:r w:rsidR="008320BE">
        <w:t xml:space="preserve"> master/slave</w:t>
      </w:r>
      <w:r w:rsidR="000B4FB1">
        <w:t xml:space="preserve"> integration block diagram</w:t>
      </w:r>
      <w:bookmarkEnd w:id="15"/>
      <w:bookmarkEnd w:id="16"/>
    </w:p>
    <w:p w:rsidR="00DF38D2" w:rsidRDefault="00DF38D2">
      <w:pPr>
        <w:spacing w:before="0" w:after="0" w:line="240" w:lineRule="auto"/>
        <w:jc w:val="left"/>
        <w:sectPr w:rsidR="00DF38D2" w:rsidSect="00A8438F">
          <w:pgSz w:w="13325" w:h="8789" w:orient="landscape" w:code="9"/>
          <w:pgMar w:top="965" w:right="965" w:bottom="965" w:left="965" w:header="720" w:footer="0" w:gutter="360"/>
          <w:cols w:space="720"/>
          <w:docGrid w:linePitch="360"/>
        </w:sectPr>
      </w:pPr>
    </w:p>
    <w:p w:rsidR="000D32AE" w:rsidRDefault="005C276A" w:rsidP="000D32AE">
      <w:pPr>
        <w:pStyle w:val="Heading2"/>
        <w:rPr>
          <w:lang w:val="en-US"/>
        </w:rPr>
      </w:pPr>
      <w:bookmarkStart w:id="17" w:name="_Toc92103547"/>
      <w:r>
        <w:rPr>
          <w:lang w:val="en-US"/>
        </w:rPr>
        <w:lastRenderedPageBreak/>
        <w:t>Directory and file structure</w:t>
      </w:r>
      <w:bookmarkEnd w:id="17"/>
    </w:p>
    <w:p w:rsidR="001E6878" w:rsidRDefault="003C06FE" w:rsidP="001E6878">
      <w:pPr>
        <w:rPr>
          <w:lang w:eastAsia="x-none"/>
        </w:rPr>
      </w:pPr>
      <w:hyperlink r:id="rId18" w:history="1">
        <w:r w:rsidRPr="00BE780F">
          <w:rPr>
            <w:rStyle w:val="Hyperlink"/>
            <w:lang w:eastAsia="x-none"/>
          </w:rPr>
          <w:t>https://github.com/nguyenquanicd/AXI4VIP</w:t>
        </w:r>
      </w:hyperlink>
    </w:p>
    <w:p w:rsidR="003C06FE" w:rsidRDefault="003C06FE" w:rsidP="001E6878">
      <w:pPr>
        <w:rPr>
          <w:lang w:eastAsia="x-none"/>
        </w:rPr>
      </w:pPr>
    </w:p>
    <w:p w:rsidR="003C06FE" w:rsidRDefault="003C06FE" w:rsidP="001E6878">
      <w:pPr>
        <w:rPr>
          <w:lang w:eastAsia="x-none"/>
        </w:rPr>
      </w:pPr>
    </w:p>
    <w:p w:rsidR="003C06FE" w:rsidRDefault="003C06FE" w:rsidP="001E6878">
      <w:pPr>
        <w:rPr>
          <w:lang w:eastAsia="x-none"/>
        </w:rPr>
        <w:sectPr w:rsidR="003C06FE" w:rsidSect="004C4CB5">
          <w:pgSz w:w="8789" w:h="13325" w:code="9"/>
          <w:pgMar w:top="965" w:right="965" w:bottom="965" w:left="965" w:header="720" w:footer="0" w:gutter="360"/>
          <w:cols w:space="720"/>
          <w:docGrid w:linePitch="360"/>
        </w:sectPr>
      </w:pPr>
    </w:p>
    <w:p w:rsidR="001E6878" w:rsidRPr="001E6878" w:rsidRDefault="001E6878" w:rsidP="001E6878">
      <w:pPr>
        <w:rPr>
          <w:lang w:eastAsia="x-none"/>
        </w:rPr>
      </w:pPr>
    </w:p>
    <w:p w:rsidR="000B3175" w:rsidRDefault="000B3175" w:rsidP="000B3175">
      <w:pPr>
        <w:pStyle w:val="Caption"/>
        <w:keepNext/>
      </w:pPr>
      <w:bookmarkStart w:id="18" w:name="_Toc92103550"/>
      <w:r>
        <w:t xml:space="preserve">Table </w:t>
      </w:r>
      <w:r w:rsidR="00665B4C">
        <w:fldChar w:fldCharType="begin"/>
      </w:r>
      <w:r w:rsidR="00665B4C">
        <w:instrText xml:space="preserve"> STYLEREF 1 \s </w:instrText>
      </w:r>
      <w:r w:rsidR="00665B4C">
        <w:fldChar w:fldCharType="separate"/>
      </w:r>
      <w:r w:rsidR="001E4DA2">
        <w:rPr>
          <w:noProof/>
        </w:rPr>
        <w:t>1</w:t>
      </w:r>
      <w:r w:rsidR="00665B4C">
        <w:rPr>
          <w:noProof/>
        </w:rPr>
        <w:fldChar w:fldCharType="end"/>
      </w:r>
      <w:r>
        <w:noBreakHyphen/>
      </w:r>
      <w:r w:rsidR="00665B4C">
        <w:fldChar w:fldCharType="begin"/>
      </w:r>
      <w:r w:rsidR="00665B4C">
        <w:instrText xml:space="preserve"> SEQ Table \* ARABIC \s 1 </w:instrText>
      </w:r>
      <w:r w:rsidR="00665B4C">
        <w:fldChar w:fldCharType="separate"/>
      </w:r>
      <w:r w:rsidR="001E4DA2">
        <w:rPr>
          <w:noProof/>
        </w:rPr>
        <w:t>1</w:t>
      </w:r>
      <w:r w:rsidR="00665B4C">
        <w:rPr>
          <w:noProof/>
        </w:rPr>
        <w:fldChar w:fldCharType="end"/>
      </w:r>
      <w:r>
        <w:t>: Directory and file structure</w:t>
      </w:r>
      <w:bookmarkEnd w:id="18"/>
    </w:p>
    <w:tbl>
      <w:tblPr>
        <w:tblW w:w="11515" w:type="dxa"/>
        <w:tblLayout w:type="fixed"/>
        <w:tblLook w:val="04A0" w:firstRow="1" w:lastRow="0" w:firstColumn="1" w:lastColumn="0" w:noHBand="0" w:noVBand="1"/>
      </w:tblPr>
      <w:tblGrid>
        <w:gridCol w:w="2762"/>
        <w:gridCol w:w="5513"/>
        <w:gridCol w:w="2234"/>
        <w:gridCol w:w="1006"/>
      </w:tblGrid>
      <w:tr w:rsidR="007C3664" w:rsidRPr="007C42E8" w:rsidTr="00FE1822">
        <w:trPr>
          <w:tblHeader/>
        </w:trPr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Directory and File</w:t>
            </w:r>
          </w:p>
        </w:tc>
        <w:tc>
          <w:tcPr>
            <w:tcW w:w="55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</w:tcPr>
          <w:p w:rsidR="007C3664" w:rsidRPr="007C42E8" w:rsidRDefault="007C3664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Parent class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Priority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rtl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RTL code (DUT)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vip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UVM components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axi_mst_agent.sv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agent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uvm_agent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axi_mst_driver.sv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driver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uvm_driver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axi_mst_sequencer.sv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sequencer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axi_mst_transaction.sv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transaction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vt_axi_transaction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axi_mst_cfg.sv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configuration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vt_axi_cfg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axi_slv_agent.sv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AXI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slave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agent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uvm_agent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axi_slv_driver.sv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AXI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slave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driver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uvm_driver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axi_slv_sequencer.sv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AXI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slave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sequencer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axi_slv_transaction.sv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AXI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slave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transaction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vt_axi_transaction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axi_slv_cfg.sv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AXI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slave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configuration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vt_axi_cfg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axi_monitor.sv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monitor is used for both master and slave VIP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uvm_monitor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axi_transaction.sv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Base AXI transaction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uvm_sequence_item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axi_typedef.sv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Data type defines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axi_defines.svh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VIP defines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axi_pkg.sv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Package definition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axi_cfg.sv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VIP top configuration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uvm_config_db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axi_interface.sv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interface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axi_func_cov.sv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Function coverage definition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axi_assertion.sv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Protocol assertion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E2F3" w:themeFill="accent5" w:themeFillTint="33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env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9264EC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E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nvironment components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axi_environment.sv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Hierarchical container of components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uvm_env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axi_testbench.sv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Base test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uvm_test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axi_scoreboard.sv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Default scoreboard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uvm_scoreboard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axi_env_pkg.sv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Top environment package definition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axi_vir_sequencer.sv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Virtual sequencer wraps agents in the multi-agent environment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uvm_sequencer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axi_error_catcher.sv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Catch the error and warning for regression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test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9264EC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estcase</w:t>
            </w:r>
            <w:proofErr w:type="spellEnd"/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files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axi_base_test.sv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Base </w:t>
            </w: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testcase</w:t>
            </w:r>
            <w:proofErr w:type="spellEnd"/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(test)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B675B9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axi_test_pkg.sv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Test package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B675B9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seq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9264EC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equence files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axi_mst_base_seq.sv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master sequence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B675B9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axi_slv_base_seq.sv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AXI slave sequence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B675B9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uvm_sequence</w:t>
            </w:r>
            <w:proofErr w:type="spellEnd"/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vt_</w:t>
            </w: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axi_seq_pkg.sv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Sequence package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7C3664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run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9264EC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W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orking directory and the </w:t>
            </w:r>
            <w:proofErr w:type="spellStart"/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testcase</w:t>
            </w:r>
            <w:proofErr w:type="spellEnd"/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execution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run_sim.py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Core simulation script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|-- </w:t>
            </w: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compile.f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Source file list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 xml:space="preserve">|-- </w:t>
            </w: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Makefile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B675B9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User interface commands 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project.env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FD062F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System environment</w:t>
            </w:r>
            <w:r w:rsidR="007C3664" w:rsidRPr="007C42E8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variables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img</w:t>
            </w:r>
            <w:proofErr w:type="spellEnd"/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Project images</w:t>
            </w:r>
            <w:r w:rsidR="00D300D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for </w:t>
            </w:r>
            <w:proofErr w:type="spellStart"/>
            <w:r w:rsidR="00D300DD">
              <w:rPr>
                <w:rFonts w:ascii="Calibri" w:hAnsi="Calibri" w:cs="Calibri"/>
                <w:color w:val="000000"/>
                <w:sz w:val="22"/>
                <w:szCs w:val="22"/>
              </w:rPr>
              <w:t>Github</w:t>
            </w:r>
            <w:proofErr w:type="spellEnd"/>
            <w:r w:rsidR="00D300DD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 README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3664" w:rsidRPr="007C42E8" w:rsidTr="00FE1822">
        <w:tc>
          <w:tcPr>
            <w:tcW w:w="276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doc</w:t>
            </w:r>
          </w:p>
        </w:tc>
        <w:tc>
          <w:tcPr>
            <w:tcW w:w="5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Specification documents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7C3664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3664" w:rsidRPr="007C42E8" w:rsidRDefault="007C3664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D300DD" w:rsidRPr="007C42E8" w:rsidTr="00FE1822">
        <w:tc>
          <w:tcPr>
            <w:tcW w:w="27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00DD" w:rsidRPr="007C42E8" w:rsidRDefault="00D300DD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proofErr w:type="spellStart"/>
            <w:r>
              <w:rPr>
                <w:rFonts w:ascii="Calibri" w:hAnsi="Calibri" w:cs="Calibri"/>
                <w:color w:val="000000"/>
                <w:sz w:val="22"/>
                <w:szCs w:val="22"/>
              </w:rPr>
              <w:t>tmp</w:t>
            </w:r>
            <w:proofErr w:type="spellEnd"/>
          </w:p>
        </w:tc>
        <w:tc>
          <w:tcPr>
            <w:tcW w:w="551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00DD" w:rsidRPr="007C42E8" w:rsidRDefault="00D300DD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Template source code (unused)</w:t>
            </w:r>
          </w:p>
        </w:tc>
        <w:tc>
          <w:tcPr>
            <w:tcW w:w="22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</w:tcPr>
          <w:p w:rsidR="00D300DD" w:rsidRPr="007C42E8" w:rsidRDefault="009264EC" w:rsidP="007C3664">
            <w:pPr>
              <w:spacing w:before="0" w:after="0" w:line="240" w:lineRule="auto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-</w:t>
            </w:r>
          </w:p>
        </w:tc>
        <w:tc>
          <w:tcPr>
            <w:tcW w:w="10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300DD" w:rsidRPr="007C42E8" w:rsidRDefault="00D300DD" w:rsidP="007C3664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</w:tbl>
    <w:p w:rsidR="007C42E8" w:rsidRDefault="007C42E8" w:rsidP="007C42E8">
      <w:pPr>
        <w:rPr>
          <w:lang w:eastAsia="x-none"/>
        </w:rPr>
      </w:pPr>
    </w:p>
    <w:p w:rsidR="001E6878" w:rsidRDefault="001E6878" w:rsidP="007C42E8">
      <w:pPr>
        <w:rPr>
          <w:lang w:eastAsia="x-none"/>
        </w:rPr>
        <w:sectPr w:rsidR="001E6878" w:rsidSect="001E6878">
          <w:pgSz w:w="13325" w:h="8789" w:orient="landscape" w:code="9"/>
          <w:pgMar w:top="965" w:right="965" w:bottom="965" w:left="965" w:header="720" w:footer="0" w:gutter="360"/>
          <w:cols w:space="720"/>
          <w:docGrid w:linePitch="360"/>
        </w:sectPr>
      </w:pPr>
    </w:p>
    <w:p w:rsidR="00182105" w:rsidRPr="00B04F4B" w:rsidRDefault="00B04F4B" w:rsidP="00B04F4B">
      <w:pPr>
        <w:pStyle w:val="Heading1"/>
        <w:numPr>
          <w:ilvl w:val="0"/>
          <w:numId w:val="0"/>
        </w:numPr>
        <w:ind w:left="1080" w:hanging="1080"/>
        <w:rPr>
          <w:lang w:val="en-US"/>
        </w:rPr>
      </w:pPr>
      <w:bookmarkStart w:id="19" w:name="_Toc92103548"/>
      <w:r>
        <w:rPr>
          <w:rStyle w:val="Strong"/>
          <w:b/>
          <w:bCs/>
        </w:rPr>
        <w:lastRenderedPageBreak/>
        <w:t>B</w:t>
      </w:r>
      <w:r>
        <w:rPr>
          <w:rStyle w:val="Strong"/>
          <w:b/>
          <w:bCs/>
          <w:lang w:val="en-US"/>
        </w:rPr>
        <w:t>IBLIOGRAPHY</w:t>
      </w:r>
      <w:bookmarkEnd w:id="19"/>
    </w:p>
    <w:p w:rsidR="00170C4F" w:rsidRPr="00F57B3B" w:rsidRDefault="001B64A5" w:rsidP="00F57B3B">
      <w:pPr>
        <w:pStyle w:val="Buoc123"/>
        <w:rPr>
          <w:spacing w:val="-4"/>
          <w:sz w:val="24"/>
        </w:rPr>
      </w:pPr>
      <w:r>
        <w:rPr>
          <w:spacing w:val="-4"/>
          <w:sz w:val="24"/>
        </w:rPr>
        <w:t>..</w:t>
      </w:r>
      <w:r w:rsidR="009E238F" w:rsidRPr="00F57B3B">
        <w:rPr>
          <w:spacing w:val="-4"/>
          <w:sz w:val="24"/>
        </w:rPr>
        <w:t>.</w:t>
      </w:r>
    </w:p>
    <w:sectPr w:rsidR="00170C4F" w:rsidRPr="00F57B3B" w:rsidSect="001E6878">
      <w:pgSz w:w="8789" w:h="13325" w:code="9"/>
      <w:pgMar w:top="965" w:right="965" w:bottom="965" w:left="965" w:header="720" w:footer="0" w:gutter="36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5B4C" w:rsidRDefault="00665B4C">
      <w:r>
        <w:separator/>
      </w:r>
    </w:p>
  </w:endnote>
  <w:endnote w:type="continuationSeparator" w:id="0">
    <w:p w:rsidR="00665B4C" w:rsidRDefault="00665B4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1" w:fontKey="{B991EF17-57CD-40D4-809A-EE78DD85496F}"/>
    <w:embedBold r:id="rId2" w:fontKey="{C98C6120-B6C1-48A6-8DF5-B4DE84F6BA87}"/>
    <w:embedItalic r:id="rId3" w:fontKey="{2F0179FD-1478-4745-AD87-216D3FFE16D9}"/>
    <w:embedBoldItalic r:id="rId4" w:fontKey="{A89BEE7D-A754-430D-9633-BE68DEB68B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A12F0D3F-0CB0-4096-9DE4-C3554681CD9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D01A68FF-F972-43A0-9763-7AABBDFFC58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AE5915E-8885-4C36-A446-F6D588A0A777}"/>
    <w:embedBold r:id="rId8" w:fontKey="{9050C941-9355-494C-B112-B1F96383078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AA5F31E1-AA2D-4004-BE73-17BB07657AB1}"/>
    <w:embedBold r:id="rId10" w:fontKey="{9BAA178A-5CFE-478C-B4E8-1C3CEF4DC07C}"/>
    <w:embedBoldItalic r:id="rId11" w:fontKey="{11A32E8E-8FF0-4E7D-B367-51C71137FDC7}"/>
  </w:font>
  <w:font w:name="Aachen">
    <w:charset w:val="00"/>
    <w:family w:val="roman"/>
    <w:pitch w:val="variable"/>
    <w:sig w:usb0="20000A87" w:usb1="08000000" w:usb2="00000008" w:usb3="00000000" w:csb0="00000101" w:csb1="00000000"/>
    <w:embedBold r:id="rId12" w:fontKey="{A9203563-048C-44E5-9CC4-D72AAD97745F}"/>
    <w:embedBoldItalic r:id="rId13" w:fontKey="{D08C0CF4-3246-4453-8B23-D886EE7FCBF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E24904B9-6C39-448B-A2B5-602FEBBC603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D5597CEA-5E86-4941-BF9A-0C4C416681D6}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6" w:fontKey="{5666677F-A20B-407D-8CC4-4F7F1B656408}"/>
    <w:embedBold r:id="rId17" w:fontKey="{A57A8F59-BB87-4625-B774-D9A03DECEA5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Bold r:id="rId18" w:fontKey="{5631E00E-AAF7-4728-9624-9732803F5994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19" w:fontKey="{4E811AA4-698A-4900-B1F6-7A9B60717C69}"/>
    <w:embedBold r:id="rId20" w:fontKey="{30737E57-5872-4012-AB01-A1F535CE9190}"/>
  </w:font>
  <w:font w:name="VnNimbusRomanNo9L">
    <w:altName w:val="Times New Roman"/>
    <w:panose1 w:val="00000000000000000000"/>
    <w:charset w:val="00"/>
    <w:family w:val="roman"/>
    <w:notTrueType/>
    <w:pitch w:val="default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7560EF">
      <w:rPr>
        <w:noProof/>
      </w:rPr>
      <w:t>ii</w:t>
    </w:r>
    <w:r>
      <w:fldChar w:fldCharType="end"/>
    </w:r>
  </w:p>
  <w:p w:rsidR="008455C9" w:rsidRPr="002666B1" w:rsidRDefault="008455C9" w:rsidP="002666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560EF">
      <w:rPr>
        <w:noProof/>
      </w:rPr>
      <w:t>iii</w:t>
    </w:r>
    <w:r>
      <w:fldChar w:fldCharType="end"/>
    </w:r>
  </w:p>
  <w:p w:rsidR="008455C9" w:rsidRPr="00A410F9" w:rsidRDefault="008455C9" w:rsidP="00A410F9">
    <w:pPr>
      <w:pStyle w:val="Footer"/>
      <w:tabs>
        <w:tab w:val="clear" w:pos="4320"/>
        <w:tab w:val="center" w:pos="3591"/>
      </w:tabs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7560EF">
      <w:rPr>
        <w:noProof/>
      </w:rPr>
      <w:t>10</w:t>
    </w:r>
    <w:r>
      <w:fldChar w:fldCharType="end"/>
    </w:r>
  </w:p>
  <w:p w:rsidR="008455C9" w:rsidRDefault="008455C9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560EF">
      <w:rPr>
        <w:noProof/>
      </w:rPr>
      <w:t>9</w:t>
    </w:r>
    <w:r>
      <w:fldChar w:fldCharType="end"/>
    </w:r>
  </w:p>
  <w:p w:rsidR="008455C9" w:rsidRPr="00A410F9" w:rsidRDefault="008455C9" w:rsidP="003F088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5B4C" w:rsidRDefault="00665B4C">
      <w:r>
        <w:separator/>
      </w:r>
    </w:p>
  </w:footnote>
  <w:footnote w:type="continuationSeparator" w:id="0">
    <w:p w:rsidR="00665B4C" w:rsidRDefault="00665B4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F171B"/>
    <w:multiLevelType w:val="multilevel"/>
    <w:tmpl w:val="04BCDBA4"/>
    <w:lvl w:ilvl="0">
      <w:start w:val="1"/>
      <w:numFmt w:val="decimal"/>
      <w:pStyle w:val="ListParagraph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19709B2"/>
    <w:multiLevelType w:val="multilevel"/>
    <w:tmpl w:val="FEDCEB92"/>
    <w:styleLink w:val="Bulletlist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9C72C33"/>
    <w:multiLevelType w:val="multilevel"/>
    <w:tmpl w:val="FEDCEB92"/>
    <w:styleLink w:val="Listbuller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E1B2FE6"/>
    <w:multiLevelType w:val="multilevel"/>
    <w:tmpl w:val="FEDCEB92"/>
    <w:styleLink w:val="Danhsachbullet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3912172"/>
    <w:multiLevelType w:val="multilevel"/>
    <w:tmpl w:val="FEDCEB92"/>
    <w:styleLink w:val="fawegaweg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DC35AAB"/>
    <w:multiLevelType w:val="multilevel"/>
    <w:tmpl w:val="5BB2511A"/>
    <w:lvl w:ilvl="0">
      <w:start w:val="1"/>
      <w:numFmt w:val="bullet"/>
      <w:pStyle w:val="Lis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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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E047E17"/>
    <w:multiLevelType w:val="hybridMultilevel"/>
    <w:tmpl w:val="108C3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DE5954"/>
    <w:multiLevelType w:val="multilevel"/>
    <w:tmpl w:val="B6FC5C8C"/>
    <w:styleLink w:val="Listhang02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88690C"/>
    <w:multiLevelType w:val="multilevel"/>
    <w:tmpl w:val="5802A018"/>
    <w:styleLink w:val="Bulleted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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6539AB"/>
    <w:multiLevelType w:val="hybridMultilevel"/>
    <w:tmpl w:val="8CA87338"/>
    <w:lvl w:ilvl="0" w:tplc="0E7E36BE">
      <w:start w:val="1"/>
      <w:numFmt w:val="decimal"/>
      <w:pStyle w:val="Buoc123"/>
      <w:lvlText w:val="%1."/>
      <w:lvlJc w:val="left"/>
      <w:pPr>
        <w:ind w:left="360" w:hanging="360"/>
      </w:pPr>
      <w:rPr>
        <w:rFonts w:ascii="Times New Roman" w:hAnsi="Times New Roman" w:hint="default"/>
        <w:b w:val="0"/>
        <w:i w:val="0"/>
        <w:spacing w:val="0"/>
        <w:position w:val="0"/>
        <w:sz w:val="26"/>
        <w:szCs w:val="4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A65013"/>
    <w:multiLevelType w:val="multilevel"/>
    <w:tmpl w:val="F8D6B818"/>
    <w:lvl w:ilvl="0">
      <w:start w:val="1"/>
      <w:numFmt w:val="decimal"/>
      <w:pStyle w:val="Heading1"/>
      <w:lvlText w:val="%1"/>
      <w:lvlJc w:val="left"/>
      <w:pPr>
        <w:tabs>
          <w:tab w:val="num" w:pos="1080"/>
        </w:tabs>
        <w:ind w:left="1080" w:hanging="1080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webHidden w:val="0"/>
        <w:color w:val="0070C0"/>
        <w:spacing w:val="0"/>
        <w:kern w:val="32"/>
        <w:position w:val="0"/>
        <w:sz w:val="120"/>
        <w:szCs w:val="12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80"/>
        </w:tabs>
        <w:ind w:left="680" w:hanging="680"/>
      </w:pPr>
      <w:rPr>
        <w:rFonts w:cs="Times New Roman" w:hint="default"/>
        <w:i w:val="0"/>
        <w:iCs w:val="0"/>
        <w:caps w:val="0"/>
        <w:smallCaps w:val="0"/>
        <w:strike w:val="0"/>
        <w:dstrike w:val="0"/>
        <w:vanish w:val="0"/>
        <w:webHidden w:val="0"/>
        <w:color w:val="000000"/>
        <w:spacing w:val="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94"/>
        </w:tabs>
        <w:ind w:left="794" w:hanging="79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24"/>
        <w:szCs w:val="24"/>
      </w:rPr>
    </w:lvl>
    <w:lvl w:ilvl="4">
      <w:start w:val="1"/>
      <w:numFmt w:val="lowerLetter"/>
      <w:pStyle w:val="Heading5"/>
      <w:lvlText w:val="%5)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sz w:val="32"/>
        <w:szCs w:val="32"/>
      </w:rPr>
    </w:lvl>
    <w:lvl w:ilvl="5">
      <w:start w:val="1"/>
      <w:numFmt w:val="none"/>
      <w:pStyle w:val="Heading6"/>
      <w:lvlText w:val=""/>
      <w:lvlJc w:val="left"/>
      <w:pPr>
        <w:tabs>
          <w:tab w:val="num" w:pos="0"/>
        </w:tabs>
        <w:ind w:left="0" w:firstLine="0"/>
      </w:pPr>
      <w:rPr>
        <w:rFonts w:hint="default"/>
        <w:b/>
        <w:i w:val="0"/>
        <w:sz w:val="28"/>
        <w:szCs w:val="28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5"/>
  </w:num>
  <w:num w:numId="9">
    <w:abstractNumId w:val="0"/>
  </w:num>
  <w:num w:numId="10">
    <w:abstractNumId w:val="9"/>
  </w:num>
  <w:num w:numId="11">
    <w:abstractNumId w:val="10"/>
  </w:num>
  <w:num w:numId="12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activeWritingStyle w:appName="MSWord" w:lang="en-US" w:vendorID="64" w:dllVersion="131078" w:nlCheck="1" w:checkStyle="0"/>
  <w:activeWritingStyle w:appName="MSWord" w:lang="fr-FR" w:vendorID="64" w:dllVersion="131078" w:nlCheck="1" w:checkStyle="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F26"/>
    <w:rsid w:val="00000052"/>
    <w:rsid w:val="0000065F"/>
    <w:rsid w:val="000019DD"/>
    <w:rsid w:val="00002A18"/>
    <w:rsid w:val="0000338B"/>
    <w:rsid w:val="00003EBB"/>
    <w:rsid w:val="00004254"/>
    <w:rsid w:val="00005C02"/>
    <w:rsid w:val="00005F69"/>
    <w:rsid w:val="00006C4F"/>
    <w:rsid w:val="00007016"/>
    <w:rsid w:val="0000709E"/>
    <w:rsid w:val="00007491"/>
    <w:rsid w:val="000075D8"/>
    <w:rsid w:val="0001047D"/>
    <w:rsid w:val="000107A1"/>
    <w:rsid w:val="00010BA8"/>
    <w:rsid w:val="00011DEF"/>
    <w:rsid w:val="00012546"/>
    <w:rsid w:val="000132E8"/>
    <w:rsid w:val="00013507"/>
    <w:rsid w:val="0001374B"/>
    <w:rsid w:val="0001382D"/>
    <w:rsid w:val="00013DA1"/>
    <w:rsid w:val="00014136"/>
    <w:rsid w:val="00015B07"/>
    <w:rsid w:val="00020017"/>
    <w:rsid w:val="00020DEF"/>
    <w:rsid w:val="0002156F"/>
    <w:rsid w:val="0002409F"/>
    <w:rsid w:val="00024705"/>
    <w:rsid w:val="0002524F"/>
    <w:rsid w:val="00025276"/>
    <w:rsid w:val="000252D2"/>
    <w:rsid w:val="0002712C"/>
    <w:rsid w:val="00030D94"/>
    <w:rsid w:val="0003339B"/>
    <w:rsid w:val="00033432"/>
    <w:rsid w:val="00033585"/>
    <w:rsid w:val="0003359F"/>
    <w:rsid w:val="00033751"/>
    <w:rsid w:val="00033998"/>
    <w:rsid w:val="0003410E"/>
    <w:rsid w:val="00034641"/>
    <w:rsid w:val="00034ECC"/>
    <w:rsid w:val="00035779"/>
    <w:rsid w:val="0003578F"/>
    <w:rsid w:val="00035C5B"/>
    <w:rsid w:val="00036171"/>
    <w:rsid w:val="00037375"/>
    <w:rsid w:val="00037718"/>
    <w:rsid w:val="00040388"/>
    <w:rsid w:val="000408AB"/>
    <w:rsid w:val="00041045"/>
    <w:rsid w:val="00042CA1"/>
    <w:rsid w:val="0004356B"/>
    <w:rsid w:val="000437A3"/>
    <w:rsid w:val="0004436B"/>
    <w:rsid w:val="000447C1"/>
    <w:rsid w:val="000462A8"/>
    <w:rsid w:val="000466B0"/>
    <w:rsid w:val="000469CB"/>
    <w:rsid w:val="00046ABD"/>
    <w:rsid w:val="00047408"/>
    <w:rsid w:val="00047D2B"/>
    <w:rsid w:val="00050967"/>
    <w:rsid w:val="00050E25"/>
    <w:rsid w:val="000516AB"/>
    <w:rsid w:val="00051859"/>
    <w:rsid w:val="00051EDA"/>
    <w:rsid w:val="00053813"/>
    <w:rsid w:val="000552A0"/>
    <w:rsid w:val="00057597"/>
    <w:rsid w:val="00057B45"/>
    <w:rsid w:val="0006045F"/>
    <w:rsid w:val="00060E37"/>
    <w:rsid w:val="00060E4E"/>
    <w:rsid w:val="00061285"/>
    <w:rsid w:val="00062700"/>
    <w:rsid w:val="00062FBD"/>
    <w:rsid w:val="00064CD8"/>
    <w:rsid w:val="000658B2"/>
    <w:rsid w:val="000670F6"/>
    <w:rsid w:val="00067878"/>
    <w:rsid w:val="00072B1D"/>
    <w:rsid w:val="00073107"/>
    <w:rsid w:val="000736B1"/>
    <w:rsid w:val="000768FB"/>
    <w:rsid w:val="0007696D"/>
    <w:rsid w:val="00077B28"/>
    <w:rsid w:val="00081154"/>
    <w:rsid w:val="00081B89"/>
    <w:rsid w:val="0008233B"/>
    <w:rsid w:val="000825D3"/>
    <w:rsid w:val="00083C61"/>
    <w:rsid w:val="00084818"/>
    <w:rsid w:val="00091737"/>
    <w:rsid w:val="00091A45"/>
    <w:rsid w:val="00091E7C"/>
    <w:rsid w:val="00092A01"/>
    <w:rsid w:val="00092D2E"/>
    <w:rsid w:val="000934EB"/>
    <w:rsid w:val="00094027"/>
    <w:rsid w:val="00094C2E"/>
    <w:rsid w:val="00094F12"/>
    <w:rsid w:val="00097DC2"/>
    <w:rsid w:val="000A2997"/>
    <w:rsid w:val="000A4870"/>
    <w:rsid w:val="000A4EFF"/>
    <w:rsid w:val="000A6981"/>
    <w:rsid w:val="000B0860"/>
    <w:rsid w:val="000B3175"/>
    <w:rsid w:val="000B4143"/>
    <w:rsid w:val="000B4735"/>
    <w:rsid w:val="000B4E70"/>
    <w:rsid w:val="000B4FB1"/>
    <w:rsid w:val="000B510A"/>
    <w:rsid w:val="000B512D"/>
    <w:rsid w:val="000B65E3"/>
    <w:rsid w:val="000B7D7C"/>
    <w:rsid w:val="000C05BC"/>
    <w:rsid w:val="000C2232"/>
    <w:rsid w:val="000C3BEB"/>
    <w:rsid w:val="000C426D"/>
    <w:rsid w:val="000C4311"/>
    <w:rsid w:val="000C5D25"/>
    <w:rsid w:val="000C6A72"/>
    <w:rsid w:val="000D0454"/>
    <w:rsid w:val="000D2D06"/>
    <w:rsid w:val="000D2F10"/>
    <w:rsid w:val="000D32AE"/>
    <w:rsid w:val="000D3C62"/>
    <w:rsid w:val="000D492C"/>
    <w:rsid w:val="000D50EF"/>
    <w:rsid w:val="000D624D"/>
    <w:rsid w:val="000D691A"/>
    <w:rsid w:val="000D6DC8"/>
    <w:rsid w:val="000D70B2"/>
    <w:rsid w:val="000E02B6"/>
    <w:rsid w:val="000E1585"/>
    <w:rsid w:val="000E282E"/>
    <w:rsid w:val="000E31CD"/>
    <w:rsid w:val="000E324F"/>
    <w:rsid w:val="000E45AA"/>
    <w:rsid w:val="000E4A61"/>
    <w:rsid w:val="000E5CD0"/>
    <w:rsid w:val="000E5DB0"/>
    <w:rsid w:val="000E5F53"/>
    <w:rsid w:val="000E61A7"/>
    <w:rsid w:val="000E6540"/>
    <w:rsid w:val="000E7487"/>
    <w:rsid w:val="000E74B7"/>
    <w:rsid w:val="000E76D7"/>
    <w:rsid w:val="000F12F8"/>
    <w:rsid w:val="000F1CE9"/>
    <w:rsid w:val="000F3329"/>
    <w:rsid w:val="000F35CB"/>
    <w:rsid w:val="000F3622"/>
    <w:rsid w:val="000F4B55"/>
    <w:rsid w:val="000F4C0C"/>
    <w:rsid w:val="000F4FF7"/>
    <w:rsid w:val="000F571F"/>
    <w:rsid w:val="000F68A9"/>
    <w:rsid w:val="000F71AE"/>
    <w:rsid w:val="000F778C"/>
    <w:rsid w:val="000F7A68"/>
    <w:rsid w:val="000F7B46"/>
    <w:rsid w:val="001006ED"/>
    <w:rsid w:val="0010139A"/>
    <w:rsid w:val="00101767"/>
    <w:rsid w:val="0010427F"/>
    <w:rsid w:val="001045FE"/>
    <w:rsid w:val="0010481F"/>
    <w:rsid w:val="00104F1E"/>
    <w:rsid w:val="00105160"/>
    <w:rsid w:val="001054B0"/>
    <w:rsid w:val="00105AED"/>
    <w:rsid w:val="001067ED"/>
    <w:rsid w:val="00106BD4"/>
    <w:rsid w:val="00106F87"/>
    <w:rsid w:val="0010799A"/>
    <w:rsid w:val="00107E42"/>
    <w:rsid w:val="00110457"/>
    <w:rsid w:val="00111A48"/>
    <w:rsid w:val="00111E5F"/>
    <w:rsid w:val="001123FF"/>
    <w:rsid w:val="00112BC9"/>
    <w:rsid w:val="001132BF"/>
    <w:rsid w:val="00114F95"/>
    <w:rsid w:val="0011533B"/>
    <w:rsid w:val="00116F59"/>
    <w:rsid w:val="00121443"/>
    <w:rsid w:val="001221D4"/>
    <w:rsid w:val="00123B5C"/>
    <w:rsid w:val="00124A88"/>
    <w:rsid w:val="00125252"/>
    <w:rsid w:val="001254D3"/>
    <w:rsid w:val="00125CCE"/>
    <w:rsid w:val="001271A6"/>
    <w:rsid w:val="001271F6"/>
    <w:rsid w:val="0012721C"/>
    <w:rsid w:val="00127DBD"/>
    <w:rsid w:val="00130131"/>
    <w:rsid w:val="00130CC4"/>
    <w:rsid w:val="001314AD"/>
    <w:rsid w:val="00131EEE"/>
    <w:rsid w:val="00134523"/>
    <w:rsid w:val="00134734"/>
    <w:rsid w:val="00135938"/>
    <w:rsid w:val="00135D49"/>
    <w:rsid w:val="00136C31"/>
    <w:rsid w:val="00137FAA"/>
    <w:rsid w:val="00140B20"/>
    <w:rsid w:val="001420D7"/>
    <w:rsid w:val="001431D4"/>
    <w:rsid w:val="00143361"/>
    <w:rsid w:val="001436ED"/>
    <w:rsid w:val="00144848"/>
    <w:rsid w:val="00144851"/>
    <w:rsid w:val="001449E1"/>
    <w:rsid w:val="001453B5"/>
    <w:rsid w:val="001465F8"/>
    <w:rsid w:val="001467F4"/>
    <w:rsid w:val="00146CB6"/>
    <w:rsid w:val="001476D2"/>
    <w:rsid w:val="0014776D"/>
    <w:rsid w:val="001501E8"/>
    <w:rsid w:val="00154CCB"/>
    <w:rsid w:val="00154F6B"/>
    <w:rsid w:val="001550DB"/>
    <w:rsid w:val="001553B8"/>
    <w:rsid w:val="001573F9"/>
    <w:rsid w:val="00157941"/>
    <w:rsid w:val="00160B99"/>
    <w:rsid w:val="00162C17"/>
    <w:rsid w:val="00163B82"/>
    <w:rsid w:val="001641D2"/>
    <w:rsid w:val="001642D9"/>
    <w:rsid w:val="001646A5"/>
    <w:rsid w:val="00166A3E"/>
    <w:rsid w:val="00166B59"/>
    <w:rsid w:val="00167182"/>
    <w:rsid w:val="001703A3"/>
    <w:rsid w:val="0017079D"/>
    <w:rsid w:val="00170C4F"/>
    <w:rsid w:val="00171608"/>
    <w:rsid w:val="001717D3"/>
    <w:rsid w:val="0017211C"/>
    <w:rsid w:val="00172206"/>
    <w:rsid w:val="00172EBB"/>
    <w:rsid w:val="00173755"/>
    <w:rsid w:val="00173C3F"/>
    <w:rsid w:val="00174D6B"/>
    <w:rsid w:val="001750CB"/>
    <w:rsid w:val="00175173"/>
    <w:rsid w:val="001752CA"/>
    <w:rsid w:val="001759D5"/>
    <w:rsid w:val="00177266"/>
    <w:rsid w:val="00177F78"/>
    <w:rsid w:val="00180366"/>
    <w:rsid w:val="0018040C"/>
    <w:rsid w:val="001812FE"/>
    <w:rsid w:val="00181601"/>
    <w:rsid w:val="00181C1F"/>
    <w:rsid w:val="00182105"/>
    <w:rsid w:val="00182FEE"/>
    <w:rsid w:val="00183975"/>
    <w:rsid w:val="00183E4B"/>
    <w:rsid w:val="00184086"/>
    <w:rsid w:val="00185618"/>
    <w:rsid w:val="0018792A"/>
    <w:rsid w:val="00190A29"/>
    <w:rsid w:val="001917EC"/>
    <w:rsid w:val="00191896"/>
    <w:rsid w:val="001927EF"/>
    <w:rsid w:val="00193476"/>
    <w:rsid w:val="0019368C"/>
    <w:rsid w:val="0019445D"/>
    <w:rsid w:val="00195387"/>
    <w:rsid w:val="00195402"/>
    <w:rsid w:val="00196940"/>
    <w:rsid w:val="00196A58"/>
    <w:rsid w:val="00196C52"/>
    <w:rsid w:val="001A002F"/>
    <w:rsid w:val="001A06D8"/>
    <w:rsid w:val="001A1886"/>
    <w:rsid w:val="001A2A5C"/>
    <w:rsid w:val="001A4A72"/>
    <w:rsid w:val="001A4CAF"/>
    <w:rsid w:val="001A4E83"/>
    <w:rsid w:val="001A52A6"/>
    <w:rsid w:val="001A6A6A"/>
    <w:rsid w:val="001A6EE0"/>
    <w:rsid w:val="001A7ACC"/>
    <w:rsid w:val="001B018A"/>
    <w:rsid w:val="001B0B63"/>
    <w:rsid w:val="001B38C9"/>
    <w:rsid w:val="001B43B3"/>
    <w:rsid w:val="001B5111"/>
    <w:rsid w:val="001B64A5"/>
    <w:rsid w:val="001B724D"/>
    <w:rsid w:val="001B72FC"/>
    <w:rsid w:val="001B7407"/>
    <w:rsid w:val="001B7993"/>
    <w:rsid w:val="001C02AB"/>
    <w:rsid w:val="001C02C2"/>
    <w:rsid w:val="001C0C8E"/>
    <w:rsid w:val="001C0CEF"/>
    <w:rsid w:val="001C1662"/>
    <w:rsid w:val="001C238B"/>
    <w:rsid w:val="001C29B4"/>
    <w:rsid w:val="001C4CF4"/>
    <w:rsid w:val="001C6181"/>
    <w:rsid w:val="001D3311"/>
    <w:rsid w:val="001D3F26"/>
    <w:rsid w:val="001D46A9"/>
    <w:rsid w:val="001D4A2D"/>
    <w:rsid w:val="001D6049"/>
    <w:rsid w:val="001D69DD"/>
    <w:rsid w:val="001E0594"/>
    <w:rsid w:val="001E09AF"/>
    <w:rsid w:val="001E0D1C"/>
    <w:rsid w:val="001E1087"/>
    <w:rsid w:val="001E271A"/>
    <w:rsid w:val="001E31A4"/>
    <w:rsid w:val="001E3E8B"/>
    <w:rsid w:val="001E49C8"/>
    <w:rsid w:val="001E4DA2"/>
    <w:rsid w:val="001E60D9"/>
    <w:rsid w:val="001E635E"/>
    <w:rsid w:val="001E6878"/>
    <w:rsid w:val="001E786A"/>
    <w:rsid w:val="001E7A2D"/>
    <w:rsid w:val="001E7DBE"/>
    <w:rsid w:val="001E7E73"/>
    <w:rsid w:val="001E7F9D"/>
    <w:rsid w:val="001F0434"/>
    <w:rsid w:val="001F06B7"/>
    <w:rsid w:val="001F262F"/>
    <w:rsid w:val="001F28C3"/>
    <w:rsid w:val="001F2BE2"/>
    <w:rsid w:val="001F69B1"/>
    <w:rsid w:val="001F6D4B"/>
    <w:rsid w:val="001F7C3C"/>
    <w:rsid w:val="00201027"/>
    <w:rsid w:val="002018F3"/>
    <w:rsid w:val="00201B1C"/>
    <w:rsid w:val="0020421E"/>
    <w:rsid w:val="00207883"/>
    <w:rsid w:val="00207D31"/>
    <w:rsid w:val="00210F50"/>
    <w:rsid w:val="0021160C"/>
    <w:rsid w:val="0021310C"/>
    <w:rsid w:val="00213D83"/>
    <w:rsid w:val="00214EBC"/>
    <w:rsid w:val="002165D3"/>
    <w:rsid w:val="00216697"/>
    <w:rsid w:val="002169AD"/>
    <w:rsid w:val="00216CD0"/>
    <w:rsid w:val="0021767E"/>
    <w:rsid w:val="00217D7A"/>
    <w:rsid w:val="002203A9"/>
    <w:rsid w:val="002203D4"/>
    <w:rsid w:val="00223C1C"/>
    <w:rsid w:val="00223EEA"/>
    <w:rsid w:val="00226A02"/>
    <w:rsid w:val="002302C4"/>
    <w:rsid w:val="00233389"/>
    <w:rsid w:val="00233421"/>
    <w:rsid w:val="0023441D"/>
    <w:rsid w:val="00234A01"/>
    <w:rsid w:val="002357EA"/>
    <w:rsid w:val="00235962"/>
    <w:rsid w:val="00236652"/>
    <w:rsid w:val="0023729D"/>
    <w:rsid w:val="00241AE2"/>
    <w:rsid w:val="00241C93"/>
    <w:rsid w:val="00242272"/>
    <w:rsid w:val="00242604"/>
    <w:rsid w:val="00242B89"/>
    <w:rsid w:val="002431D0"/>
    <w:rsid w:val="002434DE"/>
    <w:rsid w:val="00243D93"/>
    <w:rsid w:val="00246048"/>
    <w:rsid w:val="00246C52"/>
    <w:rsid w:val="002471DC"/>
    <w:rsid w:val="002506CD"/>
    <w:rsid w:val="00251256"/>
    <w:rsid w:val="0025148B"/>
    <w:rsid w:val="0025162D"/>
    <w:rsid w:val="00251BD6"/>
    <w:rsid w:val="00252EDF"/>
    <w:rsid w:val="00253416"/>
    <w:rsid w:val="002535ED"/>
    <w:rsid w:val="002536DE"/>
    <w:rsid w:val="00254BCA"/>
    <w:rsid w:val="00256C3F"/>
    <w:rsid w:val="00257D76"/>
    <w:rsid w:val="0026034D"/>
    <w:rsid w:val="002618DF"/>
    <w:rsid w:val="00262440"/>
    <w:rsid w:val="00262A47"/>
    <w:rsid w:val="002631E1"/>
    <w:rsid w:val="00263A3D"/>
    <w:rsid w:val="00265278"/>
    <w:rsid w:val="002666B1"/>
    <w:rsid w:val="00266840"/>
    <w:rsid w:val="0026696C"/>
    <w:rsid w:val="002679B5"/>
    <w:rsid w:val="00270826"/>
    <w:rsid w:val="00270AC2"/>
    <w:rsid w:val="0027103D"/>
    <w:rsid w:val="00271AAE"/>
    <w:rsid w:val="00272307"/>
    <w:rsid w:val="00273644"/>
    <w:rsid w:val="002758E8"/>
    <w:rsid w:val="00275C35"/>
    <w:rsid w:val="00276307"/>
    <w:rsid w:val="002766CD"/>
    <w:rsid w:val="00276DAA"/>
    <w:rsid w:val="00277DF9"/>
    <w:rsid w:val="00280A70"/>
    <w:rsid w:val="00282419"/>
    <w:rsid w:val="002850F1"/>
    <w:rsid w:val="00285298"/>
    <w:rsid w:val="002852F2"/>
    <w:rsid w:val="00285D2B"/>
    <w:rsid w:val="00286870"/>
    <w:rsid w:val="00286E1A"/>
    <w:rsid w:val="00287890"/>
    <w:rsid w:val="00287897"/>
    <w:rsid w:val="00287931"/>
    <w:rsid w:val="00290835"/>
    <w:rsid w:val="00291C19"/>
    <w:rsid w:val="00293416"/>
    <w:rsid w:val="002956BF"/>
    <w:rsid w:val="00296BA0"/>
    <w:rsid w:val="002A034A"/>
    <w:rsid w:val="002A1EF2"/>
    <w:rsid w:val="002A24EA"/>
    <w:rsid w:val="002A2548"/>
    <w:rsid w:val="002A3DC5"/>
    <w:rsid w:val="002A43FD"/>
    <w:rsid w:val="002A458A"/>
    <w:rsid w:val="002A465A"/>
    <w:rsid w:val="002A4E78"/>
    <w:rsid w:val="002A5C83"/>
    <w:rsid w:val="002A713C"/>
    <w:rsid w:val="002B0420"/>
    <w:rsid w:val="002B1575"/>
    <w:rsid w:val="002B164C"/>
    <w:rsid w:val="002B1EBA"/>
    <w:rsid w:val="002B1F93"/>
    <w:rsid w:val="002B2C02"/>
    <w:rsid w:val="002B2C2E"/>
    <w:rsid w:val="002B3FDC"/>
    <w:rsid w:val="002B4000"/>
    <w:rsid w:val="002B487C"/>
    <w:rsid w:val="002B4D1C"/>
    <w:rsid w:val="002B4EB2"/>
    <w:rsid w:val="002B5F3E"/>
    <w:rsid w:val="002B6928"/>
    <w:rsid w:val="002C2936"/>
    <w:rsid w:val="002C41D2"/>
    <w:rsid w:val="002C44A7"/>
    <w:rsid w:val="002C45F8"/>
    <w:rsid w:val="002C548F"/>
    <w:rsid w:val="002C5D78"/>
    <w:rsid w:val="002C737C"/>
    <w:rsid w:val="002D0943"/>
    <w:rsid w:val="002D0B7E"/>
    <w:rsid w:val="002D0F3B"/>
    <w:rsid w:val="002D1374"/>
    <w:rsid w:val="002D2238"/>
    <w:rsid w:val="002D43E6"/>
    <w:rsid w:val="002D549F"/>
    <w:rsid w:val="002D60FC"/>
    <w:rsid w:val="002D6E55"/>
    <w:rsid w:val="002D7A8A"/>
    <w:rsid w:val="002D7F79"/>
    <w:rsid w:val="002E01BA"/>
    <w:rsid w:val="002E0231"/>
    <w:rsid w:val="002E1E5E"/>
    <w:rsid w:val="002E20E0"/>
    <w:rsid w:val="002E333F"/>
    <w:rsid w:val="002E48D1"/>
    <w:rsid w:val="002E4BD7"/>
    <w:rsid w:val="002E59A3"/>
    <w:rsid w:val="002E7D60"/>
    <w:rsid w:val="002F13F2"/>
    <w:rsid w:val="002F339B"/>
    <w:rsid w:val="002F4723"/>
    <w:rsid w:val="002F49C1"/>
    <w:rsid w:val="002F5FA9"/>
    <w:rsid w:val="003008B6"/>
    <w:rsid w:val="00301E8C"/>
    <w:rsid w:val="003026A6"/>
    <w:rsid w:val="003031A0"/>
    <w:rsid w:val="003031C3"/>
    <w:rsid w:val="003035B3"/>
    <w:rsid w:val="0030399D"/>
    <w:rsid w:val="00303CC4"/>
    <w:rsid w:val="0031024A"/>
    <w:rsid w:val="00311186"/>
    <w:rsid w:val="003118BD"/>
    <w:rsid w:val="00311FFB"/>
    <w:rsid w:val="00313224"/>
    <w:rsid w:val="0031387C"/>
    <w:rsid w:val="00313BBE"/>
    <w:rsid w:val="00313C09"/>
    <w:rsid w:val="00314D55"/>
    <w:rsid w:val="00314E68"/>
    <w:rsid w:val="003158BE"/>
    <w:rsid w:val="00315E10"/>
    <w:rsid w:val="00316995"/>
    <w:rsid w:val="00317AAF"/>
    <w:rsid w:val="0032047B"/>
    <w:rsid w:val="00321BB3"/>
    <w:rsid w:val="00322082"/>
    <w:rsid w:val="00322A8C"/>
    <w:rsid w:val="00323096"/>
    <w:rsid w:val="003237BE"/>
    <w:rsid w:val="0032496A"/>
    <w:rsid w:val="003253F8"/>
    <w:rsid w:val="00326B31"/>
    <w:rsid w:val="00327896"/>
    <w:rsid w:val="003307F3"/>
    <w:rsid w:val="00330910"/>
    <w:rsid w:val="00330FBB"/>
    <w:rsid w:val="003312A4"/>
    <w:rsid w:val="00331580"/>
    <w:rsid w:val="00331912"/>
    <w:rsid w:val="00331BAE"/>
    <w:rsid w:val="003334DD"/>
    <w:rsid w:val="0033352B"/>
    <w:rsid w:val="00333F64"/>
    <w:rsid w:val="003342E4"/>
    <w:rsid w:val="0033459F"/>
    <w:rsid w:val="003348FB"/>
    <w:rsid w:val="00334ADC"/>
    <w:rsid w:val="00335B80"/>
    <w:rsid w:val="003361CF"/>
    <w:rsid w:val="003365D5"/>
    <w:rsid w:val="00336FCC"/>
    <w:rsid w:val="003376A9"/>
    <w:rsid w:val="00340A43"/>
    <w:rsid w:val="0034154F"/>
    <w:rsid w:val="003418B0"/>
    <w:rsid w:val="00341EA2"/>
    <w:rsid w:val="003448CB"/>
    <w:rsid w:val="00344E29"/>
    <w:rsid w:val="0034508E"/>
    <w:rsid w:val="0034660A"/>
    <w:rsid w:val="00346D48"/>
    <w:rsid w:val="00347115"/>
    <w:rsid w:val="00350845"/>
    <w:rsid w:val="00351593"/>
    <w:rsid w:val="00351C52"/>
    <w:rsid w:val="00352753"/>
    <w:rsid w:val="00352CA9"/>
    <w:rsid w:val="00352EBD"/>
    <w:rsid w:val="00353481"/>
    <w:rsid w:val="00355800"/>
    <w:rsid w:val="00355B70"/>
    <w:rsid w:val="00356661"/>
    <w:rsid w:val="003579F4"/>
    <w:rsid w:val="00361312"/>
    <w:rsid w:val="003617A2"/>
    <w:rsid w:val="00361A44"/>
    <w:rsid w:val="00363588"/>
    <w:rsid w:val="00364938"/>
    <w:rsid w:val="00365B79"/>
    <w:rsid w:val="00365D55"/>
    <w:rsid w:val="003668C4"/>
    <w:rsid w:val="00367A1E"/>
    <w:rsid w:val="00370636"/>
    <w:rsid w:val="00371534"/>
    <w:rsid w:val="00371581"/>
    <w:rsid w:val="00372060"/>
    <w:rsid w:val="003722C6"/>
    <w:rsid w:val="00372FAD"/>
    <w:rsid w:val="00375884"/>
    <w:rsid w:val="00376EBE"/>
    <w:rsid w:val="00381314"/>
    <w:rsid w:val="003824F1"/>
    <w:rsid w:val="003851B4"/>
    <w:rsid w:val="00386009"/>
    <w:rsid w:val="003867FD"/>
    <w:rsid w:val="00386BA0"/>
    <w:rsid w:val="00387DBA"/>
    <w:rsid w:val="00390D14"/>
    <w:rsid w:val="0039156E"/>
    <w:rsid w:val="0039156F"/>
    <w:rsid w:val="00395697"/>
    <w:rsid w:val="00395843"/>
    <w:rsid w:val="00395860"/>
    <w:rsid w:val="00395D94"/>
    <w:rsid w:val="0039661B"/>
    <w:rsid w:val="0039667D"/>
    <w:rsid w:val="003A01D2"/>
    <w:rsid w:val="003A1680"/>
    <w:rsid w:val="003A214B"/>
    <w:rsid w:val="003A2982"/>
    <w:rsid w:val="003A39CA"/>
    <w:rsid w:val="003A3D9E"/>
    <w:rsid w:val="003A4151"/>
    <w:rsid w:val="003A4175"/>
    <w:rsid w:val="003A5A56"/>
    <w:rsid w:val="003A5F24"/>
    <w:rsid w:val="003A6A61"/>
    <w:rsid w:val="003A7519"/>
    <w:rsid w:val="003B0D1F"/>
    <w:rsid w:val="003B0FC3"/>
    <w:rsid w:val="003B1A6D"/>
    <w:rsid w:val="003B2235"/>
    <w:rsid w:val="003B2B87"/>
    <w:rsid w:val="003B3CCF"/>
    <w:rsid w:val="003B40CF"/>
    <w:rsid w:val="003B4F34"/>
    <w:rsid w:val="003B64E3"/>
    <w:rsid w:val="003B6636"/>
    <w:rsid w:val="003B6774"/>
    <w:rsid w:val="003B681A"/>
    <w:rsid w:val="003B7730"/>
    <w:rsid w:val="003C0016"/>
    <w:rsid w:val="003C04F2"/>
    <w:rsid w:val="003C0530"/>
    <w:rsid w:val="003C06FE"/>
    <w:rsid w:val="003C0C4F"/>
    <w:rsid w:val="003C3147"/>
    <w:rsid w:val="003C38D6"/>
    <w:rsid w:val="003C3935"/>
    <w:rsid w:val="003C441A"/>
    <w:rsid w:val="003C57D4"/>
    <w:rsid w:val="003C6829"/>
    <w:rsid w:val="003C74F0"/>
    <w:rsid w:val="003C7A14"/>
    <w:rsid w:val="003C7A5F"/>
    <w:rsid w:val="003D0830"/>
    <w:rsid w:val="003D0B8E"/>
    <w:rsid w:val="003D1775"/>
    <w:rsid w:val="003D1939"/>
    <w:rsid w:val="003D1B69"/>
    <w:rsid w:val="003D284B"/>
    <w:rsid w:val="003D5C8B"/>
    <w:rsid w:val="003E1137"/>
    <w:rsid w:val="003E2089"/>
    <w:rsid w:val="003E2EEB"/>
    <w:rsid w:val="003E513B"/>
    <w:rsid w:val="003E5668"/>
    <w:rsid w:val="003E599C"/>
    <w:rsid w:val="003E6009"/>
    <w:rsid w:val="003E63CA"/>
    <w:rsid w:val="003E78BA"/>
    <w:rsid w:val="003E78CC"/>
    <w:rsid w:val="003F00BB"/>
    <w:rsid w:val="003F0594"/>
    <w:rsid w:val="003F0881"/>
    <w:rsid w:val="003F149F"/>
    <w:rsid w:val="003F2045"/>
    <w:rsid w:val="003F37F2"/>
    <w:rsid w:val="003F3948"/>
    <w:rsid w:val="003F5ADC"/>
    <w:rsid w:val="003F6805"/>
    <w:rsid w:val="00400058"/>
    <w:rsid w:val="00400CE6"/>
    <w:rsid w:val="00400E80"/>
    <w:rsid w:val="00401EF8"/>
    <w:rsid w:val="00402DC1"/>
    <w:rsid w:val="00403E5D"/>
    <w:rsid w:val="00404B98"/>
    <w:rsid w:val="004056AE"/>
    <w:rsid w:val="00405C6A"/>
    <w:rsid w:val="00406499"/>
    <w:rsid w:val="00407764"/>
    <w:rsid w:val="00407F45"/>
    <w:rsid w:val="00410983"/>
    <w:rsid w:val="00411C35"/>
    <w:rsid w:val="00413638"/>
    <w:rsid w:val="00413C3F"/>
    <w:rsid w:val="004147A6"/>
    <w:rsid w:val="004151FE"/>
    <w:rsid w:val="00415889"/>
    <w:rsid w:val="00415AB3"/>
    <w:rsid w:val="00416072"/>
    <w:rsid w:val="00416142"/>
    <w:rsid w:val="004166C0"/>
    <w:rsid w:val="0042132E"/>
    <w:rsid w:val="00421791"/>
    <w:rsid w:val="00422251"/>
    <w:rsid w:val="0042250F"/>
    <w:rsid w:val="004225F0"/>
    <w:rsid w:val="00422A96"/>
    <w:rsid w:val="00423345"/>
    <w:rsid w:val="0042469D"/>
    <w:rsid w:val="00424AB4"/>
    <w:rsid w:val="00424E02"/>
    <w:rsid w:val="00425158"/>
    <w:rsid w:val="0042518B"/>
    <w:rsid w:val="00425558"/>
    <w:rsid w:val="00426C3C"/>
    <w:rsid w:val="004271D4"/>
    <w:rsid w:val="00427D0F"/>
    <w:rsid w:val="0043147C"/>
    <w:rsid w:val="0043208B"/>
    <w:rsid w:val="00432ED7"/>
    <w:rsid w:val="00433172"/>
    <w:rsid w:val="00433952"/>
    <w:rsid w:val="004347FC"/>
    <w:rsid w:val="004349AE"/>
    <w:rsid w:val="00434ECC"/>
    <w:rsid w:val="00437ADB"/>
    <w:rsid w:val="00440A68"/>
    <w:rsid w:val="00440E7E"/>
    <w:rsid w:val="00442C57"/>
    <w:rsid w:val="00442E79"/>
    <w:rsid w:val="00444ECC"/>
    <w:rsid w:val="004450F7"/>
    <w:rsid w:val="004457E5"/>
    <w:rsid w:val="0044747B"/>
    <w:rsid w:val="0045265A"/>
    <w:rsid w:val="00452F90"/>
    <w:rsid w:val="00453537"/>
    <w:rsid w:val="004537B2"/>
    <w:rsid w:val="00453E3A"/>
    <w:rsid w:val="00454B34"/>
    <w:rsid w:val="00455958"/>
    <w:rsid w:val="00456481"/>
    <w:rsid w:val="00456864"/>
    <w:rsid w:val="00456BF2"/>
    <w:rsid w:val="00457576"/>
    <w:rsid w:val="00457B55"/>
    <w:rsid w:val="00457C88"/>
    <w:rsid w:val="00460946"/>
    <w:rsid w:val="00462F04"/>
    <w:rsid w:val="00463373"/>
    <w:rsid w:val="004639E5"/>
    <w:rsid w:val="00463BF8"/>
    <w:rsid w:val="00464286"/>
    <w:rsid w:val="0046433A"/>
    <w:rsid w:val="00464CA6"/>
    <w:rsid w:val="00465732"/>
    <w:rsid w:val="00465F47"/>
    <w:rsid w:val="00466012"/>
    <w:rsid w:val="00466CF0"/>
    <w:rsid w:val="00466E75"/>
    <w:rsid w:val="0047031A"/>
    <w:rsid w:val="004708F1"/>
    <w:rsid w:val="004717AE"/>
    <w:rsid w:val="00472BFE"/>
    <w:rsid w:val="0047405C"/>
    <w:rsid w:val="004743B6"/>
    <w:rsid w:val="0047466C"/>
    <w:rsid w:val="00475860"/>
    <w:rsid w:val="00476DCA"/>
    <w:rsid w:val="004770CC"/>
    <w:rsid w:val="004775C1"/>
    <w:rsid w:val="00477888"/>
    <w:rsid w:val="00480C91"/>
    <w:rsid w:val="004818CB"/>
    <w:rsid w:val="0048254B"/>
    <w:rsid w:val="004849AD"/>
    <w:rsid w:val="004851D4"/>
    <w:rsid w:val="00486532"/>
    <w:rsid w:val="00487C76"/>
    <w:rsid w:val="004901AB"/>
    <w:rsid w:val="00490373"/>
    <w:rsid w:val="00490968"/>
    <w:rsid w:val="00491E08"/>
    <w:rsid w:val="0049245C"/>
    <w:rsid w:val="00493865"/>
    <w:rsid w:val="00493C03"/>
    <w:rsid w:val="004943EE"/>
    <w:rsid w:val="00496800"/>
    <w:rsid w:val="004968DD"/>
    <w:rsid w:val="004A0CE1"/>
    <w:rsid w:val="004A3F9B"/>
    <w:rsid w:val="004A4CF0"/>
    <w:rsid w:val="004A58FB"/>
    <w:rsid w:val="004B0A41"/>
    <w:rsid w:val="004B174E"/>
    <w:rsid w:val="004B4B92"/>
    <w:rsid w:val="004B76E1"/>
    <w:rsid w:val="004B7DAA"/>
    <w:rsid w:val="004C18A7"/>
    <w:rsid w:val="004C496B"/>
    <w:rsid w:val="004C4AC6"/>
    <w:rsid w:val="004C4CB5"/>
    <w:rsid w:val="004C5BBC"/>
    <w:rsid w:val="004C6C0F"/>
    <w:rsid w:val="004D22A3"/>
    <w:rsid w:val="004D2DD3"/>
    <w:rsid w:val="004D2F75"/>
    <w:rsid w:val="004D47DC"/>
    <w:rsid w:val="004D6477"/>
    <w:rsid w:val="004D75E9"/>
    <w:rsid w:val="004E0FCB"/>
    <w:rsid w:val="004E1E77"/>
    <w:rsid w:val="004E23B9"/>
    <w:rsid w:val="004E2AEE"/>
    <w:rsid w:val="004E3D41"/>
    <w:rsid w:val="004E4E52"/>
    <w:rsid w:val="004E4EC4"/>
    <w:rsid w:val="004E62E8"/>
    <w:rsid w:val="004E78E6"/>
    <w:rsid w:val="004F064E"/>
    <w:rsid w:val="004F0991"/>
    <w:rsid w:val="004F09D8"/>
    <w:rsid w:val="004F1FE9"/>
    <w:rsid w:val="004F23CB"/>
    <w:rsid w:val="004F27E2"/>
    <w:rsid w:val="004F348D"/>
    <w:rsid w:val="004F3578"/>
    <w:rsid w:val="004F4973"/>
    <w:rsid w:val="004F4C62"/>
    <w:rsid w:val="004F60FE"/>
    <w:rsid w:val="004F6E54"/>
    <w:rsid w:val="00500BA0"/>
    <w:rsid w:val="005023B1"/>
    <w:rsid w:val="005026DF"/>
    <w:rsid w:val="00502BF8"/>
    <w:rsid w:val="00503281"/>
    <w:rsid w:val="005044AD"/>
    <w:rsid w:val="005046D7"/>
    <w:rsid w:val="00507C76"/>
    <w:rsid w:val="00507CDA"/>
    <w:rsid w:val="00507E06"/>
    <w:rsid w:val="0051059B"/>
    <w:rsid w:val="00512C0D"/>
    <w:rsid w:val="00513201"/>
    <w:rsid w:val="00513B81"/>
    <w:rsid w:val="00515338"/>
    <w:rsid w:val="00516C7D"/>
    <w:rsid w:val="00520D38"/>
    <w:rsid w:val="0052197C"/>
    <w:rsid w:val="00521C77"/>
    <w:rsid w:val="005221BF"/>
    <w:rsid w:val="00522F63"/>
    <w:rsid w:val="005235C5"/>
    <w:rsid w:val="00523795"/>
    <w:rsid w:val="0052387D"/>
    <w:rsid w:val="00524088"/>
    <w:rsid w:val="0052483E"/>
    <w:rsid w:val="005257FC"/>
    <w:rsid w:val="005258E0"/>
    <w:rsid w:val="00526CC1"/>
    <w:rsid w:val="00526E56"/>
    <w:rsid w:val="00527113"/>
    <w:rsid w:val="00530219"/>
    <w:rsid w:val="00530975"/>
    <w:rsid w:val="00530B31"/>
    <w:rsid w:val="005318FB"/>
    <w:rsid w:val="00532030"/>
    <w:rsid w:val="005328D5"/>
    <w:rsid w:val="00532E56"/>
    <w:rsid w:val="0053419B"/>
    <w:rsid w:val="005344C0"/>
    <w:rsid w:val="00535415"/>
    <w:rsid w:val="005369F0"/>
    <w:rsid w:val="005373BC"/>
    <w:rsid w:val="00537BB5"/>
    <w:rsid w:val="005432F7"/>
    <w:rsid w:val="005471B8"/>
    <w:rsid w:val="005471CF"/>
    <w:rsid w:val="00550BDA"/>
    <w:rsid w:val="005520F2"/>
    <w:rsid w:val="00552C27"/>
    <w:rsid w:val="005539F1"/>
    <w:rsid w:val="00554347"/>
    <w:rsid w:val="005551F2"/>
    <w:rsid w:val="00556930"/>
    <w:rsid w:val="00560279"/>
    <w:rsid w:val="005602DE"/>
    <w:rsid w:val="0056088C"/>
    <w:rsid w:val="005614B5"/>
    <w:rsid w:val="00561A54"/>
    <w:rsid w:val="005620B3"/>
    <w:rsid w:val="0056266F"/>
    <w:rsid w:val="00562B9D"/>
    <w:rsid w:val="005632EB"/>
    <w:rsid w:val="00563980"/>
    <w:rsid w:val="00563A75"/>
    <w:rsid w:val="00563DC5"/>
    <w:rsid w:val="00564191"/>
    <w:rsid w:val="0056452B"/>
    <w:rsid w:val="00564BF7"/>
    <w:rsid w:val="00565927"/>
    <w:rsid w:val="00566D29"/>
    <w:rsid w:val="005714B0"/>
    <w:rsid w:val="0057183D"/>
    <w:rsid w:val="00571D69"/>
    <w:rsid w:val="00573F85"/>
    <w:rsid w:val="00575C5B"/>
    <w:rsid w:val="005809A6"/>
    <w:rsid w:val="0058108E"/>
    <w:rsid w:val="00581690"/>
    <w:rsid w:val="005820C1"/>
    <w:rsid w:val="005836B1"/>
    <w:rsid w:val="00583CB2"/>
    <w:rsid w:val="00583E9A"/>
    <w:rsid w:val="00584A7E"/>
    <w:rsid w:val="00584B73"/>
    <w:rsid w:val="00584B83"/>
    <w:rsid w:val="00584BC3"/>
    <w:rsid w:val="005858E3"/>
    <w:rsid w:val="00585FB3"/>
    <w:rsid w:val="00586DD9"/>
    <w:rsid w:val="005871E7"/>
    <w:rsid w:val="005878BF"/>
    <w:rsid w:val="00587BDB"/>
    <w:rsid w:val="00587C0D"/>
    <w:rsid w:val="00587C8D"/>
    <w:rsid w:val="00587ECD"/>
    <w:rsid w:val="005903AF"/>
    <w:rsid w:val="0059057E"/>
    <w:rsid w:val="00590B05"/>
    <w:rsid w:val="00590F66"/>
    <w:rsid w:val="00592143"/>
    <w:rsid w:val="00592EDE"/>
    <w:rsid w:val="00593183"/>
    <w:rsid w:val="00594774"/>
    <w:rsid w:val="00595528"/>
    <w:rsid w:val="00595EC5"/>
    <w:rsid w:val="0059602B"/>
    <w:rsid w:val="00596A13"/>
    <w:rsid w:val="005A03FE"/>
    <w:rsid w:val="005A0804"/>
    <w:rsid w:val="005A0D15"/>
    <w:rsid w:val="005A1AD5"/>
    <w:rsid w:val="005A2CB0"/>
    <w:rsid w:val="005A2E6C"/>
    <w:rsid w:val="005A361C"/>
    <w:rsid w:val="005A3753"/>
    <w:rsid w:val="005A50C1"/>
    <w:rsid w:val="005A5589"/>
    <w:rsid w:val="005A57A5"/>
    <w:rsid w:val="005A6123"/>
    <w:rsid w:val="005A6588"/>
    <w:rsid w:val="005B0DAE"/>
    <w:rsid w:val="005B13AC"/>
    <w:rsid w:val="005B4F67"/>
    <w:rsid w:val="005B51DB"/>
    <w:rsid w:val="005B564B"/>
    <w:rsid w:val="005B6A8B"/>
    <w:rsid w:val="005B718C"/>
    <w:rsid w:val="005B71A3"/>
    <w:rsid w:val="005B763E"/>
    <w:rsid w:val="005C0F0B"/>
    <w:rsid w:val="005C25A4"/>
    <w:rsid w:val="005C276A"/>
    <w:rsid w:val="005C280F"/>
    <w:rsid w:val="005C3D6A"/>
    <w:rsid w:val="005C44AC"/>
    <w:rsid w:val="005C454E"/>
    <w:rsid w:val="005C52C2"/>
    <w:rsid w:val="005C6D99"/>
    <w:rsid w:val="005C7400"/>
    <w:rsid w:val="005D2536"/>
    <w:rsid w:val="005D2EB9"/>
    <w:rsid w:val="005D44B4"/>
    <w:rsid w:val="005D4F2C"/>
    <w:rsid w:val="005D6265"/>
    <w:rsid w:val="005D70E1"/>
    <w:rsid w:val="005E22D2"/>
    <w:rsid w:val="005E22FE"/>
    <w:rsid w:val="005E352B"/>
    <w:rsid w:val="005E4545"/>
    <w:rsid w:val="005E4875"/>
    <w:rsid w:val="005E4C92"/>
    <w:rsid w:val="005E5787"/>
    <w:rsid w:val="005E7F6E"/>
    <w:rsid w:val="005F0467"/>
    <w:rsid w:val="005F1442"/>
    <w:rsid w:val="005F1DA2"/>
    <w:rsid w:val="005F26D9"/>
    <w:rsid w:val="005F455A"/>
    <w:rsid w:val="005F4959"/>
    <w:rsid w:val="005F49E7"/>
    <w:rsid w:val="005F4B0F"/>
    <w:rsid w:val="005F4CD8"/>
    <w:rsid w:val="005F6EDE"/>
    <w:rsid w:val="005F74E4"/>
    <w:rsid w:val="00600478"/>
    <w:rsid w:val="006022CF"/>
    <w:rsid w:val="00602652"/>
    <w:rsid w:val="0060355D"/>
    <w:rsid w:val="006037DB"/>
    <w:rsid w:val="00603FD5"/>
    <w:rsid w:val="00606A4D"/>
    <w:rsid w:val="00607CA1"/>
    <w:rsid w:val="006100B0"/>
    <w:rsid w:val="00610444"/>
    <w:rsid w:val="0061199D"/>
    <w:rsid w:val="00611B95"/>
    <w:rsid w:val="00613BAA"/>
    <w:rsid w:val="00613CF8"/>
    <w:rsid w:val="00613D3E"/>
    <w:rsid w:val="0061440A"/>
    <w:rsid w:val="00614948"/>
    <w:rsid w:val="006155EF"/>
    <w:rsid w:val="006156C0"/>
    <w:rsid w:val="006179C9"/>
    <w:rsid w:val="00620DAA"/>
    <w:rsid w:val="006224F3"/>
    <w:rsid w:val="006225D3"/>
    <w:rsid w:val="006235DD"/>
    <w:rsid w:val="00624291"/>
    <w:rsid w:val="0062488F"/>
    <w:rsid w:val="006268F8"/>
    <w:rsid w:val="00626A35"/>
    <w:rsid w:val="006276FD"/>
    <w:rsid w:val="00630029"/>
    <w:rsid w:val="00630808"/>
    <w:rsid w:val="006311D1"/>
    <w:rsid w:val="00631371"/>
    <w:rsid w:val="006336DC"/>
    <w:rsid w:val="0063417E"/>
    <w:rsid w:val="00635055"/>
    <w:rsid w:val="00635196"/>
    <w:rsid w:val="00635FB2"/>
    <w:rsid w:val="0063627F"/>
    <w:rsid w:val="00636345"/>
    <w:rsid w:val="00636B7C"/>
    <w:rsid w:val="006370ED"/>
    <w:rsid w:val="0063722A"/>
    <w:rsid w:val="00637291"/>
    <w:rsid w:val="00637723"/>
    <w:rsid w:val="00637872"/>
    <w:rsid w:val="0064175F"/>
    <w:rsid w:val="00642A65"/>
    <w:rsid w:val="006447DA"/>
    <w:rsid w:val="00647EEE"/>
    <w:rsid w:val="00651094"/>
    <w:rsid w:val="006517D6"/>
    <w:rsid w:val="00651818"/>
    <w:rsid w:val="006536D9"/>
    <w:rsid w:val="00654E75"/>
    <w:rsid w:val="00655AC5"/>
    <w:rsid w:val="00655F91"/>
    <w:rsid w:val="006568A8"/>
    <w:rsid w:val="00657B51"/>
    <w:rsid w:val="006610BB"/>
    <w:rsid w:val="00661682"/>
    <w:rsid w:val="00661F48"/>
    <w:rsid w:val="0066208C"/>
    <w:rsid w:val="00662603"/>
    <w:rsid w:val="00662A35"/>
    <w:rsid w:val="00662C7C"/>
    <w:rsid w:val="00662CF5"/>
    <w:rsid w:val="006632DB"/>
    <w:rsid w:val="006637E3"/>
    <w:rsid w:val="00665820"/>
    <w:rsid w:val="00665B4C"/>
    <w:rsid w:val="006664AE"/>
    <w:rsid w:val="00666C5E"/>
    <w:rsid w:val="00667175"/>
    <w:rsid w:val="00670746"/>
    <w:rsid w:val="00670875"/>
    <w:rsid w:val="00670C89"/>
    <w:rsid w:val="00670C8E"/>
    <w:rsid w:val="006710BD"/>
    <w:rsid w:val="006715F4"/>
    <w:rsid w:val="0067174B"/>
    <w:rsid w:val="00673BA8"/>
    <w:rsid w:val="00673D9B"/>
    <w:rsid w:val="00674837"/>
    <w:rsid w:val="0067524D"/>
    <w:rsid w:val="006761B5"/>
    <w:rsid w:val="006768EF"/>
    <w:rsid w:val="00677A8F"/>
    <w:rsid w:val="00677AEA"/>
    <w:rsid w:val="00680DC4"/>
    <w:rsid w:val="00681769"/>
    <w:rsid w:val="00681CF5"/>
    <w:rsid w:val="006848EC"/>
    <w:rsid w:val="00684B8B"/>
    <w:rsid w:val="006851C9"/>
    <w:rsid w:val="0069010D"/>
    <w:rsid w:val="00691184"/>
    <w:rsid w:val="00691DAE"/>
    <w:rsid w:val="0069248C"/>
    <w:rsid w:val="00692721"/>
    <w:rsid w:val="00692C65"/>
    <w:rsid w:val="00692F1A"/>
    <w:rsid w:val="006934BE"/>
    <w:rsid w:val="00694A85"/>
    <w:rsid w:val="00696ACD"/>
    <w:rsid w:val="00697534"/>
    <w:rsid w:val="006A027D"/>
    <w:rsid w:val="006A2409"/>
    <w:rsid w:val="006A3618"/>
    <w:rsid w:val="006A498D"/>
    <w:rsid w:val="006A49DB"/>
    <w:rsid w:val="006A712A"/>
    <w:rsid w:val="006B10FC"/>
    <w:rsid w:val="006B1713"/>
    <w:rsid w:val="006B25C8"/>
    <w:rsid w:val="006B3402"/>
    <w:rsid w:val="006B37DB"/>
    <w:rsid w:val="006B3D2D"/>
    <w:rsid w:val="006B42F1"/>
    <w:rsid w:val="006B539E"/>
    <w:rsid w:val="006B6A06"/>
    <w:rsid w:val="006C009B"/>
    <w:rsid w:val="006C16BE"/>
    <w:rsid w:val="006C16DE"/>
    <w:rsid w:val="006C1E5F"/>
    <w:rsid w:val="006C240E"/>
    <w:rsid w:val="006C38E0"/>
    <w:rsid w:val="006C3C44"/>
    <w:rsid w:val="006C4FB1"/>
    <w:rsid w:val="006C526B"/>
    <w:rsid w:val="006C5707"/>
    <w:rsid w:val="006D0051"/>
    <w:rsid w:val="006D077E"/>
    <w:rsid w:val="006D12E0"/>
    <w:rsid w:val="006D405E"/>
    <w:rsid w:val="006D5062"/>
    <w:rsid w:val="006D50E6"/>
    <w:rsid w:val="006D7231"/>
    <w:rsid w:val="006D723E"/>
    <w:rsid w:val="006D76E8"/>
    <w:rsid w:val="006D7B76"/>
    <w:rsid w:val="006E014E"/>
    <w:rsid w:val="006E0598"/>
    <w:rsid w:val="006E0917"/>
    <w:rsid w:val="006E0982"/>
    <w:rsid w:val="006E29FD"/>
    <w:rsid w:val="006E2EEB"/>
    <w:rsid w:val="006E5289"/>
    <w:rsid w:val="006E59C1"/>
    <w:rsid w:val="006E6780"/>
    <w:rsid w:val="006F01C9"/>
    <w:rsid w:val="006F0459"/>
    <w:rsid w:val="006F0F55"/>
    <w:rsid w:val="006F1083"/>
    <w:rsid w:val="006F10C6"/>
    <w:rsid w:val="006F32A5"/>
    <w:rsid w:val="006F40A9"/>
    <w:rsid w:val="006F4AF7"/>
    <w:rsid w:val="006F5E96"/>
    <w:rsid w:val="006F6035"/>
    <w:rsid w:val="006F66B8"/>
    <w:rsid w:val="006F6860"/>
    <w:rsid w:val="006F7365"/>
    <w:rsid w:val="006F77C1"/>
    <w:rsid w:val="007002C3"/>
    <w:rsid w:val="00700446"/>
    <w:rsid w:val="0070108B"/>
    <w:rsid w:val="00703508"/>
    <w:rsid w:val="00703CAB"/>
    <w:rsid w:val="007044CF"/>
    <w:rsid w:val="00704C13"/>
    <w:rsid w:val="0070534F"/>
    <w:rsid w:val="0070541E"/>
    <w:rsid w:val="00705988"/>
    <w:rsid w:val="00705D8C"/>
    <w:rsid w:val="007060D7"/>
    <w:rsid w:val="00707067"/>
    <w:rsid w:val="007072BB"/>
    <w:rsid w:val="00707E2D"/>
    <w:rsid w:val="00710423"/>
    <w:rsid w:val="00712AE1"/>
    <w:rsid w:val="00712F85"/>
    <w:rsid w:val="0071315F"/>
    <w:rsid w:val="00713D2F"/>
    <w:rsid w:val="007151B0"/>
    <w:rsid w:val="00717803"/>
    <w:rsid w:val="007178CB"/>
    <w:rsid w:val="00721171"/>
    <w:rsid w:val="00721D02"/>
    <w:rsid w:val="00722D5E"/>
    <w:rsid w:val="00724841"/>
    <w:rsid w:val="00724AAC"/>
    <w:rsid w:val="00725813"/>
    <w:rsid w:val="00725A1F"/>
    <w:rsid w:val="007267C8"/>
    <w:rsid w:val="00726DF1"/>
    <w:rsid w:val="007301A0"/>
    <w:rsid w:val="00730EEA"/>
    <w:rsid w:val="00731074"/>
    <w:rsid w:val="00733FB0"/>
    <w:rsid w:val="0073717C"/>
    <w:rsid w:val="00737605"/>
    <w:rsid w:val="00740576"/>
    <w:rsid w:val="007405DC"/>
    <w:rsid w:val="00742557"/>
    <w:rsid w:val="00742662"/>
    <w:rsid w:val="00744BDD"/>
    <w:rsid w:val="00745564"/>
    <w:rsid w:val="00746A05"/>
    <w:rsid w:val="00746BE2"/>
    <w:rsid w:val="00750B38"/>
    <w:rsid w:val="0075172A"/>
    <w:rsid w:val="00751D2E"/>
    <w:rsid w:val="0075297A"/>
    <w:rsid w:val="00752C7F"/>
    <w:rsid w:val="007539ED"/>
    <w:rsid w:val="00753DFA"/>
    <w:rsid w:val="00753F9E"/>
    <w:rsid w:val="0075448C"/>
    <w:rsid w:val="007553B2"/>
    <w:rsid w:val="00755A90"/>
    <w:rsid w:val="007560EF"/>
    <w:rsid w:val="00756973"/>
    <w:rsid w:val="00757C7E"/>
    <w:rsid w:val="00757D1A"/>
    <w:rsid w:val="00761B4B"/>
    <w:rsid w:val="00762451"/>
    <w:rsid w:val="00762A4B"/>
    <w:rsid w:val="00762C9E"/>
    <w:rsid w:val="007633EC"/>
    <w:rsid w:val="007635E3"/>
    <w:rsid w:val="00764525"/>
    <w:rsid w:val="00765E1D"/>
    <w:rsid w:val="00765E92"/>
    <w:rsid w:val="00767084"/>
    <w:rsid w:val="0076736F"/>
    <w:rsid w:val="00770154"/>
    <w:rsid w:val="0077164D"/>
    <w:rsid w:val="00771C94"/>
    <w:rsid w:val="00774356"/>
    <w:rsid w:val="00775BCE"/>
    <w:rsid w:val="00777B46"/>
    <w:rsid w:val="00780D5B"/>
    <w:rsid w:val="00781C07"/>
    <w:rsid w:val="00781FCA"/>
    <w:rsid w:val="00782276"/>
    <w:rsid w:val="00782519"/>
    <w:rsid w:val="00783A23"/>
    <w:rsid w:val="0078456E"/>
    <w:rsid w:val="007859A9"/>
    <w:rsid w:val="00785D21"/>
    <w:rsid w:val="007864A5"/>
    <w:rsid w:val="0078652C"/>
    <w:rsid w:val="0078772A"/>
    <w:rsid w:val="00791AE7"/>
    <w:rsid w:val="007926B4"/>
    <w:rsid w:val="00793255"/>
    <w:rsid w:val="00793FCC"/>
    <w:rsid w:val="00794598"/>
    <w:rsid w:val="00794F33"/>
    <w:rsid w:val="0079541C"/>
    <w:rsid w:val="007954EF"/>
    <w:rsid w:val="00796091"/>
    <w:rsid w:val="00797C2E"/>
    <w:rsid w:val="007A0CA8"/>
    <w:rsid w:val="007A0E5E"/>
    <w:rsid w:val="007A1ED2"/>
    <w:rsid w:val="007A2525"/>
    <w:rsid w:val="007A4C1D"/>
    <w:rsid w:val="007A588E"/>
    <w:rsid w:val="007A5D24"/>
    <w:rsid w:val="007A6605"/>
    <w:rsid w:val="007A665D"/>
    <w:rsid w:val="007A7D97"/>
    <w:rsid w:val="007B01F5"/>
    <w:rsid w:val="007B0552"/>
    <w:rsid w:val="007B0AA3"/>
    <w:rsid w:val="007B287C"/>
    <w:rsid w:val="007B2FF3"/>
    <w:rsid w:val="007B398C"/>
    <w:rsid w:val="007B3D11"/>
    <w:rsid w:val="007B465C"/>
    <w:rsid w:val="007B57E3"/>
    <w:rsid w:val="007B5C56"/>
    <w:rsid w:val="007B7001"/>
    <w:rsid w:val="007B77E8"/>
    <w:rsid w:val="007C050E"/>
    <w:rsid w:val="007C18F1"/>
    <w:rsid w:val="007C2D79"/>
    <w:rsid w:val="007C3395"/>
    <w:rsid w:val="007C3664"/>
    <w:rsid w:val="007C3EF5"/>
    <w:rsid w:val="007C42E8"/>
    <w:rsid w:val="007C55DE"/>
    <w:rsid w:val="007C6E34"/>
    <w:rsid w:val="007C7DC7"/>
    <w:rsid w:val="007C7F1A"/>
    <w:rsid w:val="007D08B4"/>
    <w:rsid w:val="007D0D01"/>
    <w:rsid w:val="007D24A4"/>
    <w:rsid w:val="007D2779"/>
    <w:rsid w:val="007D27C1"/>
    <w:rsid w:val="007D2839"/>
    <w:rsid w:val="007D420C"/>
    <w:rsid w:val="007D6EC5"/>
    <w:rsid w:val="007D6FD3"/>
    <w:rsid w:val="007D7A40"/>
    <w:rsid w:val="007D7B7B"/>
    <w:rsid w:val="007E0457"/>
    <w:rsid w:val="007E2460"/>
    <w:rsid w:val="007E2B2F"/>
    <w:rsid w:val="007E5110"/>
    <w:rsid w:val="007E5F12"/>
    <w:rsid w:val="007E6750"/>
    <w:rsid w:val="007F0551"/>
    <w:rsid w:val="007F0F0A"/>
    <w:rsid w:val="007F1738"/>
    <w:rsid w:val="007F1D03"/>
    <w:rsid w:val="007F6C37"/>
    <w:rsid w:val="0080148F"/>
    <w:rsid w:val="00801501"/>
    <w:rsid w:val="00801A99"/>
    <w:rsid w:val="008023D2"/>
    <w:rsid w:val="00803583"/>
    <w:rsid w:val="0080389F"/>
    <w:rsid w:val="0080448D"/>
    <w:rsid w:val="0080762A"/>
    <w:rsid w:val="00807EDB"/>
    <w:rsid w:val="00807EE1"/>
    <w:rsid w:val="00810C93"/>
    <w:rsid w:val="008110EC"/>
    <w:rsid w:val="008121D7"/>
    <w:rsid w:val="008133D1"/>
    <w:rsid w:val="008134E9"/>
    <w:rsid w:val="0081379E"/>
    <w:rsid w:val="00815115"/>
    <w:rsid w:val="008158AA"/>
    <w:rsid w:val="008166B9"/>
    <w:rsid w:val="00817772"/>
    <w:rsid w:val="008177AA"/>
    <w:rsid w:val="008207B6"/>
    <w:rsid w:val="008210CA"/>
    <w:rsid w:val="0082130F"/>
    <w:rsid w:val="00821D44"/>
    <w:rsid w:val="008223D3"/>
    <w:rsid w:val="00822C64"/>
    <w:rsid w:val="00822F2C"/>
    <w:rsid w:val="00823DFD"/>
    <w:rsid w:val="00826B13"/>
    <w:rsid w:val="00830080"/>
    <w:rsid w:val="00830568"/>
    <w:rsid w:val="008306B4"/>
    <w:rsid w:val="00830F8D"/>
    <w:rsid w:val="008320BE"/>
    <w:rsid w:val="0083263D"/>
    <w:rsid w:val="00832776"/>
    <w:rsid w:val="008335C8"/>
    <w:rsid w:val="00834828"/>
    <w:rsid w:val="00836EA6"/>
    <w:rsid w:val="00836F81"/>
    <w:rsid w:val="00837182"/>
    <w:rsid w:val="008373BA"/>
    <w:rsid w:val="00837457"/>
    <w:rsid w:val="00840A34"/>
    <w:rsid w:val="008420B7"/>
    <w:rsid w:val="008422D1"/>
    <w:rsid w:val="00842F4D"/>
    <w:rsid w:val="008455C9"/>
    <w:rsid w:val="00845687"/>
    <w:rsid w:val="00847712"/>
    <w:rsid w:val="00851394"/>
    <w:rsid w:val="008537A9"/>
    <w:rsid w:val="00854A42"/>
    <w:rsid w:val="00854E15"/>
    <w:rsid w:val="008559B9"/>
    <w:rsid w:val="008563A7"/>
    <w:rsid w:val="00856D40"/>
    <w:rsid w:val="008573FF"/>
    <w:rsid w:val="008575BA"/>
    <w:rsid w:val="00857C6B"/>
    <w:rsid w:val="008609ED"/>
    <w:rsid w:val="00863FAC"/>
    <w:rsid w:val="00864850"/>
    <w:rsid w:val="00865816"/>
    <w:rsid w:val="008677FD"/>
    <w:rsid w:val="008708EA"/>
    <w:rsid w:val="00870935"/>
    <w:rsid w:val="0087160F"/>
    <w:rsid w:val="00872D10"/>
    <w:rsid w:val="008731EA"/>
    <w:rsid w:val="00873CD1"/>
    <w:rsid w:val="00877B51"/>
    <w:rsid w:val="00877C76"/>
    <w:rsid w:val="00880F09"/>
    <w:rsid w:val="008822F0"/>
    <w:rsid w:val="008823A7"/>
    <w:rsid w:val="00882682"/>
    <w:rsid w:val="00882EC7"/>
    <w:rsid w:val="0088356D"/>
    <w:rsid w:val="00885A07"/>
    <w:rsid w:val="00886260"/>
    <w:rsid w:val="00890238"/>
    <w:rsid w:val="00890986"/>
    <w:rsid w:val="00891D7A"/>
    <w:rsid w:val="00891F08"/>
    <w:rsid w:val="00891F40"/>
    <w:rsid w:val="00891F42"/>
    <w:rsid w:val="00892472"/>
    <w:rsid w:val="0089332F"/>
    <w:rsid w:val="00893F5A"/>
    <w:rsid w:val="00894C19"/>
    <w:rsid w:val="00894D75"/>
    <w:rsid w:val="00895DD8"/>
    <w:rsid w:val="008963F8"/>
    <w:rsid w:val="00896BD9"/>
    <w:rsid w:val="008977BC"/>
    <w:rsid w:val="008A138F"/>
    <w:rsid w:val="008A1797"/>
    <w:rsid w:val="008A45CC"/>
    <w:rsid w:val="008A61B1"/>
    <w:rsid w:val="008A68D4"/>
    <w:rsid w:val="008A70ED"/>
    <w:rsid w:val="008A70FB"/>
    <w:rsid w:val="008A72AF"/>
    <w:rsid w:val="008A72C7"/>
    <w:rsid w:val="008A745B"/>
    <w:rsid w:val="008B11AC"/>
    <w:rsid w:val="008B1909"/>
    <w:rsid w:val="008B1B2A"/>
    <w:rsid w:val="008B2BA5"/>
    <w:rsid w:val="008B378E"/>
    <w:rsid w:val="008B4862"/>
    <w:rsid w:val="008B4ACD"/>
    <w:rsid w:val="008B64DF"/>
    <w:rsid w:val="008C0B71"/>
    <w:rsid w:val="008C0D2B"/>
    <w:rsid w:val="008C1924"/>
    <w:rsid w:val="008C354C"/>
    <w:rsid w:val="008C5C44"/>
    <w:rsid w:val="008C618F"/>
    <w:rsid w:val="008C6768"/>
    <w:rsid w:val="008D01A7"/>
    <w:rsid w:val="008D09CB"/>
    <w:rsid w:val="008D0AD8"/>
    <w:rsid w:val="008D1C85"/>
    <w:rsid w:val="008D2038"/>
    <w:rsid w:val="008D3127"/>
    <w:rsid w:val="008D672C"/>
    <w:rsid w:val="008E11FA"/>
    <w:rsid w:val="008E1732"/>
    <w:rsid w:val="008E1E98"/>
    <w:rsid w:val="008E26E9"/>
    <w:rsid w:val="008E2C2C"/>
    <w:rsid w:val="008E2F32"/>
    <w:rsid w:val="008E380B"/>
    <w:rsid w:val="008E4CEB"/>
    <w:rsid w:val="008E5D84"/>
    <w:rsid w:val="008E7625"/>
    <w:rsid w:val="008E7DD8"/>
    <w:rsid w:val="008E7F0C"/>
    <w:rsid w:val="008F04C6"/>
    <w:rsid w:val="008F0A50"/>
    <w:rsid w:val="008F0E6C"/>
    <w:rsid w:val="008F1FD0"/>
    <w:rsid w:val="008F2532"/>
    <w:rsid w:val="008F275C"/>
    <w:rsid w:val="008F27B6"/>
    <w:rsid w:val="008F3E7C"/>
    <w:rsid w:val="008F4779"/>
    <w:rsid w:val="008F5339"/>
    <w:rsid w:val="008F5946"/>
    <w:rsid w:val="008F5DB1"/>
    <w:rsid w:val="009002D3"/>
    <w:rsid w:val="009009C7"/>
    <w:rsid w:val="009018EB"/>
    <w:rsid w:val="00902188"/>
    <w:rsid w:val="0090218A"/>
    <w:rsid w:val="00902599"/>
    <w:rsid w:val="009028D0"/>
    <w:rsid w:val="00902D8D"/>
    <w:rsid w:val="00903A0D"/>
    <w:rsid w:val="00903ED7"/>
    <w:rsid w:val="00903F56"/>
    <w:rsid w:val="009048C3"/>
    <w:rsid w:val="00904A33"/>
    <w:rsid w:val="00904B40"/>
    <w:rsid w:val="00907524"/>
    <w:rsid w:val="00907FB3"/>
    <w:rsid w:val="009115D4"/>
    <w:rsid w:val="00911791"/>
    <w:rsid w:val="0091185F"/>
    <w:rsid w:val="009118D0"/>
    <w:rsid w:val="0091345F"/>
    <w:rsid w:val="009143AE"/>
    <w:rsid w:val="00915220"/>
    <w:rsid w:val="009156FA"/>
    <w:rsid w:val="009158D7"/>
    <w:rsid w:val="00916459"/>
    <w:rsid w:val="0091672D"/>
    <w:rsid w:val="00916819"/>
    <w:rsid w:val="00916B0B"/>
    <w:rsid w:val="00916E71"/>
    <w:rsid w:val="00921364"/>
    <w:rsid w:val="0092193D"/>
    <w:rsid w:val="00921AEA"/>
    <w:rsid w:val="00924187"/>
    <w:rsid w:val="009246AB"/>
    <w:rsid w:val="009264EC"/>
    <w:rsid w:val="00926DA5"/>
    <w:rsid w:val="00927A36"/>
    <w:rsid w:val="00930A20"/>
    <w:rsid w:val="00931A55"/>
    <w:rsid w:val="00932341"/>
    <w:rsid w:val="00932AF4"/>
    <w:rsid w:val="00932E51"/>
    <w:rsid w:val="009332B3"/>
    <w:rsid w:val="00933EEE"/>
    <w:rsid w:val="009352D8"/>
    <w:rsid w:val="00935672"/>
    <w:rsid w:val="009368C3"/>
    <w:rsid w:val="0094097B"/>
    <w:rsid w:val="0094157C"/>
    <w:rsid w:val="0094293F"/>
    <w:rsid w:val="0094375E"/>
    <w:rsid w:val="009447D5"/>
    <w:rsid w:val="00945306"/>
    <w:rsid w:val="009460A6"/>
    <w:rsid w:val="00946BCC"/>
    <w:rsid w:val="00947189"/>
    <w:rsid w:val="009471C9"/>
    <w:rsid w:val="00947CC0"/>
    <w:rsid w:val="00950739"/>
    <w:rsid w:val="00950F9F"/>
    <w:rsid w:val="00951B48"/>
    <w:rsid w:val="00952056"/>
    <w:rsid w:val="009534B5"/>
    <w:rsid w:val="0095398E"/>
    <w:rsid w:val="00953FD8"/>
    <w:rsid w:val="00954EEC"/>
    <w:rsid w:val="009550F5"/>
    <w:rsid w:val="009552D4"/>
    <w:rsid w:val="0095530F"/>
    <w:rsid w:val="009554E6"/>
    <w:rsid w:val="00956446"/>
    <w:rsid w:val="009565ED"/>
    <w:rsid w:val="009579AE"/>
    <w:rsid w:val="0096073F"/>
    <w:rsid w:val="00960C47"/>
    <w:rsid w:val="00961EDB"/>
    <w:rsid w:val="009638DF"/>
    <w:rsid w:val="00963993"/>
    <w:rsid w:val="00965CCC"/>
    <w:rsid w:val="00966054"/>
    <w:rsid w:val="00966718"/>
    <w:rsid w:val="00966A9F"/>
    <w:rsid w:val="00966B95"/>
    <w:rsid w:val="00966E2C"/>
    <w:rsid w:val="00967623"/>
    <w:rsid w:val="00970A13"/>
    <w:rsid w:val="00972438"/>
    <w:rsid w:val="00973199"/>
    <w:rsid w:val="00973DA1"/>
    <w:rsid w:val="00974291"/>
    <w:rsid w:val="009743E9"/>
    <w:rsid w:val="009745F5"/>
    <w:rsid w:val="00974BE3"/>
    <w:rsid w:val="009764CB"/>
    <w:rsid w:val="00977B77"/>
    <w:rsid w:val="00980455"/>
    <w:rsid w:val="00980FDB"/>
    <w:rsid w:val="0098111E"/>
    <w:rsid w:val="00981374"/>
    <w:rsid w:val="00981656"/>
    <w:rsid w:val="00982057"/>
    <w:rsid w:val="00982321"/>
    <w:rsid w:val="00982514"/>
    <w:rsid w:val="00984B71"/>
    <w:rsid w:val="00984C47"/>
    <w:rsid w:val="00984DBF"/>
    <w:rsid w:val="00984DD2"/>
    <w:rsid w:val="009872B3"/>
    <w:rsid w:val="00987993"/>
    <w:rsid w:val="00990851"/>
    <w:rsid w:val="009917BE"/>
    <w:rsid w:val="00991C6F"/>
    <w:rsid w:val="00992066"/>
    <w:rsid w:val="00993D61"/>
    <w:rsid w:val="0099560E"/>
    <w:rsid w:val="00997FAA"/>
    <w:rsid w:val="009A1C9E"/>
    <w:rsid w:val="009A2330"/>
    <w:rsid w:val="009A41F0"/>
    <w:rsid w:val="009A4D86"/>
    <w:rsid w:val="009A4F39"/>
    <w:rsid w:val="009A5FD9"/>
    <w:rsid w:val="009A6A7B"/>
    <w:rsid w:val="009A6D72"/>
    <w:rsid w:val="009B0A32"/>
    <w:rsid w:val="009B0DD4"/>
    <w:rsid w:val="009B10B0"/>
    <w:rsid w:val="009B1D01"/>
    <w:rsid w:val="009B2D69"/>
    <w:rsid w:val="009B2F35"/>
    <w:rsid w:val="009B3054"/>
    <w:rsid w:val="009B3692"/>
    <w:rsid w:val="009B3C6E"/>
    <w:rsid w:val="009B5484"/>
    <w:rsid w:val="009B5870"/>
    <w:rsid w:val="009C1495"/>
    <w:rsid w:val="009C14C3"/>
    <w:rsid w:val="009C1F7D"/>
    <w:rsid w:val="009C2545"/>
    <w:rsid w:val="009C25C9"/>
    <w:rsid w:val="009C26F4"/>
    <w:rsid w:val="009C2DDD"/>
    <w:rsid w:val="009C4403"/>
    <w:rsid w:val="009C49EE"/>
    <w:rsid w:val="009C6DEC"/>
    <w:rsid w:val="009C6E98"/>
    <w:rsid w:val="009C71C2"/>
    <w:rsid w:val="009D09CC"/>
    <w:rsid w:val="009D1A14"/>
    <w:rsid w:val="009D2555"/>
    <w:rsid w:val="009D2B26"/>
    <w:rsid w:val="009D341B"/>
    <w:rsid w:val="009D49BC"/>
    <w:rsid w:val="009D4EE7"/>
    <w:rsid w:val="009D78D4"/>
    <w:rsid w:val="009D7C75"/>
    <w:rsid w:val="009D7E4A"/>
    <w:rsid w:val="009E2005"/>
    <w:rsid w:val="009E238F"/>
    <w:rsid w:val="009E24A0"/>
    <w:rsid w:val="009E339E"/>
    <w:rsid w:val="009E3757"/>
    <w:rsid w:val="009E5DF6"/>
    <w:rsid w:val="009E5EE4"/>
    <w:rsid w:val="009F01A5"/>
    <w:rsid w:val="009F069E"/>
    <w:rsid w:val="009F2CAB"/>
    <w:rsid w:val="009F327B"/>
    <w:rsid w:val="009F3BF3"/>
    <w:rsid w:val="009F56F0"/>
    <w:rsid w:val="009F5F36"/>
    <w:rsid w:val="009F6485"/>
    <w:rsid w:val="009F7DD9"/>
    <w:rsid w:val="00A01158"/>
    <w:rsid w:val="00A0119F"/>
    <w:rsid w:val="00A0188A"/>
    <w:rsid w:val="00A0298D"/>
    <w:rsid w:val="00A033D4"/>
    <w:rsid w:val="00A0343A"/>
    <w:rsid w:val="00A03C15"/>
    <w:rsid w:val="00A05FA9"/>
    <w:rsid w:val="00A06993"/>
    <w:rsid w:val="00A10034"/>
    <w:rsid w:val="00A10340"/>
    <w:rsid w:val="00A1151F"/>
    <w:rsid w:val="00A12628"/>
    <w:rsid w:val="00A134E8"/>
    <w:rsid w:val="00A13C9E"/>
    <w:rsid w:val="00A14347"/>
    <w:rsid w:val="00A148C0"/>
    <w:rsid w:val="00A16184"/>
    <w:rsid w:val="00A16937"/>
    <w:rsid w:val="00A176DB"/>
    <w:rsid w:val="00A1788B"/>
    <w:rsid w:val="00A20B73"/>
    <w:rsid w:val="00A20DAA"/>
    <w:rsid w:val="00A23E80"/>
    <w:rsid w:val="00A25C7F"/>
    <w:rsid w:val="00A25D3E"/>
    <w:rsid w:val="00A26780"/>
    <w:rsid w:val="00A27C9A"/>
    <w:rsid w:val="00A30424"/>
    <w:rsid w:val="00A319AD"/>
    <w:rsid w:val="00A32B06"/>
    <w:rsid w:val="00A33077"/>
    <w:rsid w:val="00A35FDE"/>
    <w:rsid w:val="00A36CBE"/>
    <w:rsid w:val="00A3742F"/>
    <w:rsid w:val="00A40E12"/>
    <w:rsid w:val="00A410F9"/>
    <w:rsid w:val="00A414AD"/>
    <w:rsid w:val="00A425C3"/>
    <w:rsid w:val="00A42AA9"/>
    <w:rsid w:val="00A439C1"/>
    <w:rsid w:val="00A470A4"/>
    <w:rsid w:val="00A47413"/>
    <w:rsid w:val="00A47B37"/>
    <w:rsid w:val="00A55ACC"/>
    <w:rsid w:val="00A56424"/>
    <w:rsid w:val="00A56441"/>
    <w:rsid w:val="00A5720D"/>
    <w:rsid w:val="00A578C5"/>
    <w:rsid w:val="00A57AA6"/>
    <w:rsid w:val="00A57CA1"/>
    <w:rsid w:val="00A60D18"/>
    <w:rsid w:val="00A62630"/>
    <w:rsid w:val="00A63B0A"/>
    <w:rsid w:val="00A642BF"/>
    <w:rsid w:val="00A642D1"/>
    <w:rsid w:val="00A65447"/>
    <w:rsid w:val="00A6675C"/>
    <w:rsid w:val="00A667B1"/>
    <w:rsid w:val="00A667F5"/>
    <w:rsid w:val="00A66A94"/>
    <w:rsid w:val="00A66DC3"/>
    <w:rsid w:val="00A66ED0"/>
    <w:rsid w:val="00A67B27"/>
    <w:rsid w:val="00A70735"/>
    <w:rsid w:val="00A70748"/>
    <w:rsid w:val="00A71009"/>
    <w:rsid w:val="00A72270"/>
    <w:rsid w:val="00A729EE"/>
    <w:rsid w:val="00A756F0"/>
    <w:rsid w:val="00A75B73"/>
    <w:rsid w:val="00A770FC"/>
    <w:rsid w:val="00A77C21"/>
    <w:rsid w:val="00A80AD7"/>
    <w:rsid w:val="00A833E1"/>
    <w:rsid w:val="00A83893"/>
    <w:rsid w:val="00A8438F"/>
    <w:rsid w:val="00A846D0"/>
    <w:rsid w:val="00A84E81"/>
    <w:rsid w:val="00A85460"/>
    <w:rsid w:val="00A85524"/>
    <w:rsid w:val="00A863B3"/>
    <w:rsid w:val="00A86B36"/>
    <w:rsid w:val="00A879A0"/>
    <w:rsid w:val="00A87B47"/>
    <w:rsid w:val="00A9051F"/>
    <w:rsid w:val="00A915FC"/>
    <w:rsid w:val="00A92CFF"/>
    <w:rsid w:val="00A92E14"/>
    <w:rsid w:val="00A93B60"/>
    <w:rsid w:val="00A9441D"/>
    <w:rsid w:val="00A967F8"/>
    <w:rsid w:val="00A97058"/>
    <w:rsid w:val="00A97476"/>
    <w:rsid w:val="00AA0269"/>
    <w:rsid w:val="00AA31F5"/>
    <w:rsid w:val="00AA4752"/>
    <w:rsid w:val="00AA4B22"/>
    <w:rsid w:val="00AA500A"/>
    <w:rsid w:val="00AA63C6"/>
    <w:rsid w:val="00AA64A0"/>
    <w:rsid w:val="00AA7E45"/>
    <w:rsid w:val="00AB11BB"/>
    <w:rsid w:val="00AB16EB"/>
    <w:rsid w:val="00AB3000"/>
    <w:rsid w:val="00AB410E"/>
    <w:rsid w:val="00AB431E"/>
    <w:rsid w:val="00AB5F15"/>
    <w:rsid w:val="00AB705A"/>
    <w:rsid w:val="00AB7187"/>
    <w:rsid w:val="00AB7D6D"/>
    <w:rsid w:val="00AC032D"/>
    <w:rsid w:val="00AC0491"/>
    <w:rsid w:val="00AC084F"/>
    <w:rsid w:val="00AC18DC"/>
    <w:rsid w:val="00AC1BAD"/>
    <w:rsid w:val="00AC1BC6"/>
    <w:rsid w:val="00AC28BA"/>
    <w:rsid w:val="00AC409B"/>
    <w:rsid w:val="00AC460E"/>
    <w:rsid w:val="00AC528F"/>
    <w:rsid w:val="00AD0707"/>
    <w:rsid w:val="00AD1124"/>
    <w:rsid w:val="00AD1E86"/>
    <w:rsid w:val="00AD2375"/>
    <w:rsid w:val="00AD259A"/>
    <w:rsid w:val="00AD358B"/>
    <w:rsid w:val="00AD7389"/>
    <w:rsid w:val="00AE1ECD"/>
    <w:rsid w:val="00AE3869"/>
    <w:rsid w:val="00AE44AA"/>
    <w:rsid w:val="00AE4712"/>
    <w:rsid w:val="00AE6053"/>
    <w:rsid w:val="00AE627B"/>
    <w:rsid w:val="00AF00AE"/>
    <w:rsid w:val="00AF215F"/>
    <w:rsid w:val="00AF25FA"/>
    <w:rsid w:val="00AF26BA"/>
    <w:rsid w:val="00AF26BF"/>
    <w:rsid w:val="00AF3B32"/>
    <w:rsid w:val="00AF67ED"/>
    <w:rsid w:val="00AF6DB0"/>
    <w:rsid w:val="00B002BF"/>
    <w:rsid w:val="00B00C94"/>
    <w:rsid w:val="00B012BA"/>
    <w:rsid w:val="00B0180E"/>
    <w:rsid w:val="00B029C6"/>
    <w:rsid w:val="00B03B5E"/>
    <w:rsid w:val="00B03CDA"/>
    <w:rsid w:val="00B04A2E"/>
    <w:rsid w:val="00B04F4B"/>
    <w:rsid w:val="00B050C0"/>
    <w:rsid w:val="00B07446"/>
    <w:rsid w:val="00B10C5E"/>
    <w:rsid w:val="00B11388"/>
    <w:rsid w:val="00B11EE1"/>
    <w:rsid w:val="00B124C4"/>
    <w:rsid w:val="00B12895"/>
    <w:rsid w:val="00B1313A"/>
    <w:rsid w:val="00B1324E"/>
    <w:rsid w:val="00B14C6E"/>
    <w:rsid w:val="00B1548E"/>
    <w:rsid w:val="00B1582B"/>
    <w:rsid w:val="00B158D6"/>
    <w:rsid w:val="00B17968"/>
    <w:rsid w:val="00B17AE2"/>
    <w:rsid w:val="00B217C1"/>
    <w:rsid w:val="00B2312B"/>
    <w:rsid w:val="00B24EC7"/>
    <w:rsid w:val="00B25B93"/>
    <w:rsid w:val="00B27270"/>
    <w:rsid w:val="00B2793B"/>
    <w:rsid w:val="00B3044E"/>
    <w:rsid w:val="00B30D1F"/>
    <w:rsid w:val="00B311CE"/>
    <w:rsid w:val="00B31A91"/>
    <w:rsid w:val="00B32E69"/>
    <w:rsid w:val="00B33D20"/>
    <w:rsid w:val="00B34499"/>
    <w:rsid w:val="00B346BE"/>
    <w:rsid w:val="00B3533E"/>
    <w:rsid w:val="00B35D59"/>
    <w:rsid w:val="00B35F65"/>
    <w:rsid w:val="00B372A1"/>
    <w:rsid w:val="00B37D9B"/>
    <w:rsid w:val="00B41EEB"/>
    <w:rsid w:val="00B42075"/>
    <w:rsid w:val="00B42845"/>
    <w:rsid w:val="00B42A45"/>
    <w:rsid w:val="00B4393F"/>
    <w:rsid w:val="00B43B8D"/>
    <w:rsid w:val="00B44C5C"/>
    <w:rsid w:val="00B45D5B"/>
    <w:rsid w:val="00B50442"/>
    <w:rsid w:val="00B52149"/>
    <w:rsid w:val="00B53218"/>
    <w:rsid w:val="00B5380B"/>
    <w:rsid w:val="00B54191"/>
    <w:rsid w:val="00B54E9C"/>
    <w:rsid w:val="00B55269"/>
    <w:rsid w:val="00B55823"/>
    <w:rsid w:val="00B56AC6"/>
    <w:rsid w:val="00B57029"/>
    <w:rsid w:val="00B574AF"/>
    <w:rsid w:val="00B577B3"/>
    <w:rsid w:val="00B603AF"/>
    <w:rsid w:val="00B603EE"/>
    <w:rsid w:val="00B60968"/>
    <w:rsid w:val="00B62C78"/>
    <w:rsid w:val="00B6468D"/>
    <w:rsid w:val="00B64B30"/>
    <w:rsid w:val="00B64D81"/>
    <w:rsid w:val="00B65370"/>
    <w:rsid w:val="00B65F55"/>
    <w:rsid w:val="00B65F9B"/>
    <w:rsid w:val="00B66A1B"/>
    <w:rsid w:val="00B675B9"/>
    <w:rsid w:val="00B7032D"/>
    <w:rsid w:val="00B71B87"/>
    <w:rsid w:val="00B7489B"/>
    <w:rsid w:val="00B758C5"/>
    <w:rsid w:val="00B75BFB"/>
    <w:rsid w:val="00B762FE"/>
    <w:rsid w:val="00B80A79"/>
    <w:rsid w:val="00B81515"/>
    <w:rsid w:val="00B81586"/>
    <w:rsid w:val="00B81CD7"/>
    <w:rsid w:val="00B81E52"/>
    <w:rsid w:val="00B83911"/>
    <w:rsid w:val="00B8642D"/>
    <w:rsid w:val="00B8753D"/>
    <w:rsid w:val="00B879B8"/>
    <w:rsid w:val="00B9076D"/>
    <w:rsid w:val="00B91E09"/>
    <w:rsid w:val="00B920A3"/>
    <w:rsid w:val="00B9324C"/>
    <w:rsid w:val="00B936DD"/>
    <w:rsid w:val="00B93D3C"/>
    <w:rsid w:val="00B944C7"/>
    <w:rsid w:val="00B944FC"/>
    <w:rsid w:val="00B94DE4"/>
    <w:rsid w:val="00B958D0"/>
    <w:rsid w:val="00B95D3C"/>
    <w:rsid w:val="00B961DA"/>
    <w:rsid w:val="00B97982"/>
    <w:rsid w:val="00B97A85"/>
    <w:rsid w:val="00BA1B76"/>
    <w:rsid w:val="00BA1C3D"/>
    <w:rsid w:val="00BA1F0C"/>
    <w:rsid w:val="00BA22BD"/>
    <w:rsid w:val="00BA2DC4"/>
    <w:rsid w:val="00BA3E5C"/>
    <w:rsid w:val="00BA53D9"/>
    <w:rsid w:val="00BB2700"/>
    <w:rsid w:val="00BB3423"/>
    <w:rsid w:val="00BB4501"/>
    <w:rsid w:val="00BB629D"/>
    <w:rsid w:val="00BB69BA"/>
    <w:rsid w:val="00BC0A53"/>
    <w:rsid w:val="00BC0EF8"/>
    <w:rsid w:val="00BC1369"/>
    <w:rsid w:val="00BC145F"/>
    <w:rsid w:val="00BC160C"/>
    <w:rsid w:val="00BC2F5A"/>
    <w:rsid w:val="00BC3316"/>
    <w:rsid w:val="00BC4E02"/>
    <w:rsid w:val="00BC52A5"/>
    <w:rsid w:val="00BC7922"/>
    <w:rsid w:val="00BD13B8"/>
    <w:rsid w:val="00BD277B"/>
    <w:rsid w:val="00BD27A8"/>
    <w:rsid w:val="00BD34AD"/>
    <w:rsid w:val="00BD46BA"/>
    <w:rsid w:val="00BD4FA6"/>
    <w:rsid w:val="00BD5542"/>
    <w:rsid w:val="00BD570E"/>
    <w:rsid w:val="00BD7E26"/>
    <w:rsid w:val="00BE04A7"/>
    <w:rsid w:val="00BE112D"/>
    <w:rsid w:val="00BE1205"/>
    <w:rsid w:val="00BE210C"/>
    <w:rsid w:val="00BE23A2"/>
    <w:rsid w:val="00BE28E0"/>
    <w:rsid w:val="00BE47CA"/>
    <w:rsid w:val="00BE5CCD"/>
    <w:rsid w:val="00BE5E2C"/>
    <w:rsid w:val="00BE776F"/>
    <w:rsid w:val="00BF067C"/>
    <w:rsid w:val="00BF0AED"/>
    <w:rsid w:val="00BF103A"/>
    <w:rsid w:val="00BF13B9"/>
    <w:rsid w:val="00BF286F"/>
    <w:rsid w:val="00BF2A2D"/>
    <w:rsid w:val="00BF2B96"/>
    <w:rsid w:val="00BF42E6"/>
    <w:rsid w:val="00BF48B9"/>
    <w:rsid w:val="00BF4D9D"/>
    <w:rsid w:val="00BF5824"/>
    <w:rsid w:val="00BF5D59"/>
    <w:rsid w:val="00BF5E52"/>
    <w:rsid w:val="00BF7444"/>
    <w:rsid w:val="00BF74B8"/>
    <w:rsid w:val="00C00102"/>
    <w:rsid w:val="00C01708"/>
    <w:rsid w:val="00C01999"/>
    <w:rsid w:val="00C0204E"/>
    <w:rsid w:val="00C02A94"/>
    <w:rsid w:val="00C03356"/>
    <w:rsid w:val="00C04755"/>
    <w:rsid w:val="00C04843"/>
    <w:rsid w:val="00C0537E"/>
    <w:rsid w:val="00C05706"/>
    <w:rsid w:val="00C0689B"/>
    <w:rsid w:val="00C1095A"/>
    <w:rsid w:val="00C1114A"/>
    <w:rsid w:val="00C11854"/>
    <w:rsid w:val="00C12B1B"/>
    <w:rsid w:val="00C145C4"/>
    <w:rsid w:val="00C165FA"/>
    <w:rsid w:val="00C175AB"/>
    <w:rsid w:val="00C176B8"/>
    <w:rsid w:val="00C21AF4"/>
    <w:rsid w:val="00C21D94"/>
    <w:rsid w:val="00C21F3D"/>
    <w:rsid w:val="00C2233B"/>
    <w:rsid w:val="00C2282B"/>
    <w:rsid w:val="00C22DA5"/>
    <w:rsid w:val="00C233D1"/>
    <w:rsid w:val="00C24122"/>
    <w:rsid w:val="00C25459"/>
    <w:rsid w:val="00C25FE9"/>
    <w:rsid w:val="00C2619E"/>
    <w:rsid w:val="00C27351"/>
    <w:rsid w:val="00C27357"/>
    <w:rsid w:val="00C275E0"/>
    <w:rsid w:val="00C279D6"/>
    <w:rsid w:val="00C30611"/>
    <w:rsid w:val="00C31A07"/>
    <w:rsid w:val="00C31FB2"/>
    <w:rsid w:val="00C32645"/>
    <w:rsid w:val="00C329BF"/>
    <w:rsid w:val="00C33543"/>
    <w:rsid w:val="00C35821"/>
    <w:rsid w:val="00C36009"/>
    <w:rsid w:val="00C36051"/>
    <w:rsid w:val="00C36171"/>
    <w:rsid w:val="00C36892"/>
    <w:rsid w:val="00C368C4"/>
    <w:rsid w:val="00C36D73"/>
    <w:rsid w:val="00C37303"/>
    <w:rsid w:val="00C37547"/>
    <w:rsid w:val="00C37EFB"/>
    <w:rsid w:val="00C416B6"/>
    <w:rsid w:val="00C41D87"/>
    <w:rsid w:val="00C45643"/>
    <w:rsid w:val="00C47855"/>
    <w:rsid w:val="00C504C6"/>
    <w:rsid w:val="00C50641"/>
    <w:rsid w:val="00C5088A"/>
    <w:rsid w:val="00C50F6D"/>
    <w:rsid w:val="00C525F0"/>
    <w:rsid w:val="00C526BD"/>
    <w:rsid w:val="00C52F47"/>
    <w:rsid w:val="00C539C4"/>
    <w:rsid w:val="00C53A7F"/>
    <w:rsid w:val="00C551DA"/>
    <w:rsid w:val="00C554E8"/>
    <w:rsid w:val="00C56EF5"/>
    <w:rsid w:val="00C56F30"/>
    <w:rsid w:val="00C57C3D"/>
    <w:rsid w:val="00C6040B"/>
    <w:rsid w:val="00C61E08"/>
    <w:rsid w:val="00C636FF"/>
    <w:rsid w:val="00C63B8B"/>
    <w:rsid w:val="00C6476B"/>
    <w:rsid w:val="00C65BD5"/>
    <w:rsid w:val="00C66563"/>
    <w:rsid w:val="00C710AB"/>
    <w:rsid w:val="00C71CFE"/>
    <w:rsid w:val="00C73DD9"/>
    <w:rsid w:val="00C7416C"/>
    <w:rsid w:val="00C74261"/>
    <w:rsid w:val="00C75397"/>
    <w:rsid w:val="00C76FF5"/>
    <w:rsid w:val="00C7786B"/>
    <w:rsid w:val="00C800F0"/>
    <w:rsid w:val="00C8024C"/>
    <w:rsid w:val="00C805E7"/>
    <w:rsid w:val="00C80AD4"/>
    <w:rsid w:val="00C81897"/>
    <w:rsid w:val="00C8286B"/>
    <w:rsid w:val="00C84172"/>
    <w:rsid w:val="00C84372"/>
    <w:rsid w:val="00C85C42"/>
    <w:rsid w:val="00C866F1"/>
    <w:rsid w:val="00C86D50"/>
    <w:rsid w:val="00C90546"/>
    <w:rsid w:val="00C90CAA"/>
    <w:rsid w:val="00C90D70"/>
    <w:rsid w:val="00C90E93"/>
    <w:rsid w:val="00C911C0"/>
    <w:rsid w:val="00C91746"/>
    <w:rsid w:val="00C92906"/>
    <w:rsid w:val="00C92D19"/>
    <w:rsid w:val="00C930F0"/>
    <w:rsid w:val="00C93C18"/>
    <w:rsid w:val="00C941ED"/>
    <w:rsid w:val="00C94C34"/>
    <w:rsid w:val="00C95061"/>
    <w:rsid w:val="00C9754A"/>
    <w:rsid w:val="00C977FF"/>
    <w:rsid w:val="00CA36DF"/>
    <w:rsid w:val="00CA5150"/>
    <w:rsid w:val="00CA693E"/>
    <w:rsid w:val="00CB022C"/>
    <w:rsid w:val="00CB0940"/>
    <w:rsid w:val="00CB0AC5"/>
    <w:rsid w:val="00CB145C"/>
    <w:rsid w:val="00CB1A89"/>
    <w:rsid w:val="00CB2232"/>
    <w:rsid w:val="00CB28D5"/>
    <w:rsid w:val="00CB4DFE"/>
    <w:rsid w:val="00CB5866"/>
    <w:rsid w:val="00CB59F4"/>
    <w:rsid w:val="00CB5DA6"/>
    <w:rsid w:val="00CB69C7"/>
    <w:rsid w:val="00CB6C01"/>
    <w:rsid w:val="00CB6C43"/>
    <w:rsid w:val="00CB76CF"/>
    <w:rsid w:val="00CC0C4F"/>
    <w:rsid w:val="00CC0E4C"/>
    <w:rsid w:val="00CC1302"/>
    <w:rsid w:val="00CC49F6"/>
    <w:rsid w:val="00CC60F3"/>
    <w:rsid w:val="00CC70E8"/>
    <w:rsid w:val="00CC7406"/>
    <w:rsid w:val="00CC75A3"/>
    <w:rsid w:val="00CC7EF4"/>
    <w:rsid w:val="00CD1E3F"/>
    <w:rsid w:val="00CD2164"/>
    <w:rsid w:val="00CD293F"/>
    <w:rsid w:val="00CD2DC1"/>
    <w:rsid w:val="00CD3185"/>
    <w:rsid w:val="00CD35A3"/>
    <w:rsid w:val="00CD398B"/>
    <w:rsid w:val="00CD3E1E"/>
    <w:rsid w:val="00CD5269"/>
    <w:rsid w:val="00CD6111"/>
    <w:rsid w:val="00CD620B"/>
    <w:rsid w:val="00CD7332"/>
    <w:rsid w:val="00CE0883"/>
    <w:rsid w:val="00CE1A02"/>
    <w:rsid w:val="00CE4BF1"/>
    <w:rsid w:val="00CE5D0C"/>
    <w:rsid w:val="00CF0180"/>
    <w:rsid w:val="00CF0CBA"/>
    <w:rsid w:val="00CF149A"/>
    <w:rsid w:val="00CF28F3"/>
    <w:rsid w:val="00CF2B9A"/>
    <w:rsid w:val="00CF3CE1"/>
    <w:rsid w:val="00CF3D7C"/>
    <w:rsid w:val="00CF4E0D"/>
    <w:rsid w:val="00CF6371"/>
    <w:rsid w:val="00CF689D"/>
    <w:rsid w:val="00CF7E6B"/>
    <w:rsid w:val="00D031E7"/>
    <w:rsid w:val="00D0350B"/>
    <w:rsid w:val="00D04042"/>
    <w:rsid w:val="00D04C35"/>
    <w:rsid w:val="00D05857"/>
    <w:rsid w:val="00D07677"/>
    <w:rsid w:val="00D10A0B"/>
    <w:rsid w:val="00D12C9B"/>
    <w:rsid w:val="00D12DBE"/>
    <w:rsid w:val="00D130D7"/>
    <w:rsid w:val="00D1399C"/>
    <w:rsid w:val="00D139A9"/>
    <w:rsid w:val="00D144EE"/>
    <w:rsid w:val="00D14D29"/>
    <w:rsid w:val="00D15312"/>
    <w:rsid w:val="00D1598D"/>
    <w:rsid w:val="00D16872"/>
    <w:rsid w:val="00D17040"/>
    <w:rsid w:val="00D173F0"/>
    <w:rsid w:val="00D17E75"/>
    <w:rsid w:val="00D209A3"/>
    <w:rsid w:val="00D209F2"/>
    <w:rsid w:val="00D21515"/>
    <w:rsid w:val="00D236D1"/>
    <w:rsid w:val="00D2417D"/>
    <w:rsid w:val="00D24EE8"/>
    <w:rsid w:val="00D2555B"/>
    <w:rsid w:val="00D25AF5"/>
    <w:rsid w:val="00D25E2B"/>
    <w:rsid w:val="00D300DD"/>
    <w:rsid w:val="00D301AF"/>
    <w:rsid w:val="00D30A8B"/>
    <w:rsid w:val="00D30AF6"/>
    <w:rsid w:val="00D312C4"/>
    <w:rsid w:val="00D3339E"/>
    <w:rsid w:val="00D337D6"/>
    <w:rsid w:val="00D33958"/>
    <w:rsid w:val="00D34715"/>
    <w:rsid w:val="00D34767"/>
    <w:rsid w:val="00D355CD"/>
    <w:rsid w:val="00D36552"/>
    <w:rsid w:val="00D36A74"/>
    <w:rsid w:val="00D373B5"/>
    <w:rsid w:val="00D37A76"/>
    <w:rsid w:val="00D40841"/>
    <w:rsid w:val="00D408E3"/>
    <w:rsid w:val="00D41AD0"/>
    <w:rsid w:val="00D41FF2"/>
    <w:rsid w:val="00D42E3B"/>
    <w:rsid w:val="00D43039"/>
    <w:rsid w:val="00D43A28"/>
    <w:rsid w:val="00D44147"/>
    <w:rsid w:val="00D45465"/>
    <w:rsid w:val="00D45C70"/>
    <w:rsid w:val="00D4775E"/>
    <w:rsid w:val="00D5001D"/>
    <w:rsid w:val="00D50339"/>
    <w:rsid w:val="00D509A8"/>
    <w:rsid w:val="00D519A9"/>
    <w:rsid w:val="00D52BAB"/>
    <w:rsid w:val="00D532A5"/>
    <w:rsid w:val="00D5429B"/>
    <w:rsid w:val="00D55519"/>
    <w:rsid w:val="00D55572"/>
    <w:rsid w:val="00D56D5D"/>
    <w:rsid w:val="00D574F8"/>
    <w:rsid w:val="00D57E7E"/>
    <w:rsid w:val="00D6020C"/>
    <w:rsid w:val="00D60B39"/>
    <w:rsid w:val="00D611FB"/>
    <w:rsid w:val="00D620E2"/>
    <w:rsid w:val="00D62800"/>
    <w:rsid w:val="00D643B5"/>
    <w:rsid w:val="00D65285"/>
    <w:rsid w:val="00D657EF"/>
    <w:rsid w:val="00D66481"/>
    <w:rsid w:val="00D70532"/>
    <w:rsid w:val="00D70732"/>
    <w:rsid w:val="00D70E77"/>
    <w:rsid w:val="00D712A9"/>
    <w:rsid w:val="00D713F3"/>
    <w:rsid w:val="00D72945"/>
    <w:rsid w:val="00D74905"/>
    <w:rsid w:val="00D75DC5"/>
    <w:rsid w:val="00D75EAC"/>
    <w:rsid w:val="00D76688"/>
    <w:rsid w:val="00D7670C"/>
    <w:rsid w:val="00D7673E"/>
    <w:rsid w:val="00D76EAF"/>
    <w:rsid w:val="00D81270"/>
    <w:rsid w:val="00D81D81"/>
    <w:rsid w:val="00D82B43"/>
    <w:rsid w:val="00D83432"/>
    <w:rsid w:val="00D83752"/>
    <w:rsid w:val="00D843BD"/>
    <w:rsid w:val="00D84774"/>
    <w:rsid w:val="00D84B1A"/>
    <w:rsid w:val="00D84DD2"/>
    <w:rsid w:val="00D85185"/>
    <w:rsid w:val="00D85354"/>
    <w:rsid w:val="00D853BA"/>
    <w:rsid w:val="00D85A85"/>
    <w:rsid w:val="00D900C7"/>
    <w:rsid w:val="00D926E6"/>
    <w:rsid w:val="00D93030"/>
    <w:rsid w:val="00D93BE2"/>
    <w:rsid w:val="00D951BC"/>
    <w:rsid w:val="00D9617D"/>
    <w:rsid w:val="00D97395"/>
    <w:rsid w:val="00DA0205"/>
    <w:rsid w:val="00DA0E2F"/>
    <w:rsid w:val="00DA2080"/>
    <w:rsid w:val="00DA273C"/>
    <w:rsid w:val="00DA2F3A"/>
    <w:rsid w:val="00DA3F56"/>
    <w:rsid w:val="00DA59C2"/>
    <w:rsid w:val="00DA5C9E"/>
    <w:rsid w:val="00DA6542"/>
    <w:rsid w:val="00DA7880"/>
    <w:rsid w:val="00DA7FEE"/>
    <w:rsid w:val="00DB12CF"/>
    <w:rsid w:val="00DB196C"/>
    <w:rsid w:val="00DB1FE6"/>
    <w:rsid w:val="00DB21BC"/>
    <w:rsid w:val="00DB2DD4"/>
    <w:rsid w:val="00DB2E29"/>
    <w:rsid w:val="00DB3CB2"/>
    <w:rsid w:val="00DB51CE"/>
    <w:rsid w:val="00DB5C5C"/>
    <w:rsid w:val="00DB62C8"/>
    <w:rsid w:val="00DB6ECB"/>
    <w:rsid w:val="00DB79C1"/>
    <w:rsid w:val="00DC19B7"/>
    <w:rsid w:val="00DC1A3C"/>
    <w:rsid w:val="00DC225A"/>
    <w:rsid w:val="00DC2CF6"/>
    <w:rsid w:val="00DC3A17"/>
    <w:rsid w:val="00DC3E3E"/>
    <w:rsid w:val="00DC4693"/>
    <w:rsid w:val="00DC4FF8"/>
    <w:rsid w:val="00DC5CD6"/>
    <w:rsid w:val="00DC5D2A"/>
    <w:rsid w:val="00DC6111"/>
    <w:rsid w:val="00DC6C88"/>
    <w:rsid w:val="00DC7D2C"/>
    <w:rsid w:val="00DD073B"/>
    <w:rsid w:val="00DD0947"/>
    <w:rsid w:val="00DD149C"/>
    <w:rsid w:val="00DD1858"/>
    <w:rsid w:val="00DD1A73"/>
    <w:rsid w:val="00DD2FA4"/>
    <w:rsid w:val="00DD5B1E"/>
    <w:rsid w:val="00DD68AA"/>
    <w:rsid w:val="00DE1387"/>
    <w:rsid w:val="00DE1753"/>
    <w:rsid w:val="00DE1E78"/>
    <w:rsid w:val="00DE20CD"/>
    <w:rsid w:val="00DE28FF"/>
    <w:rsid w:val="00DE2921"/>
    <w:rsid w:val="00DE2EEB"/>
    <w:rsid w:val="00DE314B"/>
    <w:rsid w:val="00DE3A82"/>
    <w:rsid w:val="00DE552B"/>
    <w:rsid w:val="00DE56B0"/>
    <w:rsid w:val="00DE712A"/>
    <w:rsid w:val="00DF2A09"/>
    <w:rsid w:val="00DF2D20"/>
    <w:rsid w:val="00DF38D2"/>
    <w:rsid w:val="00DF3B38"/>
    <w:rsid w:val="00DF5EF4"/>
    <w:rsid w:val="00E000D0"/>
    <w:rsid w:val="00E0068D"/>
    <w:rsid w:val="00E01574"/>
    <w:rsid w:val="00E01B13"/>
    <w:rsid w:val="00E023FE"/>
    <w:rsid w:val="00E027FA"/>
    <w:rsid w:val="00E02CB3"/>
    <w:rsid w:val="00E0308B"/>
    <w:rsid w:val="00E03133"/>
    <w:rsid w:val="00E04B42"/>
    <w:rsid w:val="00E05814"/>
    <w:rsid w:val="00E05EA4"/>
    <w:rsid w:val="00E0658F"/>
    <w:rsid w:val="00E06C71"/>
    <w:rsid w:val="00E11E93"/>
    <w:rsid w:val="00E1246C"/>
    <w:rsid w:val="00E14302"/>
    <w:rsid w:val="00E14CA2"/>
    <w:rsid w:val="00E16EB4"/>
    <w:rsid w:val="00E17852"/>
    <w:rsid w:val="00E208EC"/>
    <w:rsid w:val="00E21C2A"/>
    <w:rsid w:val="00E22215"/>
    <w:rsid w:val="00E22F58"/>
    <w:rsid w:val="00E2423C"/>
    <w:rsid w:val="00E24775"/>
    <w:rsid w:val="00E25010"/>
    <w:rsid w:val="00E258EF"/>
    <w:rsid w:val="00E25E00"/>
    <w:rsid w:val="00E262C3"/>
    <w:rsid w:val="00E27749"/>
    <w:rsid w:val="00E302D0"/>
    <w:rsid w:val="00E31A0F"/>
    <w:rsid w:val="00E33AC1"/>
    <w:rsid w:val="00E33DC2"/>
    <w:rsid w:val="00E34417"/>
    <w:rsid w:val="00E34AB6"/>
    <w:rsid w:val="00E4046A"/>
    <w:rsid w:val="00E40B7E"/>
    <w:rsid w:val="00E40E62"/>
    <w:rsid w:val="00E41431"/>
    <w:rsid w:val="00E430CE"/>
    <w:rsid w:val="00E4394A"/>
    <w:rsid w:val="00E44AA1"/>
    <w:rsid w:val="00E44CE8"/>
    <w:rsid w:val="00E458D9"/>
    <w:rsid w:val="00E459D8"/>
    <w:rsid w:val="00E460CE"/>
    <w:rsid w:val="00E47C68"/>
    <w:rsid w:val="00E524B5"/>
    <w:rsid w:val="00E53EB1"/>
    <w:rsid w:val="00E54B1A"/>
    <w:rsid w:val="00E55210"/>
    <w:rsid w:val="00E55AF6"/>
    <w:rsid w:val="00E56453"/>
    <w:rsid w:val="00E564F3"/>
    <w:rsid w:val="00E566F3"/>
    <w:rsid w:val="00E573B0"/>
    <w:rsid w:val="00E605A1"/>
    <w:rsid w:val="00E605BC"/>
    <w:rsid w:val="00E609E7"/>
    <w:rsid w:val="00E60A7B"/>
    <w:rsid w:val="00E6410A"/>
    <w:rsid w:val="00E642C2"/>
    <w:rsid w:val="00E6486D"/>
    <w:rsid w:val="00E65026"/>
    <w:rsid w:val="00E65303"/>
    <w:rsid w:val="00E65E6D"/>
    <w:rsid w:val="00E66EBE"/>
    <w:rsid w:val="00E675B0"/>
    <w:rsid w:val="00E704BE"/>
    <w:rsid w:val="00E7164F"/>
    <w:rsid w:val="00E7176F"/>
    <w:rsid w:val="00E7186B"/>
    <w:rsid w:val="00E72DB7"/>
    <w:rsid w:val="00E73BF5"/>
    <w:rsid w:val="00E740F5"/>
    <w:rsid w:val="00E765A3"/>
    <w:rsid w:val="00E76E3D"/>
    <w:rsid w:val="00E80AA9"/>
    <w:rsid w:val="00E81456"/>
    <w:rsid w:val="00E82450"/>
    <w:rsid w:val="00E8383D"/>
    <w:rsid w:val="00E8430D"/>
    <w:rsid w:val="00E84F37"/>
    <w:rsid w:val="00E86595"/>
    <w:rsid w:val="00E8773F"/>
    <w:rsid w:val="00E879C4"/>
    <w:rsid w:val="00E9022F"/>
    <w:rsid w:val="00E90DA6"/>
    <w:rsid w:val="00E911D3"/>
    <w:rsid w:val="00E92724"/>
    <w:rsid w:val="00E93B95"/>
    <w:rsid w:val="00E93FDD"/>
    <w:rsid w:val="00E94200"/>
    <w:rsid w:val="00E947DA"/>
    <w:rsid w:val="00E953E2"/>
    <w:rsid w:val="00E96272"/>
    <w:rsid w:val="00E96F1C"/>
    <w:rsid w:val="00E97DA1"/>
    <w:rsid w:val="00EA008D"/>
    <w:rsid w:val="00EA0C28"/>
    <w:rsid w:val="00EA1158"/>
    <w:rsid w:val="00EA24F4"/>
    <w:rsid w:val="00EA258F"/>
    <w:rsid w:val="00EA2BBA"/>
    <w:rsid w:val="00EA2CEE"/>
    <w:rsid w:val="00EA3420"/>
    <w:rsid w:val="00EA367F"/>
    <w:rsid w:val="00EA39BB"/>
    <w:rsid w:val="00EA4F26"/>
    <w:rsid w:val="00EA4FA0"/>
    <w:rsid w:val="00EA7441"/>
    <w:rsid w:val="00EA757B"/>
    <w:rsid w:val="00EA7937"/>
    <w:rsid w:val="00EB031A"/>
    <w:rsid w:val="00EB3479"/>
    <w:rsid w:val="00EB3A3F"/>
    <w:rsid w:val="00EB455E"/>
    <w:rsid w:val="00EB6400"/>
    <w:rsid w:val="00EB66EF"/>
    <w:rsid w:val="00EB70A3"/>
    <w:rsid w:val="00EC02D1"/>
    <w:rsid w:val="00EC0DAC"/>
    <w:rsid w:val="00EC1D0D"/>
    <w:rsid w:val="00EC4963"/>
    <w:rsid w:val="00EC7002"/>
    <w:rsid w:val="00EC7990"/>
    <w:rsid w:val="00EC7F3A"/>
    <w:rsid w:val="00ED1E27"/>
    <w:rsid w:val="00ED1F88"/>
    <w:rsid w:val="00ED3898"/>
    <w:rsid w:val="00ED50B6"/>
    <w:rsid w:val="00ED600F"/>
    <w:rsid w:val="00ED6B02"/>
    <w:rsid w:val="00ED6CBC"/>
    <w:rsid w:val="00ED7073"/>
    <w:rsid w:val="00ED7357"/>
    <w:rsid w:val="00ED755B"/>
    <w:rsid w:val="00EE000B"/>
    <w:rsid w:val="00EE07A6"/>
    <w:rsid w:val="00EE19EF"/>
    <w:rsid w:val="00EE1E55"/>
    <w:rsid w:val="00EE2753"/>
    <w:rsid w:val="00EE2C00"/>
    <w:rsid w:val="00EE347A"/>
    <w:rsid w:val="00EE3E21"/>
    <w:rsid w:val="00EE4068"/>
    <w:rsid w:val="00EE4086"/>
    <w:rsid w:val="00EE4EC4"/>
    <w:rsid w:val="00EE6F72"/>
    <w:rsid w:val="00EE6F89"/>
    <w:rsid w:val="00EE716D"/>
    <w:rsid w:val="00EF0CDF"/>
    <w:rsid w:val="00EF0E01"/>
    <w:rsid w:val="00EF13B4"/>
    <w:rsid w:val="00EF2267"/>
    <w:rsid w:val="00EF2A3C"/>
    <w:rsid w:val="00EF2E84"/>
    <w:rsid w:val="00EF3878"/>
    <w:rsid w:val="00EF3AB1"/>
    <w:rsid w:val="00EF517D"/>
    <w:rsid w:val="00EF5237"/>
    <w:rsid w:val="00EF54A8"/>
    <w:rsid w:val="00EF5F65"/>
    <w:rsid w:val="00EF6ABE"/>
    <w:rsid w:val="00EF6C6A"/>
    <w:rsid w:val="00F00355"/>
    <w:rsid w:val="00F00FF4"/>
    <w:rsid w:val="00F013F3"/>
    <w:rsid w:val="00F01CBA"/>
    <w:rsid w:val="00F04259"/>
    <w:rsid w:val="00F04FD8"/>
    <w:rsid w:val="00F05013"/>
    <w:rsid w:val="00F06046"/>
    <w:rsid w:val="00F0739D"/>
    <w:rsid w:val="00F07A4C"/>
    <w:rsid w:val="00F10DD4"/>
    <w:rsid w:val="00F11732"/>
    <w:rsid w:val="00F12641"/>
    <w:rsid w:val="00F12E32"/>
    <w:rsid w:val="00F13063"/>
    <w:rsid w:val="00F13159"/>
    <w:rsid w:val="00F1501F"/>
    <w:rsid w:val="00F150B5"/>
    <w:rsid w:val="00F1686A"/>
    <w:rsid w:val="00F17051"/>
    <w:rsid w:val="00F17B61"/>
    <w:rsid w:val="00F20B52"/>
    <w:rsid w:val="00F21A13"/>
    <w:rsid w:val="00F23533"/>
    <w:rsid w:val="00F23862"/>
    <w:rsid w:val="00F24754"/>
    <w:rsid w:val="00F24DEF"/>
    <w:rsid w:val="00F251EF"/>
    <w:rsid w:val="00F25FA3"/>
    <w:rsid w:val="00F264BD"/>
    <w:rsid w:val="00F266B7"/>
    <w:rsid w:val="00F27679"/>
    <w:rsid w:val="00F30BE7"/>
    <w:rsid w:val="00F3176E"/>
    <w:rsid w:val="00F31BE4"/>
    <w:rsid w:val="00F32D03"/>
    <w:rsid w:val="00F33D50"/>
    <w:rsid w:val="00F3455F"/>
    <w:rsid w:val="00F374E4"/>
    <w:rsid w:val="00F379D9"/>
    <w:rsid w:val="00F40F7C"/>
    <w:rsid w:val="00F41932"/>
    <w:rsid w:val="00F4198A"/>
    <w:rsid w:val="00F425FE"/>
    <w:rsid w:val="00F42D90"/>
    <w:rsid w:val="00F448F9"/>
    <w:rsid w:val="00F4615F"/>
    <w:rsid w:val="00F46C64"/>
    <w:rsid w:val="00F46D15"/>
    <w:rsid w:val="00F52173"/>
    <w:rsid w:val="00F529D7"/>
    <w:rsid w:val="00F5354C"/>
    <w:rsid w:val="00F53ED9"/>
    <w:rsid w:val="00F55527"/>
    <w:rsid w:val="00F5588D"/>
    <w:rsid w:val="00F561F7"/>
    <w:rsid w:val="00F56FD5"/>
    <w:rsid w:val="00F57B3B"/>
    <w:rsid w:val="00F6061A"/>
    <w:rsid w:val="00F60738"/>
    <w:rsid w:val="00F611FB"/>
    <w:rsid w:val="00F62ED1"/>
    <w:rsid w:val="00F6360F"/>
    <w:rsid w:val="00F6430B"/>
    <w:rsid w:val="00F646CF"/>
    <w:rsid w:val="00F64E86"/>
    <w:rsid w:val="00F64F7F"/>
    <w:rsid w:val="00F65100"/>
    <w:rsid w:val="00F66243"/>
    <w:rsid w:val="00F67377"/>
    <w:rsid w:val="00F67786"/>
    <w:rsid w:val="00F701C4"/>
    <w:rsid w:val="00F706A8"/>
    <w:rsid w:val="00F711FE"/>
    <w:rsid w:val="00F72062"/>
    <w:rsid w:val="00F736AC"/>
    <w:rsid w:val="00F7424C"/>
    <w:rsid w:val="00F76FA9"/>
    <w:rsid w:val="00F7713B"/>
    <w:rsid w:val="00F77745"/>
    <w:rsid w:val="00F81F87"/>
    <w:rsid w:val="00F85935"/>
    <w:rsid w:val="00F86C39"/>
    <w:rsid w:val="00F86EE1"/>
    <w:rsid w:val="00F87226"/>
    <w:rsid w:val="00F87A23"/>
    <w:rsid w:val="00F9048A"/>
    <w:rsid w:val="00F90E96"/>
    <w:rsid w:val="00F90EAE"/>
    <w:rsid w:val="00F912C8"/>
    <w:rsid w:val="00F91318"/>
    <w:rsid w:val="00F92075"/>
    <w:rsid w:val="00F92499"/>
    <w:rsid w:val="00F927AB"/>
    <w:rsid w:val="00F932D4"/>
    <w:rsid w:val="00F94FD2"/>
    <w:rsid w:val="00F96352"/>
    <w:rsid w:val="00F96E42"/>
    <w:rsid w:val="00F9738B"/>
    <w:rsid w:val="00F97B47"/>
    <w:rsid w:val="00FA276A"/>
    <w:rsid w:val="00FA3977"/>
    <w:rsid w:val="00FA4418"/>
    <w:rsid w:val="00FA45F0"/>
    <w:rsid w:val="00FA4BA1"/>
    <w:rsid w:val="00FA4DA3"/>
    <w:rsid w:val="00FA5FAF"/>
    <w:rsid w:val="00FA65B4"/>
    <w:rsid w:val="00FA7639"/>
    <w:rsid w:val="00FB0B98"/>
    <w:rsid w:val="00FB2D3D"/>
    <w:rsid w:val="00FB2F89"/>
    <w:rsid w:val="00FB30C4"/>
    <w:rsid w:val="00FB47BF"/>
    <w:rsid w:val="00FB4DAC"/>
    <w:rsid w:val="00FB50AF"/>
    <w:rsid w:val="00FB6328"/>
    <w:rsid w:val="00FB7080"/>
    <w:rsid w:val="00FB7E01"/>
    <w:rsid w:val="00FC1774"/>
    <w:rsid w:val="00FC1BEB"/>
    <w:rsid w:val="00FC3DA2"/>
    <w:rsid w:val="00FC40DE"/>
    <w:rsid w:val="00FC5825"/>
    <w:rsid w:val="00FC5996"/>
    <w:rsid w:val="00FC5AEA"/>
    <w:rsid w:val="00FC5AF5"/>
    <w:rsid w:val="00FC5D46"/>
    <w:rsid w:val="00FC6016"/>
    <w:rsid w:val="00FC6BCD"/>
    <w:rsid w:val="00FC7576"/>
    <w:rsid w:val="00FD062F"/>
    <w:rsid w:val="00FD2014"/>
    <w:rsid w:val="00FD2B27"/>
    <w:rsid w:val="00FD2F6D"/>
    <w:rsid w:val="00FD4451"/>
    <w:rsid w:val="00FD5146"/>
    <w:rsid w:val="00FD5731"/>
    <w:rsid w:val="00FD5B9A"/>
    <w:rsid w:val="00FE1822"/>
    <w:rsid w:val="00FE19FF"/>
    <w:rsid w:val="00FE2760"/>
    <w:rsid w:val="00FE2C40"/>
    <w:rsid w:val="00FE352C"/>
    <w:rsid w:val="00FE427A"/>
    <w:rsid w:val="00FE48AB"/>
    <w:rsid w:val="00FE5697"/>
    <w:rsid w:val="00FE64B2"/>
    <w:rsid w:val="00FE655F"/>
    <w:rsid w:val="00FE7770"/>
    <w:rsid w:val="00FF0664"/>
    <w:rsid w:val="00FF094F"/>
    <w:rsid w:val="00FF14C8"/>
    <w:rsid w:val="00FF19B7"/>
    <w:rsid w:val="00FF1B89"/>
    <w:rsid w:val="00FF1F75"/>
    <w:rsid w:val="00FF2C01"/>
    <w:rsid w:val="00FF4B3B"/>
    <w:rsid w:val="00FF5644"/>
    <w:rsid w:val="00FF5E18"/>
    <w:rsid w:val="00FF63B1"/>
    <w:rsid w:val="00FF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D4E90C9"/>
  <w15:chartTrackingRefBased/>
  <w15:docId w15:val="{D0EA26D9-59D6-4B1B-A47F-689C32033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iPriority="99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99" w:unhideWhenUsed="1"/>
    <w:lsdException w:name="List Bullet" w:semiHidden="1" w:uiPriority="99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D4B"/>
    <w:pPr>
      <w:spacing w:before="120" w:after="120" w:line="264" w:lineRule="auto"/>
      <w:jc w:val="both"/>
    </w:pPr>
    <w:rPr>
      <w:rFonts w:cs="Arial"/>
      <w:sz w:val="26"/>
      <w:szCs w:val="24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D75EAC"/>
    <w:pPr>
      <w:numPr>
        <w:ilvl w:val="0"/>
      </w:numPr>
      <w:shd w:val="clear" w:color="auto" w:fill="DEF2F6"/>
      <w:spacing w:before="0" w:after="480"/>
      <w:jc w:val="left"/>
      <w:outlineLvl w:val="0"/>
    </w:pPr>
    <w:rPr>
      <w:rFonts w:ascii="Aachen" w:hAnsi="Aachen"/>
      <w:color w:val="323E4F"/>
      <w:sz w:val="42"/>
    </w:rPr>
  </w:style>
  <w:style w:type="paragraph" w:styleId="Heading2">
    <w:name w:val="heading 2"/>
    <w:basedOn w:val="Normal"/>
    <w:next w:val="Normal"/>
    <w:link w:val="Heading2Char"/>
    <w:qFormat/>
    <w:rsid w:val="00105AED"/>
    <w:pPr>
      <w:keepNext/>
      <w:numPr>
        <w:ilvl w:val="1"/>
        <w:numId w:val="11"/>
      </w:numPr>
      <w:spacing w:before="240" w:after="60"/>
      <w:outlineLvl w:val="1"/>
    </w:pPr>
    <w:rPr>
      <w:rFonts w:cs="Times New Roman"/>
      <w:b/>
      <w:bCs/>
      <w:iCs/>
      <w:sz w:val="32"/>
      <w:szCs w:val="32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E642C2"/>
    <w:pPr>
      <w:keepNext/>
      <w:numPr>
        <w:ilvl w:val="2"/>
        <w:numId w:val="11"/>
      </w:numPr>
      <w:spacing w:before="240" w:after="60"/>
      <w:outlineLvl w:val="2"/>
    </w:pPr>
    <w:rPr>
      <w:rFonts w:cs="Times New Roman"/>
      <w:b/>
      <w:bCs/>
      <w:sz w:val="28"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CD2DC1"/>
    <w:pPr>
      <w:keepNext/>
      <w:numPr>
        <w:ilvl w:val="3"/>
        <w:numId w:val="11"/>
      </w:numPr>
      <w:spacing w:before="240" w:after="60"/>
      <w:outlineLvl w:val="3"/>
    </w:pPr>
    <w:rPr>
      <w:rFonts w:cs="Times New Roman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E642C2"/>
    <w:pPr>
      <w:numPr>
        <w:ilvl w:val="4"/>
        <w:numId w:val="11"/>
      </w:numPr>
      <w:spacing w:before="240" w:after="60"/>
      <w:outlineLvl w:val="4"/>
    </w:pPr>
    <w:rPr>
      <w:rFonts w:cs="Times New Roman"/>
      <w:b/>
      <w:bCs/>
      <w:iCs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E642C2"/>
    <w:pPr>
      <w:numPr>
        <w:ilvl w:val="5"/>
        <w:numId w:val="11"/>
      </w:numPr>
      <w:spacing w:before="240" w:after="60"/>
      <w:outlineLvl w:val="5"/>
    </w:pPr>
    <w:rPr>
      <w:rFonts w:cs="Times New Roman"/>
      <w:b/>
      <w:bCs/>
      <w:szCs w:val="22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8F4779"/>
    <w:rPr>
      <w:color w:val="0000FF"/>
      <w:u w:val="single"/>
    </w:rPr>
  </w:style>
  <w:style w:type="character" w:styleId="FollowedHyperlink">
    <w:name w:val="FollowedHyperlink"/>
    <w:rsid w:val="008F4779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locked/>
    <w:rsid w:val="00D75EAC"/>
    <w:rPr>
      <w:rFonts w:ascii="Aachen" w:hAnsi="Aachen"/>
      <w:b/>
      <w:bCs/>
      <w:iCs/>
      <w:color w:val="323E4F"/>
      <w:sz w:val="42"/>
      <w:szCs w:val="32"/>
      <w:shd w:val="clear" w:color="auto" w:fill="DEF2F6"/>
      <w:lang w:val="x-none" w:eastAsia="x-none"/>
    </w:rPr>
  </w:style>
  <w:style w:type="character" w:customStyle="1" w:styleId="Heading2Char">
    <w:name w:val="Heading 2 Char"/>
    <w:link w:val="Heading2"/>
    <w:locked/>
    <w:rsid w:val="00105AED"/>
    <w:rPr>
      <w:b/>
      <w:bCs/>
      <w:iCs/>
      <w:sz w:val="32"/>
      <w:szCs w:val="32"/>
      <w:lang w:val="x-none" w:eastAsia="x-none"/>
    </w:rPr>
  </w:style>
  <w:style w:type="character" w:customStyle="1" w:styleId="Heading3Char">
    <w:name w:val="Heading 3 Char"/>
    <w:link w:val="Heading3"/>
    <w:locked/>
    <w:rsid w:val="00E642C2"/>
    <w:rPr>
      <w:b/>
      <w:bCs/>
      <w:sz w:val="28"/>
      <w:szCs w:val="26"/>
      <w:lang w:val="x-none" w:eastAsia="x-none"/>
    </w:rPr>
  </w:style>
  <w:style w:type="paragraph" w:styleId="Index2">
    <w:name w:val="index 2"/>
    <w:basedOn w:val="Normal"/>
    <w:next w:val="Normal"/>
    <w:autoRedefine/>
    <w:uiPriority w:val="99"/>
    <w:semiHidden/>
    <w:rsid w:val="008F4779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qFormat/>
    <w:rsid w:val="0052387D"/>
    <w:pPr>
      <w:tabs>
        <w:tab w:val="left" w:pos="432"/>
        <w:tab w:val="right" w:pos="6768"/>
      </w:tabs>
    </w:pPr>
    <w:rPr>
      <w:b/>
      <w:bCs/>
    </w:rPr>
  </w:style>
  <w:style w:type="paragraph" w:styleId="TOC2">
    <w:name w:val="toc 2"/>
    <w:basedOn w:val="Normal"/>
    <w:next w:val="Normal"/>
    <w:autoRedefine/>
    <w:uiPriority w:val="39"/>
    <w:qFormat/>
    <w:rsid w:val="0052387D"/>
    <w:pPr>
      <w:tabs>
        <w:tab w:val="left" w:pos="1008"/>
        <w:tab w:val="right" w:pos="6768"/>
      </w:tabs>
      <w:spacing w:before="80" w:after="80"/>
      <w:ind w:left="432"/>
    </w:pPr>
    <w:rPr>
      <w:rFonts w:cs="Times New Roman"/>
      <w:bC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2387D"/>
    <w:pPr>
      <w:tabs>
        <w:tab w:val="left" w:pos="1728"/>
        <w:tab w:val="right" w:pos="6768"/>
      </w:tabs>
      <w:spacing w:before="40" w:after="40" w:line="240" w:lineRule="auto"/>
      <w:ind w:left="1008"/>
    </w:pPr>
    <w:rPr>
      <w:rFonts w:cs="Times New Roman"/>
      <w:szCs w:val="20"/>
    </w:rPr>
  </w:style>
  <w:style w:type="paragraph" w:styleId="TOC4">
    <w:name w:val="toc 4"/>
    <w:basedOn w:val="Normal"/>
    <w:next w:val="Normal"/>
    <w:autoRedefine/>
    <w:uiPriority w:val="39"/>
    <w:rsid w:val="008F4779"/>
    <w:pPr>
      <w:ind w:left="480"/>
    </w:pPr>
    <w:rPr>
      <w:rFonts w:cs="Times New Rom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8F4779"/>
    <w:pPr>
      <w:ind w:left="720"/>
    </w:pPr>
    <w:rPr>
      <w:rFonts w:cs="Times New Rom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rsid w:val="008F4779"/>
    <w:pPr>
      <w:ind w:left="960"/>
    </w:pPr>
    <w:rPr>
      <w:rFonts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rsid w:val="008F4779"/>
    <w:pPr>
      <w:tabs>
        <w:tab w:val="center" w:pos="4320"/>
        <w:tab w:val="right" w:pos="8640"/>
      </w:tabs>
    </w:pPr>
    <w:rPr>
      <w:rFonts w:cs="Times New Roman"/>
      <w:lang w:val="x-none" w:eastAsia="x-none"/>
    </w:rPr>
  </w:style>
  <w:style w:type="paragraph" w:styleId="Caption">
    <w:name w:val="caption"/>
    <w:aliases w:val="Caption_hinh"/>
    <w:basedOn w:val="Normal"/>
    <w:next w:val="Normal"/>
    <w:uiPriority w:val="99"/>
    <w:qFormat/>
    <w:rsid w:val="00C31A07"/>
    <w:pPr>
      <w:spacing w:before="60" w:line="240" w:lineRule="auto"/>
      <w:jc w:val="center"/>
    </w:pPr>
    <w:rPr>
      <w:rFonts w:cs="Times New Roman"/>
      <w:b/>
      <w:bCs/>
      <w:sz w:val="22"/>
      <w:szCs w:val="20"/>
    </w:rPr>
  </w:style>
  <w:style w:type="paragraph" w:styleId="TableofFigures">
    <w:name w:val="table of figures"/>
    <w:basedOn w:val="Normal"/>
    <w:next w:val="Normal"/>
    <w:uiPriority w:val="99"/>
    <w:rsid w:val="008F4779"/>
    <w:rPr>
      <w:rFonts w:cs="Times New Roman"/>
    </w:rPr>
  </w:style>
  <w:style w:type="paragraph" w:styleId="ListParagraph">
    <w:name w:val="List Paragraph"/>
    <w:aliases w:val="List_so_thu_tu"/>
    <w:basedOn w:val="Normal"/>
    <w:uiPriority w:val="34"/>
    <w:qFormat/>
    <w:rsid w:val="00C37303"/>
    <w:pPr>
      <w:numPr>
        <w:numId w:val="9"/>
      </w:numPr>
      <w:spacing w:before="60" w:after="60"/>
      <w:contextualSpacing/>
    </w:pPr>
  </w:style>
  <w:style w:type="paragraph" w:styleId="DocumentMap">
    <w:name w:val="Document Map"/>
    <w:basedOn w:val="Normal"/>
    <w:link w:val="DocumentMapChar"/>
    <w:uiPriority w:val="99"/>
    <w:semiHidden/>
    <w:rsid w:val="008F4779"/>
    <w:pPr>
      <w:shd w:val="clear" w:color="auto" w:fill="000080"/>
    </w:pPr>
    <w:rPr>
      <w:rFonts w:ascii="Tahoma" w:hAnsi="Tahoma" w:cs="Times New Roman"/>
      <w:sz w:val="20"/>
      <w:szCs w:val="20"/>
      <w:lang w:val="x-none" w:eastAsia="x-none"/>
    </w:rPr>
  </w:style>
  <w:style w:type="paragraph" w:styleId="TOC7">
    <w:name w:val="toc 7"/>
    <w:basedOn w:val="Normal"/>
    <w:next w:val="Normal"/>
    <w:autoRedefine/>
    <w:uiPriority w:val="39"/>
    <w:rsid w:val="008223D3"/>
    <w:pPr>
      <w:ind w:left="1200"/>
    </w:pPr>
    <w:rPr>
      <w:rFonts w:cs="Times New Rom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8223D3"/>
    <w:pPr>
      <w:ind w:left="1440"/>
    </w:pPr>
    <w:rPr>
      <w:rFonts w:cs="Times New Rom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8223D3"/>
    <w:pPr>
      <w:ind w:left="1680"/>
    </w:pPr>
    <w:rPr>
      <w:rFonts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FE7770"/>
    <w:pPr>
      <w:tabs>
        <w:tab w:val="center" w:pos="4320"/>
        <w:tab w:val="right" w:pos="8640"/>
      </w:tabs>
    </w:pPr>
    <w:rPr>
      <w:rFonts w:cs="Times New Roman"/>
      <w:lang w:val="x-none" w:eastAsia="x-none"/>
    </w:rPr>
  </w:style>
  <w:style w:type="table" w:styleId="TableGrid">
    <w:name w:val="Table Grid"/>
    <w:basedOn w:val="TableNormal"/>
    <w:uiPriority w:val="39"/>
    <w:rsid w:val="008F47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hang025">
    <w:name w:val="List_hang0.25"/>
    <w:basedOn w:val="NoList"/>
    <w:rsid w:val="00F932D4"/>
    <w:pPr>
      <w:numPr>
        <w:numId w:val="2"/>
      </w:numPr>
    </w:pPr>
  </w:style>
  <w:style w:type="numbering" w:customStyle="1" w:styleId="BulletedList">
    <w:name w:val="Bulleted List"/>
    <w:rsid w:val="00DE1753"/>
    <w:pPr>
      <w:numPr>
        <w:numId w:val="3"/>
      </w:numPr>
    </w:pPr>
  </w:style>
  <w:style w:type="paragraph" w:customStyle="1" w:styleId="Phuluc">
    <w:name w:val="Phu_luc"/>
    <w:basedOn w:val="Normal"/>
    <w:uiPriority w:val="99"/>
    <w:qFormat/>
    <w:rsid w:val="002302C4"/>
    <w:pPr>
      <w:spacing w:line="360" w:lineRule="auto"/>
      <w:jc w:val="center"/>
    </w:pPr>
    <w:rPr>
      <w:rFonts w:ascii="Aachen" w:hAnsi="Aachen"/>
      <w:b/>
      <w:sz w:val="36"/>
    </w:rPr>
  </w:style>
  <w:style w:type="paragraph" w:customStyle="1" w:styleId="Ghichugiua">
    <w:name w:val="Ghi_chu_giua"/>
    <w:basedOn w:val="Normal"/>
    <w:uiPriority w:val="99"/>
    <w:rsid w:val="00185618"/>
    <w:pPr>
      <w:jc w:val="center"/>
    </w:pPr>
    <w:rPr>
      <w:rFonts w:cs="Times New Roman"/>
      <w:i/>
      <w:iCs/>
      <w:szCs w:val="20"/>
    </w:rPr>
  </w:style>
  <w:style w:type="character" w:customStyle="1" w:styleId="FooterChar">
    <w:name w:val="Footer Char"/>
    <w:link w:val="Footer"/>
    <w:uiPriority w:val="99"/>
    <w:rsid w:val="00D4775E"/>
    <w:rPr>
      <w:rFonts w:cs="Arial"/>
      <w:sz w:val="24"/>
      <w:szCs w:val="24"/>
    </w:rPr>
  </w:style>
  <w:style w:type="paragraph" w:customStyle="1" w:styleId="CaptionBang">
    <w:name w:val="Caption_Bang"/>
    <w:basedOn w:val="Caption"/>
    <w:uiPriority w:val="99"/>
    <w:rsid w:val="00E17852"/>
    <w:pPr>
      <w:spacing w:before="120" w:after="60"/>
      <w:jc w:val="left"/>
    </w:pPr>
  </w:style>
  <w:style w:type="paragraph" w:styleId="BalloonText">
    <w:name w:val="Balloon Text"/>
    <w:basedOn w:val="Normal"/>
    <w:link w:val="BalloonTextChar"/>
    <w:uiPriority w:val="99"/>
    <w:rsid w:val="00FF4B3B"/>
    <w:pPr>
      <w:spacing w:before="0" w:after="0" w:line="240" w:lineRule="auto"/>
    </w:pPr>
    <w:rPr>
      <w:rFonts w:ascii="Segoe UI" w:hAnsi="Segoe UI" w:cs="Times New Roman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rsid w:val="00FF4B3B"/>
    <w:rPr>
      <w:rFonts w:ascii="Segoe UI" w:hAnsi="Segoe UI" w:cs="Segoe UI"/>
      <w:sz w:val="18"/>
      <w:szCs w:val="18"/>
    </w:rPr>
  </w:style>
  <w:style w:type="numbering" w:customStyle="1" w:styleId="Danhsachbullet">
    <w:name w:val="Danh_sach_bullet"/>
    <w:basedOn w:val="NoList"/>
    <w:rsid w:val="00DB12CF"/>
    <w:pPr>
      <w:numPr>
        <w:numId w:val="4"/>
      </w:numPr>
    </w:pPr>
  </w:style>
  <w:style w:type="numbering" w:customStyle="1" w:styleId="fawegaweg">
    <w:name w:val="fawegaweg"/>
    <w:basedOn w:val="NoList"/>
    <w:rsid w:val="00DB12CF"/>
    <w:pPr>
      <w:numPr>
        <w:numId w:val="5"/>
      </w:numPr>
    </w:pPr>
  </w:style>
  <w:style w:type="numbering" w:customStyle="1" w:styleId="Listbuller">
    <w:name w:val="List_buller"/>
    <w:basedOn w:val="NoList"/>
    <w:rsid w:val="00D0350B"/>
    <w:pPr>
      <w:numPr>
        <w:numId w:val="6"/>
      </w:numPr>
    </w:pPr>
  </w:style>
  <w:style w:type="paragraph" w:styleId="List">
    <w:name w:val="List"/>
    <w:aliases w:val="Liet_ke"/>
    <w:basedOn w:val="Normal"/>
    <w:uiPriority w:val="99"/>
    <w:rsid w:val="00D0350B"/>
    <w:pPr>
      <w:numPr>
        <w:numId w:val="8"/>
      </w:numPr>
      <w:contextualSpacing/>
    </w:pPr>
  </w:style>
  <w:style w:type="numbering" w:customStyle="1" w:styleId="Bulletlist">
    <w:name w:val="Bullet_list"/>
    <w:basedOn w:val="NoList"/>
    <w:rsid w:val="004457E5"/>
    <w:pPr>
      <w:numPr>
        <w:numId w:val="7"/>
      </w:numPr>
    </w:pPr>
  </w:style>
  <w:style w:type="paragraph" w:customStyle="1" w:styleId="StyleCourierNew10ptBlackLeftBefore0ptAfter0pt">
    <w:name w:val="Style Courier New 10 pt Black Left Before:  0 pt After:  0 pt..."/>
    <w:basedOn w:val="Normal"/>
    <w:next w:val="Code"/>
    <w:uiPriority w:val="99"/>
    <w:rsid w:val="005B718C"/>
    <w:pPr>
      <w:spacing w:before="0" w:after="0" w:line="240" w:lineRule="auto"/>
      <w:jc w:val="left"/>
    </w:pPr>
    <w:rPr>
      <w:rFonts w:ascii="Courier New" w:hAnsi="Courier New" w:cs="Times New Roman"/>
      <w:color w:val="000000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rsid w:val="006E2EEB"/>
    <w:pPr>
      <w:spacing w:before="0" w:after="0" w:line="240" w:lineRule="auto"/>
    </w:pPr>
    <w:rPr>
      <w:rFonts w:cs="Times New Roman"/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rsid w:val="006E2EEB"/>
    <w:rPr>
      <w:rFonts w:cs="Arial"/>
    </w:rPr>
  </w:style>
  <w:style w:type="character" w:styleId="FootnoteReference">
    <w:name w:val="footnote reference"/>
    <w:rsid w:val="006E2EEB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33D20"/>
    <w:pPr>
      <w:spacing w:before="60" w:after="60"/>
    </w:pPr>
  </w:style>
  <w:style w:type="paragraph" w:customStyle="1" w:styleId="Code">
    <w:name w:val="Code"/>
    <w:basedOn w:val="Normal"/>
    <w:link w:val="CodeChar"/>
    <w:uiPriority w:val="99"/>
    <w:qFormat/>
    <w:rsid w:val="00EC7990"/>
    <w:pPr>
      <w:spacing w:before="0" w:after="0"/>
      <w:jc w:val="left"/>
    </w:pPr>
    <w:rPr>
      <w:rFonts w:ascii="Courier New" w:hAnsi="Courier New" w:cs="Times New Roman"/>
      <w:sz w:val="20"/>
      <w:lang w:val="x-none" w:eastAsia="x-none"/>
    </w:rPr>
  </w:style>
  <w:style w:type="character" w:customStyle="1" w:styleId="StyleCourierNew10ptBoldBlue">
    <w:name w:val="Style Courier New 10 pt Bold Blue"/>
    <w:rsid w:val="000D624D"/>
    <w:rPr>
      <w:rFonts w:ascii="Courier New" w:hAnsi="Courier New"/>
      <w:b/>
      <w:bCs/>
      <w:color w:val="0000FF"/>
      <w:sz w:val="20"/>
    </w:rPr>
  </w:style>
  <w:style w:type="paragraph" w:customStyle="1" w:styleId="StyleCourierNew10ptGreenLeftBefore0ptAfter0pt">
    <w:name w:val="Style Courier New 10 pt Green Left Before:  0 pt After:  0 pt..."/>
    <w:basedOn w:val="Normal"/>
    <w:next w:val="Code"/>
    <w:uiPriority w:val="99"/>
    <w:rsid w:val="005B718C"/>
    <w:pPr>
      <w:spacing w:before="0" w:after="0" w:line="240" w:lineRule="auto"/>
      <w:jc w:val="left"/>
    </w:pPr>
    <w:rPr>
      <w:rFonts w:ascii="Courier New" w:hAnsi="Courier New" w:cs="Times New Roman"/>
      <w:color w:val="008000"/>
      <w:sz w:val="20"/>
      <w:szCs w:val="20"/>
    </w:rPr>
  </w:style>
  <w:style w:type="paragraph" w:styleId="ListBullet">
    <w:name w:val="List Bullet"/>
    <w:basedOn w:val="Normal"/>
    <w:uiPriority w:val="99"/>
    <w:rsid w:val="00836EA6"/>
    <w:pPr>
      <w:tabs>
        <w:tab w:val="num" w:pos="360"/>
      </w:tabs>
      <w:spacing w:line="288" w:lineRule="auto"/>
      <w:ind w:left="360" w:hanging="360"/>
      <w:contextualSpacing/>
    </w:pPr>
  </w:style>
  <w:style w:type="character" w:customStyle="1" w:styleId="apple-converted-space">
    <w:name w:val="apple-converted-space"/>
    <w:basedOn w:val="DefaultParagraphFont"/>
    <w:rsid w:val="00836EA6"/>
  </w:style>
  <w:style w:type="character" w:styleId="Strong">
    <w:name w:val="Strong"/>
    <w:uiPriority w:val="22"/>
    <w:qFormat/>
    <w:rsid w:val="00836EA6"/>
    <w:rPr>
      <w:b/>
      <w:bCs/>
    </w:rPr>
  </w:style>
  <w:style w:type="character" w:customStyle="1" w:styleId="sc51">
    <w:name w:val="sc51"/>
    <w:rsid w:val="00836EA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1">
    <w:name w:val="sc01"/>
    <w:rsid w:val="00836EA6"/>
    <w:rPr>
      <w:rFonts w:ascii="Courier New" w:hAnsi="Courier New" w:cs="Courier New" w:hint="default"/>
      <w:color w:val="000000"/>
      <w:sz w:val="24"/>
      <w:szCs w:val="24"/>
    </w:rPr>
  </w:style>
  <w:style w:type="character" w:customStyle="1" w:styleId="sc11">
    <w:name w:val="sc11"/>
    <w:rsid w:val="00836EA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rsid w:val="00836EA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rsid w:val="00836EA6"/>
    <w:rPr>
      <w:rFonts w:ascii="Courier New" w:hAnsi="Courier New" w:cs="Courier New" w:hint="default"/>
      <w:color w:val="FF8000"/>
      <w:sz w:val="20"/>
      <w:szCs w:val="20"/>
    </w:rPr>
  </w:style>
  <w:style w:type="character" w:styleId="PlaceholderText">
    <w:name w:val="Placeholder Text"/>
    <w:uiPriority w:val="99"/>
    <w:semiHidden/>
    <w:rsid w:val="00836EA6"/>
    <w:rPr>
      <w:color w:val="808080"/>
    </w:rPr>
  </w:style>
  <w:style w:type="character" w:customStyle="1" w:styleId="Heading4Char">
    <w:name w:val="Heading 4 Char"/>
    <w:link w:val="Heading4"/>
    <w:rsid w:val="00CD2DC1"/>
    <w:rPr>
      <w:b/>
      <w:bCs/>
      <w:sz w:val="26"/>
      <w:szCs w:val="28"/>
      <w:lang w:val="x-none" w:eastAsia="x-none"/>
    </w:rPr>
  </w:style>
  <w:style w:type="character" w:customStyle="1" w:styleId="Heading5Char">
    <w:name w:val="Heading 5 Char"/>
    <w:link w:val="Heading5"/>
    <w:rsid w:val="00836EA6"/>
    <w:rPr>
      <w:b/>
      <w:bCs/>
      <w:iCs/>
      <w:sz w:val="26"/>
      <w:szCs w:val="26"/>
      <w:lang w:val="x-none" w:eastAsia="x-none"/>
    </w:rPr>
  </w:style>
  <w:style w:type="character" w:customStyle="1" w:styleId="Heading6Char">
    <w:name w:val="Heading 6 Char"/>
    <w:link w:val="Heading6"/>
    <w:rsid w:val="00836EA6"/>
    <w:rPr>
      <w:b/>
      <w:bCs/>
      <w:sz w:val="26"/>
      <w:szCs w:val="22"/>
      <w:lang w:val="x-none" w:eastAsia="x-none"/>
    </w:rPr>
  </w:style>
  <w:style w:type="character" w:customStyle="1" w:styleId="HeaderChar">
    <w:name w:val="Header Char"/>
    <w:link w:val="Header"/>
    <w:uiPriority w:val="99"/>
    <w:rsid w:val="00836EA6"/>
    <w:rPr>
      <w:sz w:val="24"/>
      <w:szCs w:val="24"/>
    </w:rPr>
  </w:style>
  <w:style w:type="character" w:customStyle="1" w:styleId="DocumentMapChar">
    <w:name w:val="Document Map Char"/>
    <w:link w:val="DocumentMap"/>
    <w:uiPriority w:val="99"/>
    <w:semiHidden/>
    <w:rsid w:val="00836EA6"/>
    <w:rPr>
      <w:rFonts w:ascii="Tahoma" w:hAnsi="Tahoma" w:cs="Tahoma"/>
      <w:shd w:val="clear" w:color="auto" w:fill="000080"/>
    </w:rPr>
  </w:style>
  <w:style w:type="character" w:customStyle="1" w:styleId="sc0">
    <w:name w:val="sc0"/>
    <w:rsid w:val="003A415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rsid w:val="003A415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rsid w:val="007072BB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61">
    <w:name w:val="sc61"/>
    <w:rsid w:val="00661F48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Buoc123">
    <w:name w:val="Buoc_123"/>
    <w:basedOn w:val="Normal"/>
    <w:uiPriority w:val="99"/>
    <w:qFormat/>
    <w:rsid w:val="007C55DE"/>
    <w:pPr>
      <w:numPr>
        <w:numId w:val="10"/>
      </w:numPr>
      <w:spacing w:line="240" w:lineRule="auto"/>
    </w:pPr>
    <w:rPr>
      <w:rFonts w:eastAsia="Calibri" w:cs="Times New Roman"/>
      <w:szCs w:val="22"/>
    </w:rPr>
  </w:style>
  <w:style w:type="paragraph" w:customStyle="1" w:styleId="StyleCourierNew10ptBlack">
    <w:name w:val="Style Courier New 10 pt Black"/>
    <w:basedOn w:val="Code"/>
    <w:link w:val="StyleCourierNew10ptBlackChar"/>
    <w:rsid w:val="00303CC4"/>
    <w:pPr>
      <w:tabs>
        <w:tab w:val="left" w:pos="360"/>
        <w:tab w:val="left" w:pos="720"/>
        <w:tab w:val="left" w:pos="1080"/>
        <w:tab w:val="left" w:pos="1440"/>
        <w:tab w:val="left" w:pos="1800"/>
      </w:tabs>
      <w:autoSpaceDE w:val="0"/>
      <w:autoSpaceDN w:val="0"/>
      <w:adjustRightInd w:val="0"/>
      <w:spacing w:line="240" w:lineRule="auto"/>
    </w:pPr>
    <w:rPr>
      <w:b/>
      <w:bCs/>
      <w:color w:val="0000FF"/>
    </w:rPr>
  </w:style>
  <w:style w:type="character" w:customStyle="1" w:styleId="CodeChar">
    <w:name w:val="Code Char"/>
    <w:link w:val="Code"/>
    <w:uiPriority w:val="99"/>
    <w:rsid w:val="00303CC4"/>
    <w:rPr>
      <w:rFonts w:ascii="Courier New" w:hAnsi="Courier New" w:cs="Courier New"/>
      <w:szCs w:val="24"/>
    </w:rPr>
  </w:style>
  <w:style w:type="character" w:customStyle="1" w:styleId="StyleCourierNew10ptBlackChar">
    <w:name w:val="Style Courier New 10 pt Black Char"/>
    <w:link w:val="StyleCourierNew10ptBlack"/>
    <w:rsid w:val="00303CC4"/>
    <w:rPr>
      <w:rFonts w:ascii="Courier New" w:hAnsi="Courier New" w:cs="Courier New"/>
      <w:b/>
      <w:bCs/>
      <w:color w:val="0000FF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C9754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C9754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54A"/>
    <w:pPr>
      <w:spacing w:before="100" w:beforeAutospacing="1" w:after="100" w:afterAutospacing="1" w:line="240" w:lineRule="auto"/>
      <w:jc w:val="left"/>
    </w:pPr>
    <w:rPr>
      <w:rFonts w:cs="Times New Roman"/>
    </w:rPr>
  </w:style>
  <w:style w:type="paragraph" w:customStyle="1" w:styleId="Doanvan">
    <w:name w:val="Doan van"/>
    <w:basedOn w:val="Normal"/>
    <w:link w:val="DoanvanChar"/>
    <w:rsid w:val="00C9754A"/>
    <w:pPr>
      <w:spacing w:line="360" w:lineRule="auto"/>
    </w:pPr>
    <w:rPr>
      <w:rFonts w:cs="Times New Roman"/>
      <w:szCs w:val="20"/>
      <w:lang w:val="x-none" w:eastAsia="x-none"/>
    </w:rPr>
  </w:style>
  <w:style w:type="paragraph" w:customStyle="1" w:styleId="List-Single">
    <w:name w:val="List - Single"/>
    <w:basedOn w:val="Doanvan"/>
    <w:link w:val="List-SingleChar"/>
    <w:rsid w:val="00C9754A"/>
    <w:pPr>
      <w:tabs>
        <w:tab w:val="num" w:pos="720"/>
      </w:tabs>
      <w:ind w:left="720" w:hanging="360"/>
    </w:pPr>
  </w:style>
  <w:style w:type="character" w:customStyle="1" w:styleId="DoanvanChar">
    <w:name w:val="Doan van Char"/>
    <w:link w:val="Doanvan"/>
    <w:rsid w:val="00C9754A"/>
    <w:rPr>
      <w:sz w:val="24"/>
    </w:rPr>
  </w:style>
  <w:style w:type="character" w:customStyle="1" w:styleId="List-SingleChar">
    <w:name w:val="List - Single Char"/>
    <w:link w:val="List-Single"/>
    <w:rsid w:val="00C9754A"/>
    <w:rPr>
      <w:sz w:val="24"/>
    </w:rPr>
  </w:style>
  <w:style w:type="paragraph" w:customStyle="1" w:styleId="Canhbnghnh">
    <w:name w:val="Canh bảng hình"/>
    <w:basedOn w:val="Normal"/>
    <w:uiPriority w:val="99"/>
    <w:qFormat/>
    <w:rsid w:val="003B0D1F"/>
    <w:pPr>
      <w:keepNext/>
      <w:jc w:val="center"/>
    </w:pPr>
  </w:style>
  <w:style w:type="character" w:customStyle="1" w:styleId="Bodytext">
    <w:name w:val="Body text_"/>
    <w:link w:val="BodyText4"/>
    <w:rsid w:val="003B0D1F"/>
    <w:rPr>
      <w:rFonts w:ascii="Arial" w:eastAsia="Arial" w:hAnsi="Arial" w:cs="Arial"/>
      <w:b/>
      <w:bCs/>
      <w:spacing w:val="-10"/>
      <w:sz w:val="25"/>
      <w:szCs w:val="25"/>
      <w:shd w:val="clear" w:color="auto" w:fill="FFFFFF"/>
    </w:rPr>
  </w:style>
  <w:style w:type="character" w:customStyle="1" w:styleId="Tablecaption">
    <w:name w:val="Table caption_"/>
    <w:link w:val="Tablecaption0"/>
    <w:rsid w:val="003B0D1F"/>
    <w:rPr>
      <w:rFonts w:ascii="Arial" w:eastAsia="Arial" w:hAnsi="Arial" w:cs="Arial"/>
      <w:b/>
      <w:bCs/>
      <w:spacing w:val="-10"/>
      <w:sz w:val="25"/>
      <w:szCs w:val="25"/>
      <w:shd w:val="clear" w:color="auto" w:fill="FFFFFF"/>
    </w:rPr>
  </w:style>
  <w:style w:type="character" w:customStyle="1" w:styleId="BodyText2">
    <w:name w:val="Body Text2"/>
    <w:rsid w:val="003B0D1F"/>
    <w:rPr>
      <w:rFonts w:ascii="Arial" w:eastAsia="Arial" w:hAnsi="Arial" w:cs="Arial"/>
      <w:b/>
      <w:bCs/>
      <w:color w:val="000000"/>
      <w:spacing w:val="-10"/>
      <w:w w:val="100"/>
      <w:position w:val="0"/>
      <w:sz w:val="25"/>
      <w:szCs w:val="25"/>
      <w:shd w:val="clear" w:color="auto" w:fill="FFFFFF"/>
      <w:lang w:val="vi-VN"/>
    </w:rPr>
  </w:style>
  <w:style w:type="paragraph" w:customStyle="1" w:styleId="BodyText4">
    <w:name w:val="Body Text4"/>
    <w:basedOn w:val="Normal"/>
    <w:link w:val="Bodytext"/>
    <w:rsid w:val="003B0D1F"/>
    <w:pPr>
      <w:widowControl w:val="0"/>
      <w:shd w:val="clear" w:color="auto" w:fill="FFFFFF"/>
      <w:spacing w:before="0" w:after="0" w:line="0" w:lineRule="atLeast"/>
      <w:ind w:hanging="1520"/>
      <w:jc w:val="left"/>
    </w:pPr>
    <w:rPr>
      <w:rFonts w:ascii="Arial" w:eastAsia="Arial" w:hAnsi="Arial" w:cs="Times New Roman"/>
      <w:b/>
      <w:bCs/>
      <w:spacing w:val="-10"/>
      <w:sz w:val="25"/>
      <w:szCs w:val="25"/>
      <w:lang w:val="x-none" w:eastAsia="x-none"/>
    </w:rPr>
  </w:style>
  <w:style w:type="paragraph" w:customStyle="1" w:styleId="Tablecaption0">
    <w:name w:val="Table caption"/>
    <w:basedOn w:val="Normal"/>
    <w:link w:val="Tablecaption"/>
    <w:rsid w:val="003B0D1F"/>
    <w:pPr>
      <w:widowControl w:val="0"/>
      <w:shd w:val="clear" w:color="auto" w:fill="FFFFFF"/>
      <w:spacing w:before="0" w:after="0" w:line="331" w:lineRule="exact"/>
      <w:jc w:val="left"/>
    </w:pPr>
    <w:rPr>
      <w:rFonts w:ascii="Arial" w:eastAsia="Arial" w:hAnsi="Arial" w:cs="Times New Roman"/>
      <w:b/>
      <w:bCs/>
      <w:spacing w:val="-10"/>
      <w:sz w:val="25"/>
      <w:szCs w:val="25"/>
      <w:lang w:val="x-none" w:eastAsia="x-none"/>
    </w:rPr>
  </w:style>
  <w:style w:type="character" w:customStyle="1" w:styleId="BodytextItalic">
    <w:name w:val="Body text + Italic"/>
    <w:aliases w:val="Spacing 1 pt"/>
    <w:rsid w:val="003B0D1F"/>
    <w:rPr>
      <w:rFonts w:ascii="Arial" w:eastAsia="Arial" w:hAnsi="Arial" w:cs="Arial"/>
      <w:b/>
      <w:bCs/>
      <w:i/>
      <w:iCs/>
      <w:smallCaps w:val="0"/>
      <w:strike w:val="0"/>
      <w:color w:val="000000"/>
      <w:spacing w:val="3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Spacing1pt">
    <w:name w:val="Body text + Spacing 1 pt"/>
    <w:rsid w:val="003B0D1F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2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SmallCaps">
    <w:name w:val="Body text + Small Caps"/>
    <w:rsid w:val="003B0D1F"/>
    <w:rPr>
      <w:rFonts w:ascii="Arial" w:eastAsia="Arial" w:hAnsi="Arial" w:cs="Arial"/>
      <w:b/>
      <w:bCs/>
      <w:i w:val="0"/>
      <w:iCs w:val="0"/>
      <w:smallCaps/>
      <w:strike w:val="0"/>
      <w:color w:val="000000"/>
      <w:spacing w:val="-1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Consolas">
    <w:name w:val="Body text + Consolas"/>
    <w:aliases w:val="10 pt,Not Bold,Spacing 0 pt"/>
    <w:rsid w:val="003B0D1F"/>
    <w:rPr>
      <w:rFonts w:ascii="Consolas" w:eastAsia="Consolas" w:hAnsi="Consolas" w:cs="Consolas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</w:rPr>
  </w:style>
  <w:style w:type="paragraph" w:customStyle="1" w:styleId="RTLcode">
    <w:name w:val="RTL code"/>
    <w:basedOn w:val="Canhbnghnh"/>
    <w:uiPriority w:val="99"/>
    <w:qFormat/>
    <w:rsid w:val="003B0D1F"/>
    <w:pPr>
      <w:spacing w:before="0" w:after="0"/>
    </w:pPr>
    <w:rPr>
      <w:color w:val="000000"/>
    </w:rPr>
  </w:style>
  <w:style w:type="paragraph" w:customStyle="1" w:styleId="text-important">
    <w:name w:val="text-important"/>
    <w:basedOn w:val="Normal"/>
    <w:uiPriority w:val="99"/>
    <w:rsid w:val="003B0D1F"/>
    <w:pPr>
      <w:spacing w:before="100" w:beforeAutospacing="1" w:after="100" w:afterAutospacing="1" w:line="240" w:lineRule="auto"/>
      <w:jc w:val="left"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107E42"/>
    <w:pPr>
      <w:keepLines/>
      <w:numPr>
        <w:numId w:val="0"/>
      </w:numPr>
      <w:shd w:val="clear" w:color="auto" w:fill="auto"/>
      <w:spacing w:before="480" w:after="0" w:line="276" w:lineRule="auto"/>
      <w:outlineLvl w:val="9"/>
    </w:pPr>
    <w:rPr>
      <w:rFonts w:ascii="Calibri Light" w:hAnsi="Calibri Light"/>
      <w:iCs w:val="0"/>
      <w:color w:val="2E74B5"/>
      <w:sz w:val="28"/>
      <w:szCs w:val="28"/>
      <w:lang w:eastAsia="ja-JP"/>
    </w:rPr>
  </w:style>
  <w:style w:type="character" w:styleId="Emphasis">
    <w:name w:val="Emphasis"/>
    <w:uiPriority w:val="20"/>
    <w:qFormat/>
    <w:rsid w:val="00EE6F72"/>
    <w:rPr>
      <w:i/>
      <w:iCs/>
    </w:rPr>
  </w:style>
  <w:style w:type="paragraph" w:customStyle="1" w:styleId="tieude1">
    <w:name w:val="tieu de 1"/>
    <w:basedOn w:val="Heading1"/>
    <w:link w:val="tieude1Char"/>
    <w:qFormat/>
    <w:rsid w:val="0051059B"/>
    <w:pPr>
      <w:numPr>
        <w:numId w:val="0"/>
      </w:numPr>
      <w:ind w:left="1080" w:hanging="1080"/>
    </w:pPr>
    <w:rPr>
      <w:spacing w:val="-4"/>
    </w:rPr>
  </w:style>
  <w:style w:type="character" w:customStyle="1" w:styleId="tieude1Char">
    <w:name w:val="tieu de 1 Char"/>
    <w:link w:val="tieude1"/>
    <w:rsid w:val="0051059B"/>
    <w:rPr>
      <w:rFonts w:ascii="Aachen" w:hAnsi="Aachen" w:cs="Arial"/>
      <w:b/>
      <w:bCs/>
      <w:iCs/>
      <w:color w:val="323E4F"/>
      <w:spacing w:val="-4"/>
      <w:sz w:val="42"/>
      <w:szCs w:val="32"/>
      <w:shd w:val="clear" w:color="auto" w:fill="DEF2F6"/>
      <w:lang w:val="x-none" w:eastAsia="x-none"/>
    </w:rPr>
  </w:style>
  <w:style w:type="character" w:customStyle="1" w:styleId="fontstyle01">
    <w:name w:val="fontstyle01"/>
    <w:basedOn w:val="DefaultParagraphFont"/>
    <w:rsid w:val="004C4AC6"/>
    <w:rPr>
      <w:rFonts w:ascii="VnNimbusRomanNo9L" w:hAnsi="VnNimbusRomanNo9L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9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3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5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8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8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9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2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9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8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7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9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0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0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3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4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5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4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63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999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74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56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18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06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55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61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3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8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8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1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3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2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2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6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5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5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4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2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6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4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5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8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3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5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0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9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8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1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2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6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6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4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8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9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3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9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package" Target="embeddings/Microsoft_Visio_Drawing1.vsdx"/><Relationship Id="rId18" Type="http://schemas.openxmlformats.org/officeDocument/2006/relationships/hyperlink" Target="https://github.com/nguyenquanicd/AXI4VIP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2.emf"/><Relationship Id="rId17" Type="http://schemas.openxmlformats.org/officeDocument/2006/relationships/package" Target="embeddings/Microsoft_Visio_Drawing2.vsdx"/><Relationship Id="rId2" Type="http://schemas.openxmlformats.org/officeDocument/2006/relationships/numbering" Target="numbering.xml"/><Relationship Id="rId16" Type="http://schemas.openxmlformats.org/officeDocument/2006/relationships/image" Target="media/image3.emf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Visio_Drawing.vsdx"/><Relationship Id="rId5" Type="http://schemas.openxmlformats.org/officeDocument/2006/relationships/webSettings" Target="webSettings.xml"/><Relationship Id="rId15" Type="http://schemas.openxmlformats.org/officeDocument/2006/relationships/footer" Target="footer4.xml"/><Relationship Id="rId10" Type="http://schemas.openxmlformats.org/officeDocument/2006/relationships/image" Target="media/image1.emf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uynh.dongoc\Documents\Custom%20Office%20Templates\Basic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0477D2A2-53EB-46D1-934A-4C762362D9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Basic.dotx</Template>
  <TotalTime>1178</TotalTime>
  <Pages>16</Pages>
  <Words>985</Words>
  <Characters>5615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Basic</vt:lpstr>
    </vt:vector>
  </TitlesOfParts>
  <Company/>
  <LinksUpToDate>false</LinksUpToDate>
  <CharactersWithSpaces>6587</CharactersWithSpaces>
  <SharedDoc>false</SharedDoc>
  <HLinks>
    <vt:vector size="684" baseType="variant">
      <vt:variant>
        <vt:i4>2031668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_Toc402952730</vt:lpwstr>
      </vt:variant>
      <vt:variant>
        <vt:i4>1966132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_Toc402952729</vt:lpwstr>
      </vt:variant>
      <vt:variant>
        <vt:i4>1966132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_Toc402952728</vt:lpwstr>
      </vt:variant>
      <vt:variant>
        <vt:i4>1966132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_Toc402952727</vt:lpwstr>
      </vt:variant>
      <vt:variant>
        <vt:i4>1966132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_Toc402952726</vt:lpwstr>
      </vt:variant>
      <vt:variant>
        <vt:i4>1966132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_Toc402952725</vt:lpwstr>
      </vt:variant>
      <vt:variant>
        <vt:i4>1966132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_Toc402952724</vt:lpwstr>
      </vt:variant>
      <vt:variant>
        <vt:i4>1966132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_Toc402952723</vt:lpwstr>
      </vt:variant>
      <vt:variant>
        <vt:i4>1966132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_Toc402952722</vt:lpwstr>
      </vt:variant>
      <vt:variant>
        <vt:i4>1966132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_Toc402952721</vt:lpwstr>
      </vt:variant>
      <vt:variant>
        <vt:i4>1966132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_Toc402952720</vt:lpwstr>
      </vt:variant>
      <vt:variant>
        <vt:i4>1900596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_Toc402952719</vt:lpwstr>
      </vt:variant>
      <vt:variant>
        <vt:i4>1900596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_Toc402952718</vt:lpwstr>
      </vt:variant>
      <vt:variant>
        <vt:i4>1900596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_Toc402952717</vt:lpwstr>
      </vt:variant>
      <vt:variant>
        <vt:i4>1900596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_Toc402952716</vt:lpwstr>
      </vt:variant>
      <vt:variant>
        <vt:i4>1900596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_Toc402952715</vt:lpwstr>
      </vt:variant>
      <vt:variant>
        <vt:i4>1900596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_Toc402952714</vt:lpwstr>
      </vt:variant>
      <vt:variant>
        <vt:i4>1900596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_Toc402952713</vt:lpwstr>
      </vt:variant>
      <vt:variant>
        <vt:i4>1900596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_Toc402952712</vt:lpwstr>
      </vt:variant>
      <vt:variant>
        <vt:i4>1900596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_Toc402952711</vt:lpwstr>
      </vt:variant>
      <vt:variant>
        <vt:i4>1900596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_Toc402952710</vt:lpwstr>
      </vt:variant>
      <vt:variant>
        <vt:i4>1835060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_Toc402952709</vt:lpwstr>
      </vt:variant>
      <vt:variant>
        <vt:i4>1835060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_Toc402952708</vt:lpwstr>
      </vt:variant>
      <vt:variant>
        <vt:i4>1835060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_Toc402952707</vt:lpwstr>
      </vt:variant>
      <vt:variant>
        <vt:i4>1835060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_Toc402952706</vt:lpwstr>
      </vt:variant>
      <vt:variant>
        <vt:i4>1835060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_Toc402952705</vt:lpwstr>
      </vt:variant>
      <vt:variant>
        <vt:i4>1835060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_Toc402952704</vt:lpwstr>
      </vt:variant>
      <vt:variant>
        <vt:i4>1835060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_Toc402952703</vt:lpwstr>
      </vt:variant>
      <vt:variant>
        <vt:i4>1835060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_Toc402952702</vt:lpwstr>
      </vt:variant>
      <vt:variant>
        <vt:i4>1835060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_Toc402952701</vt:lpwstr>
      </vt:variant>
      <vt:variant>
        <vt:i4>1835060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_Toc402952700</vt:lpwstr>
      </vt:variant>
      <vt:variant>
        <vt:i4>1376309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_Toc402952699</vt:lpwstr>
      </vt:variant>
      <vt:variant>
        <vt:i4>1376309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_Toc402952698</vt:lpwstr>
      </vt:variant>
      <vt:variant>
        <vt:i4>1376309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_Toc402952697</vt:lpwstr>
      </vt:variant>
      <vt:variant>
        <vt:i4>1376309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_Toc402952696</vt:lpwstr>
      </vt:variant>
      <vt:variant>
        <vt:i4>1376309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_Toc402952695</vt:lpwstr>
      </vt:variant>
      <vt:variant>
        <vt:i4>1376309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_Toc402952694</vt:lpwstr>
      </vt:variant>
      <vt:variant>
        <vt:i4>1376309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_Toc402952693</vt:lpwstr>
      </vt:variant>
      <vt:variant>
        <vt:i4>1376309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_Toc402952692</vt:lpwstr>
      </vt:variant>
      <vt:variant>
        <vt:i4>1376309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_Toc402952691</vt:lpwstr>
      </vt:variant>
      <vt:variant>
        <vt:i4>1376309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_Toc402952690</vt:lpwstr>
      </vt:variant>
      <vt:variant>
        <vt:i4>1310773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_Toc402952689</vt:lpwstr>
      </vt:variant>
      <vt:variant>
        <vt:i4>1310773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_Toc402952688</vt:lpwstr>
      </vt:variant>
      <vt:variant>
        <vt:i4>1310773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_Toc402952687</vt:lpwstr>
      </vt:variant>
      <vt:variant>
        <vt:i4>1310773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_Toc402952686</vt:lpwstr>
      </vt:variant>
      <vt:variant>
        <vt:i4>1310773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_Toc402952685</vt:lpwstr>
      </vt:variant>
      <vt:variant>
        <vt:i4>1310773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_Toc402952684</vt:lpwstr>
      </vt:variant>
      <vt:variant>
        <vt:i4>1310773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_Toc402952683</vt:lpwstr>
      </vt:variant>
      <vt:variant>
        <vt:i4>1310773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_Toc402952682</vt:lpwstr>
      </vt:variant>
      <vt:variant>
        <vt:i4>1310773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_Toc402952681</vt:lpwstr>
      </vt:variant>
      <vt:variant>
        <vt:i4>1310773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_Toc402952680</vt:lpwstr>
      </vt:variant>
      <vt:variant>
        <vt:i4>1769525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_Toc402952679</vt:lpwstr>
      </vt:variant>
      <vt:variant>
        <vt:i4>1769525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_Toc402952678</vt:lpwstr>
      </vt:variant>
      <vt:variant>
        <vt:i4>1769525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_Toc402952677</vt:lpwstr>
      </vt:variant>
      <vt:variant>
        <vt:i4>1769525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_Toc402952676</vt:lpwstr>
      </vt:variant>
      <vt:variant>
        <vt:i4>1769525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_Toc402952675</vt:lpwstr>
      </vt:variant>
      <vt:variant>
        <vt:i4>1769525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_Toc402952674</vt:lpwstr>
      </vt:variant>
      <vt:variant>
        <vt:i4>1769525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_Toc402952673</vt:lpwstr>
      </vt:variant>
      <vt:variant>
        <vt:i4>1769525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_Toc402952672</vt:lpwstr>
      </vt:variant>
      <vt:variant>
        <vt:i4>1769525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_Toc402952671</vt:lpwstr>
      </vt:variant>
      <vt:variant>
        <vt:i4>1769525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_Toc402952670</vt:lpwstr>
      </vt:variant>
      <vt:variant>
        <vt:i4>1703989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_Toc402952669</vt:lpwstr>
      </vt:variant>
      <vt:variant>
        <vt:i4>1703989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_Toc402952668</vt:lpwstr>
      </vt:variant>
      <vt:variant>
        <vt:i4>1703989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_Toc402952667</vt:lpwstr>
      </vt:variant>
      <vt:variant>
        <vt:i4>1703989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_Toc402952666</vt:lpwstr>
      </vt:variant>
      <vt:variant>
        <vt:i4>1703989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_Toc402952665</vt:lpwstr>
      </vt:variant>
      <vt:variant>
        <vt:i4>1703989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_Toc402952664</vt:lpwstr>
      </vt:variant>
      <vt:variant>
        <vt:i4>1703989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_Toc402952663</vt:lpwstr>
      </vt:variant>
      <vt:variant>
        <vt:i4>1703989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_Toc402952662</vt:lpwstr>
      </vt:variant>
      <vt:variant>
        <vt:i4>1703989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_Toc402952661</vt:lpwstr>
      </vt:variant>
      <vt:variant>
        <vt:i4>1703989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_Toc402952660</vt:lpwstr>
      </vt:variant>
      <vt:variant>
        <vt:i4>1638453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_Toc402952659</vt:lpwstr>
      </vt:variant>
      <vt:variant>
        <vt:i4>1638453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_Toc402952658</vt:lpwstr>
      </vt:variant>
      <vt:variant>
        <vt:i4>1638453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_Toc402952657</vt:lpwstr>
      </vt:variant>
      <vt:variant>
        <vt:i4>1638453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_Toc402952656</vt:lpwstr>
      </vt:variant>
      <vt:variant>
        <vt:i4>1638453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_Toc402952655</vt:lpwstr>
      </vt:variant>
      <vt:variant>
        <vt:i4>1638453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_Toc402952654</vt:lpwstr>
      </vt:variant>
      <vt:variant>
        <vt:i4>1638453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_Toc402952653</vt:lpwstr>
      </vt:variant>
      <vt:variant>
        <vt:i4>1638453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_Toc402952652</vt:lpwstr>
      </vt:variant>
      <vt:variant>
        <vt:i4>1638453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_Toc402952651</vt:lpwstr>
      </vt:variant>
      <vt:variant>
        <vt:i4>1638453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_Toc402952650</vt:lpwstr>
      </vt:variant>
      <vt:variant>
        <vt:i4>1572917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_Toc402952649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_Toc402952648</vt:lpwstr>
      </vt:variant>
      <vt:variant>
        <vt:i4>1572917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_Toc402952647</vt:lpwstr>
      </vt:variant>
      <vt:variant>
        <vt:i4>1572917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_Toc402952646</vt:lpwstr>
      </vt:variant>
      <vt:variant>
        <vt:i4>1572917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_Toc402952645</vt:lpwstr>
      </vt:variant>
      <vt:variant>
        <vt:i4>1572917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_Toc402952644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_Toc402952643</vt:lpwstr>
      </vt:variant>
      <vt:variant>
        <vt:i4>1572917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_Toc402952642</vt:lpwstr>
      </vt:variant>
      <vt:variant>
        <vt:i4>1572917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_Toc402952641</vt:lpwstr>
      </vt:variant>
      <vt:variant>
        <vt:i4>1572917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_Toc402952640</vt:lpwstr>
      </vt:variant>
      <vt:variant>
        <vt:i4>2031669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_Toc402952639</vt:lpwstr>
      </vt:variant>
      <vt:variant>
        <vt:i4>2031669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_Toc402952638</vt:lpwstr>
      </vt:variant>
      <vt:variant>
        <vt:i4>2031669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_Toc402952637</vt:lpwstr>
      </vt:variant>
      <vt:variant>
        <vt:i4>2031669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_Toc402952636</vt:lpwstr>
      </vt:variant>
      <vt:variant>
        <vt:i4>2031669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_Toc402952635</vt:lpwstr>
      </vt:variant>
      <vt:variant>
        <vt:i4>2031669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_Toc402952634</vt:lpwstr>
      </vt:variant>
      <vt:variant>
        <vt:i4>2031669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_Toc402952633</vt:lpwstr>
      </vt:variant>
      <vt:variant>
        <vt:i4>2031669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_Toc402952632</vt:lpwstr>
      </vt:variant>
      <vt:variant>
        <vt:i4>2031669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_Toc402952631</vt:lpwstr>
      </vt:variant>
      <vt:variant>
        <vt:i4>2031669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_Toc402952630</vt:lpwstr>
      </vt:variant>
      <vt:variant>
        <vt:i4>1966133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_Toc402952629</vt:lpwstr>
      </vt:variant>
      <vt:variant>
        <vt:i4>1966133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_Toc402952628</vt:lpwstr>
      </vt:variant>
      <vt:variant>
        <vt:i4>1966133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_Toc402952627</vt:lpwstr>
      </vt:variant>
      <vt:variant>
        <vt:i4>1966133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_Toc402952626</vt:lpwstr>
      </vt:variant>
      <vt:variant>
        <vt:i4>1966133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_Toc402952625</vt:lpwstr>
      </vt:variant>
      <vt:variant>
        <vt:i4>1966133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_Toc402952624</vt:lpwstr>
      </vt:variant>
      <vt:variant>
        <vt:i4>1966133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_Toc402952623</vt:lpwstr>
      </vt:variant>
      <vt:variant>
        <vt:i4>1966133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_Toc402952622</vt:lpwstr>
      </vt:variant>
      <vt:variant>
        <vt:i4>1966133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_Toc402952621</vt:lpwstr>
      </vt:variant>
      <vt:variant>
        <vt:i4>1966133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_Toc402952620</vt:lpwstr>
      </vt:variant>
      <vt:variant>
        <vt:i4>1900597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_Toc402952619</vt:lpwstr>
      </vt:variant>
      <vt:variant>
        <vt:i4>1900597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_Toc402952618</vt:lpwstr>
      </vt:variant>
      <vt:variant>
        <vt:i4>1900597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_Toc402952617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Basic</dc:title>
  <dc:subject/>
  <dc:creator>quynh.dongoc</dc:creator>
  <cp:keywords/>
  <cp:lastModifiedBy>8560w</cp:lastModifiedBy>
  <cp:revision>66</cp:revision>
  <cp:lastPrinted>2015-02-03T08:15:00Z</cp:lastPrinted>
  <dcterms:created xsi:type="dcterms:W3CDTF">2022-01-02T08:06:00Z</dcterms:created>
  <dcterms:modified xsi:type="dcterms:W3CDTF">2022-01-03T04:59:00Z</dcterms:modified>
</cp:coreProperties>
</file>